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"/>
          <w:szCs w:val="2"/>
        </w:rPr>
      </w:pPr>
      <w:r>
        <w:rPr/>
        <w:pict>
          <v:group style="position:absolute;margin-left:155.355789pt;margin-top:313.343689pt;width:31.813142pt;height:31.817544pt;mso-position-horizontal-relative:page;mso-position-vertical-relative:page;z-index:-2181" coordorigin="3107,6267" coordsize="636,636">
            <v:group style="position:absolute;left:3118;top:6278;width:614;height:614" coordorigin="3118,6278" coordsize="614,614">
              <v:shape style="position:absolute;left:3118;top:6278;width:614;height:614" coordorigin="3118,6278" coordsize="614,614" path="m3118,6278l3732,6278,3732,6892,3118,6892,3118,6278xe" filled="t" fillcolor="#231F1F" stroked="f">
                <v:path arrowok="t"/>
                <v:fill type="solid"/>
              </v:shape>
            </v:group>
            <v:group style="position:absolute;left:3282;top:6461;width:286;height:252" coordorigin="3282,6461" coordsize="286,252">
              <v:shape style="position:absolute;left:3282;top:6461;width:286;height:252" coordorigin="3282,6461" coordsize="286,252" path="m3564,6657l3515,6657,3515,6713,3567,6697,3567,6691,3566,6682,3564,6668,3564,6657xe" filled="t" fillcolor="#FFFFFF" stroked="f">
                <v:path arrowok="t"/>
                <v:fill type="solid"/>
              </v:shape>
              <v:shape style="position:absolute;left:3282;top:6461;width:286;height:252" coordorigin="3282,6461" coordsize="286,252" path="m3282,6463l3286,6562,3285,6620,3286,6630,3320,6691,3391,6710,3409,6709,3483,6686,3498,6672,3416,6672,3407,6671,3336,6633,3331,6517,3331,6472,3331,6464,3319,6464,3297,6464,3282,6463xe" filled="t" fillcolor="#FFFFFF" stroked="f">
                <v:path arrowok="t"/>
                <v:fill type="solid"/>
              </v:shape>
              <v:shape style="position:absolute;left:3282;top:6461;width:286;height:252" coordorigin="3282,6461" coordsize="286,252" path="m3564,6461l3511,6464,3511,6469,3512,6480,3513,6496,3514,6517,3515,6548,3514,6574,3501,6643,3435,6671,3416,6672,3498,6672,3515,6657,3564,6657,3563,6646,3562,6620,3561,6587,3561,6562,3561,6543,3561,6517,3562,6493,3563,6476,3564,6465,3564,6461xe" filled="t" fillcolor="#FFFFFF" stroked="f">
                <v:path arrowok="t"/>
                <v:fill type="solid"/>
              </v:shape>
              <v:shape style="position:absolute;left:3282;top:6461;width:286;height:252" coordorigin="3282,6461" coordsize="286,252" path="m3330,6461l3319,6464,3331,6464,3330,6461xe" filled="t" fillcolor="#FFFFFF" stroked="f">
                <v:path arrowok="t"/>
                <v:fill type="solid"/>
              </v:shape>
            </v:group>
            <v:group style="position:absolute;left:3353;top:6301;width:144;height:144" coordorigin="3353,6301" coordsize="144,144">
              <v:shape style="position:absolute;left:3353;top:6301;width:144;height:144" coordorigin="3353,6301" coordsize="144,144" path="m3379,6301l3353,6327,3471,6445,3497,6419,3379,6301xe" filled="t" fillcolor="#FFFFFF" stroked="f">
                <v:path arrowok="t"/>
                <v:fill type="solid"/>
              </v:shape>
            </v:group>
            <v:group style="position:absolute;left:3350;top:6301;width:144;height:144" coordorigin="3350,6301" coordsize="144,144">
              <v:shape style="position:absolute;left:3350;top:6301;width:144;height:144" coordorigin="3350,6301" coordsize="144,144" path="m3469,6301l3350,6419,3376,6445,3494,6327,3469,6301xe" filled="t" fillcolor="#FFFFFF" stroked="f">
                <v:path arrowok="t"/>
                <v:fill type="solid"/>
              </v:shape>
            </v:group>
            <v:group style="position:absolute;left:3353;top:6480;width:144;height:144" coordorigin="3353,6480" coordsize="144,144">
              <v:shape style="position:absolute;left:3353;top:6480;width:144;height:144" coordorigin="3353,6480" coordsize="144,144" path="m3379,6480l3353,6505,3472,6624,3497,6598,3379,6480xe" filled="t" fillcolor="#FFFFFF" stroked="f">
                <v:path arrowok="t"/>
                <v:fill type="solid"/>
              </v:shape>
            </v:group>
            <v:group style="position:absolute;left:3350;top:6480;width:144;height:144" coordorigin="3350,6480" coordsize="144,144">
              <v:shape style="position:absolute;left:3350;top:6480;width:144;height:144" coordorigin="3350,6480" coordsize="144,144" path="m3469,6480l3350,6598,3376,6624,3494,6506,3469,6480xe" filled="t" fillcolor="#FFFFFF" stroked="f">
                <v:path arrowok="t"/>
                <v:fill type="solid"/>
              </v:shape>
            </v:group>
            <v:group style="position:absolute;left:3353;top:6718;width:144;height:144" coordorigin="3353,6718" coordsize="144,144">
              <v:shape style="position:absolute;left:3353;top:6718;width:144;height:144" coordorigin="3353,6718" coordsize="144,144" path="m3379,6718l3353,6744,3471,6862,3497,6837,3379,6718xe" filled="t" fillcolor="#FFFFFF" stroked="f">
                <v:path arrowok="t"/>
                <v:fill type="solid"/>
              </v:shape>
            </v:group>
            <v:group style="position:absolute;left:3350;top:6719;width:144;height:144" coordorigin="3350,6719" coordsize="144,144">
              <v:shape style="position:absolute;left:3350;top:6719;width:144;height:144" coordorigin="3350,6719" coordsize="144,144" path="m3468,6719l3350,6837,3376,6863,3494,6745,3468,6719xe" filled="t" fillcolor="#FFFFFF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305.558716pt;margin-top:312.960754pt;width:134.415202pt;height:16.884844pt;mso-position-horizontal-relative:page;mso-position-vertical-relative:page;z-index:-2180" type="#_x0000_t75" stroked="false">
            <v:imagedata r:id="rId5" o:title=""/>
          </v:shape>
        </w:pict>
      </w:r>
      <w:r>
        <w:rPr/>
        <w:pict>
          <v:shape style="position:absolute;margin-left:194.249039pt;margin-top:313.459229pt;width:106.646104pt;height:16.450179pt;mso-position-horizontal-relative:page;mso-position-vertical-relative:page;z-index:-2179" type="#_x0000_t75" stroked="false">
            <v:imagedata r:id="rId6" o:title="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3.315002pt;margin-top:139.996826pt;width:368.592024pt;height:107.825943pt;mso-position-horizontal-relative:page;mso-position-vertical-relative:page;z-index:-2178" type="#_x0000_t202" filled="f" stroked="f">
            <v:textbox inset="0,0,0,0">
              <w:txbxContent>
                <w:p>
                  <w:pPr>
                    <w:spacing w:line="495" w:lineRule="exact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4"/>
                      <w:w w:val="105"/>
                      <w:sz w:val="49"/>
                      <w:szCs w:val="49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4"/>
                      <w:w w:val="105"/>
                      <w:sz w:val="49"/>
                      <w:szCs w:val="49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olution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69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67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68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WTO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68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  <w:p>
                  <w:pPr>
                    <w:spacing w:line="130" w:lineRule="exact" w:before="3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4"/>
                      <w:w w:val="105"/>
                      <w:sz w:val="49"/>
                      <w:szCs w:val="49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ternational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10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business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  <w:p>
                  <w:pPr>
                    <w:spacing w:line="240" w:lineRule="exact" w:before="1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41"/>
                      <w:szCs w:val="41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spacing w:val="-12"/>
                      <w:w w:val="100"/>
                      <w:sz w:val="41"/>
                      <w:szCs w:val="4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spacing w:val="17"/>
                      <w:w w:val="100"/>
                      <w:sz w:val="41"/>
                      <w:szCs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do</w:t>
                  </w:r>
                  <w:r>
                    <w:rPr>
                      <w:rFonts w:ascii="Times New Roman" w:hAnsi="Times New Roman" w:cs="Times New Roman" w:eastAsia="Times New Roman"/>
                      <w:spacing w:val="17"/>
                      <w:w w:val="100"/>
                      <w:sz w:val="41"/>
                      <w:szCs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institutions</w:t>
                  </w:r>
                  <w:r>
                    <w:rPr>
                      <w:rFonts w:ascii="Times New Roman" w:hAnsi="Times New Roman" w:cs="Times New Roman" w:eastAsia="Times New Roman"/>
                      <w:spacing w:val="20"/>
                      <w:w w:val="100"/>
                      <w:sz w:val="41"/>
                      <w:szCs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effect</w:t>
                  </w:r>
                  <w:r>
                    <w:rPr>
                      <w:rFonts w:ascii="Times New Roman" w:hAnsi="Times New Roman" w:cs="Times New Roman" w:eastAsia="Times New Roman"/>
                      <w:spacing w:val="17"/>
                      <w:w w:val="100"/>
                      <w:sz w:val="41"/>
                      <w:szCs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DE</w:t>
                  </w:r>
                  <w:r>
                    <w:rPr>
                      <w:rFonts w:ascii="Times New Roman" w:hAnsi="Times New Roman" w:cs="Times New Roman" w:eastAsia="Times New Roman"/>
                      <w:spacing w:val="17"/>
                      <w:w w:val="100"/>
                      <w:sz w:val="41"/>
                      <w:szCs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18"/>
                      <w:w w:val="100"/>
                      <w:sz w:val="41"/>
                      <w:szCs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EE</w:t>
                  </w:r>
                  <w:r>
                    <w:rPr>
                      <w:rFonts w:ascii="Times New Roman" w:hAnsi="Times New Roman" w:cs="Times New Roman" w:eastAsia="Times New Roman"/>
                      <w:spacing w:val="17"/>
                      <w:w w:val="100"/>
                      <w:sz w:val="41"/>
                      <w:szCs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  <w:t>firms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141998pt;margin-top:419.313263pt;width:212.906278pt;height:111.1575pt;mso-position-horizontal-relative:page;mso-position-vertical-relative:page;z-index:-2177" type="#_x0000_t202" filled="f" stroked="f">
            <v:textbox inset="0,0,0,0">
              <w:txbxContent>
                <w:p>
                  <w:pPr>
                    <w:spacing w:line="418" w:lineRule="exact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41"/>
                      <w:szCs w:val="41"/>
                    </w:rPr>
                  </w:pPr>
                  <w:hyperlink r:id="rId7">
                    <w:r>
                      <w:rPr>
                        <w:rFonts w:ascii="Times New Roman" w:hAnsi="Times New Roman" w:cs="Times New Roman" w:eastAsia="Times New Roman"/>
                        <w:color w:val="0000FF"/>
                        <w:w w:val="100"/>
                        <w:sz w:val="41"/>
                        <w:szCs w:val="41"/>
                      </w:rPr>
                      <w:t>Duco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16"/>
                        <w:w w:val="100"/>
                        <w:sz w:val="41"/>
                        <w:szCs w:val="41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w w:val="100"/>
                        <w:sz w:val="41"/>
                        <w:szCs w:val="41"/>
                      </w:rPr>
                      <w:t>Wiertsema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41"/>
                        <w:szCs w:val="41"/>
                      </w:rPr>
                    </w:r>
                  </w:hyperlink>
                </w:p>
                <w:p>
                  <w:pPr>
                    <w:spacing w:line="150" w:lineRule="exact" w:before="3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41"/>
                      <w:szCs w:val="41"/>
                    </w:rPr>
                  </w:pPr>
                  <w:hyperlink r:id="rId8">
                    <w:r>
                      <w:rPr>
                        <w:rFonts w:ascii="Times New Roman" w:hAnsi="Times New Roman" w:cs="Times New Roman" w:eastAsia="Times New Roman"/>
                        <w:color w:val="0000FF"/>
                        <w:w w:val="100"/>
                        <w:sz w:val="41"/>
                        <w:szCs w:val="41"/>
                      </w:rPr>
                      <w:t>Uni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-12"/>
                        <w:w w:val="100"/>
                        <w:sz w:val="41"/>
                        <w:szCs w:val="41"/>
                      </w:rPr>
                      <w:t>v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w w:val="100"/>
                        <w:sz w:val="41"/>
                        <w:szCs w:val="41"/>
                      </w:rPr>
                      <w:t>ersi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-10"/>
                        <w:w w:val="100"/>
                        <w:sz w:val="41"/>
                        <w:szCs w:val="41"/>
                      </w:rPr>
                      <w:t>t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w w:val="100"/>
                        <w:sz w:val="41"/>
                        <w:szCs w:val="41"/>
                      </w:rPr>
                      <w:t>y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13"/>
                        <w:w w:val="100"/>
                        <w:sz w:val="41"/>
                        <w:szCs w:val="41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w w:val="100"/>
                        <w:sz w:val="41"/>
                        <w:szCs w:val="41"/>
                      </w:rPr>
                      <w:t>of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15"/>
                        <w:w w:val="100"/>
                        <w:sz w:val="41"/>
                        <w:szCs w:val="41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w w:val="100"/>
                        <w:sz w:val="41"/>
                        <w:szCs w:val="41"/>
                      </w:rPr>
                      <w:t>Amsterdam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41"/>
                        <w:szCs w:val="41"/>
                      </w:rPr>
                    </w:r>
                  </w:hyperlink>
                </w:p>
                <w:p>
                  <w:pPr>
                    <w:spacing w:line="150" w:lineRule="exact" w:before="3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935" w:right="1103" w:firstLine="0"/>
                    <w:jc w:val="center"/>
                    <w:rPr>
                      <w:rFonts w:ascii="Times New Roman" w:hAnsi="Times New Roman" w:cs="Times New Roman" w:eastAsia="Times New Roman"/>
                      <w:sz w:val="41"/>
                      <w:szCs w:val="41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95"/>
                      <w:sz w:val="41"/>
                      <w:szCs w:val="41"/>
                    </w:rPr>
                    <w:t>Su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95"/>
                      <w:sz w:val="41"/>
                      <w:szCs w:val="41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95"/>
                      <w:sz w:val="41"/>
                      <w:szCs w:val="41"/>
                    </w:rPr>
                    <w:t>ervisor</w:t>
                  </w:r>
                  <w:r>
                    <w:rPr>
                      <w:rFonts w:ascii="Times New Roman" w:hAnsi="Times New Roman" w:cs="Times New Roman" w:eastAsia="Times New Roman"/>
                      <w:spacing w:val="85"/>
                      <w:w w:val="95"/>
                      <w:sz w:val="41"/>
                      <w:szCs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95"/>
                      <w:sz w:val="41"/>
                      <w:szCs w:val="41"/>
                    </w:rPr>
                    <w:t>1: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</w:r>
                </w:p>
                <w:p>
                  <w:pPr>
                    <w:spacing w:before="50"/>
                    <w:ind w:left="935" w:right="1103" w:firstLine="0"/>
                    <w:jc w:val="center"/>
                    <w:rPr>
                      <w:rFonts w:ascii="Times New Roman" w:hAnsi="Times New Roman" w:cs="Times New Roman" w:eastAsia="Times New Roman"/>
                      <w:sz w:val="41"/>
                      <w:szCs w:val="41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95"/>
                      <w:sz w:val="41"/>
                      <w:szCs w:val="41"/>
                    </w:rPr>
                    <w:t>Su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95"/>
                      <w:sz w:val="41"/>
                      <w:szCs w:val="41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95"/>
                      <w:sz w:val="41"/>
                      <w:szCs w:val="41"/>
                    </w:rPr>
                    <w:t>ervisor</w:t>
                  </w:r>
                  <w:r>
                    <w:rPr>
                      <w:rFonts w:ascii="Times New Roman" w:hAnsi="Times New Roman" w:cs="Times New Roman" w:eastAsia="Times New Roman"/>
                      <w:spacing w:val="85"/>
                      <w:w w:val="95"/>
                      <w:sz w:val="41"/>
                      <w:szCs w:val="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95"/>
                      <w:sz w:val="41"/>
                      <w:szCs w:val="41"/>
                    </w:rPr>
                    <w:t>2: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1"/>
                      <w:szCs w:val="4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427002pt;margin-top:576.015259pt;width:230.390079pt;height:42.428439pt;mso-position-horizontal-relative:page;mso-position-vertical-relative:page;z-index:-2176" type="#_x0000_t202" filled="f" stroked="f">
            <v:textbox inset="0,0,0,0">
              <w:txbxContent>
                <w:p>
                  <w:pPr>
                    <w:spacing w:line="295" w:lineRule="exact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8"/>
                      <w:szCs w:val="2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8"/>
                      <w:szCs w:val="28"/>
                    </w:rPr>
                    <w:t>thesis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8"/>
                      <w:szCs w:val="28"/>
                    </w:rPr>
                    <w:t>submitted</w:t>
                  </w:r>
                  <w:r>
                    <w:rPr>
                      <w:rFonts w:ascii="Times New Roman" w:hAnsi="Times New Roman" w:cs="Times New Roman" w:eastAsia="Times New Roman"/>
                      <w:spacing w:val="13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8"/>
                      <w:szCs w:val="28"/>
                    </w:rPr>
                    <w:t>for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8"/>
                      <w:szCs w:val="28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8"/>
                      <w:szCs w:val="28"/>
                    </w:rPr>
                    <w:t>degree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8"/>
                      <w:szCs w:val="28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</w:r>
                </w:p>
                <w:p>
                  <w:pPr>
                    <w:spacing w:line="190" w:lineRule="exact" w:before="9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</w:r>
                </w:p>
                <w:p>
                  <w:pPr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8"/>
                      <w:szCs w:val="28"/>
                    </w:rPr>
                    <w:t>Master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4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8"/>
                      <w:szCs w:val="28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5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8"/>
                      <w:szCs w:val="28"/>
                    </w:rPr>
                    <w:t>Scien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4"/>
                      <w:w w:val="105"/>
                      <w:sz w:val="28"/>
                      <w:szCs w:val="28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8"/>
                      <w:szCs w:val="28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4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8"/>
                      <w:szCs w:val="28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5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8"/>
                      <w:szCs w:val="28"/>
                    </w:rPr>
                    <w:t>Bu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2"/>
                      <w:w w:val="105"/>
                      <w:sz w:val="28"/>
                      <w:szCs w:val="28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8"/>
                      <w:szCs w:val="2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8"/>
                      <w:szCs w:val="28"/>
                    </w:rPr>
                    <w:t>ne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"/>
                      <w:w w:val="105"/>
                      <w:sz w:val="28"/>
                      <w:szCs w:val="28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8"/>
                      <w:szCs w:val="28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5"/>
                      <w:w w:val="10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8"/>
                      <w:szCs w:val="28"/>
                    </w:rPr>
                    <w:t>Studies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321991pt;margin-top:632.699280pt;width:74.573126pt;height:16.3462pt;mso-position-horizontal-relative:page;mso-position-vertical-relative:page;z-index:-2175" type="#_x0000_t202" filled="f" stroked="f">
            <v:textbox inset="0,0,0,0">
              <w:txbxContent>
                <w:p>
                  <w:pPr>
                    <w:spacing w:line="2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  <w:t>July</w:t>
                  </w:r>
                  <w:r>
                    <w:rPr>
                      <w:rFonts w:ascii="Times New Roman" w:hAnsi="Times New Roman" w:cs="Times New Roman" w:eastAsia="Times New Roman"/>
                      <w:spacing w:val="33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  <w:t>3,</w:t>
                  </w:r>
                  <w:r>
                    <w:rPr>
                      <w:rFonts w:ascii="Times New Roman" w:hAnsi="Times New Roman" w:cs="Times New Roman" w:eastAsia="Times New Roman"/>
                      <w:spacing w:val="34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  <w:t>2013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5.906006pt;margin-top:313.89389pt;width:30.712722pt;height:30.717124pt;mso-position-horizontal-relative:page;mso-position-vertical-relative:page;z-index:-2174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0.865997pt;margin-top:114.204018pt;width:453.543pt;height:.1pt;mso-position-horizontal-relative:page;mso-position-vertical-relative:page;z-index:-2173" coordorigin="1417,2284" coordsize="9071,2">
            <v:shape style="position:absolute;left:1417;top:2284;width:9071;height:2" coordorigin="1417,2284" coordsize="9071,0" path="m1417,2284l10488,2284e" filled="f" stroked="t" strokeweight=".3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761.364014pt;width:453.543pt;height:.1pt;mso-position-horizontal-relative:page;mso-position-vertical-relative:page;z-index:-2172" coordorigin="1417,15227" coordsize="9071,2">
            <v:shape style="position:absolute;left:1417;top:15227;width:9071;height:2" coordorigin="1417,15227" coordsize="9071,0" path="m1417,15227l10488,15227e" filled="f" stroked="t" strokeweight=".398pt" strokecolor="#7F7F7F">
              <v:path arrowok="t"/>
            </v:shape>
            <w10:wrap type="none"/>
          </v:group>
        </w:pict>
      </w:r>
      <w:r>
        <w:rPr/>
        <w:pict>
          <v:shape style="position:absolute;margin-left:69.865997pt;margin-top:219.528839pt;width:203.648025pt;height:26.7871pt;mso-position-horizontal-relative:page;mso-position-vertical-relative:page;z-index:-2171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bookmarkStart w:name="Table of Contents" w:id="1"/>
                  <w:bookmarkEnd w:id="1"/>
                  <w:r>
                    <w:rPr/>
                  </w:r>
                  <w:bookmarkStart w:name="_bookmark0" w:id="2"/>
                  <w:bookmarkEnd w:id="2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42"/>
                      <w:w w:val="105"/>
                      <w:sz w:val="49"/>
                      <w:szCs w:val="49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able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83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83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Co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4"/>
                      <w:w w:val="105"/>
                      <w:sz w:val="49"/>
                      <w:szCs w:val="49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te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4"/>
                      <w:w w:val="105"/>
                      <w:sz w:val="49"/>
                      <w:szCs w:val="49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ts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299.828583pt;width:98.805176pt;height:12.9091pt;mso-position-horizontal-relative:page;mso-position-vertical-relative:page;z-index:-2170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1"/>
                      <w:w w:val="115"/>
                      <w:sz w:val="22"/>
                      <w:szCs w:val="2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able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0"/>
                      <w:w w:val="11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1"/>
                      <w:w w:val="11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Co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8"/>
                      <w:w w:val="11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te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7"/>
                      <w:w w:val="11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ts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9.951477pt;margin-top:299.828583pt;width:5.458185pt;height:12.9091pt;mso-position-horizontal-relative:page;mso-position-vertical-relative:page;z-index:-2169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hyperlink w:history="true" w:anchor="_bookmark0"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0000FF"/>
                        <w:w w:val="115"/>
                        <w:sz w:val="22"/>
                        <w:szCs w:val="22"/>
                      </w:rPr>
                      <w:t>i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2"/>
                        <w:szCs w:val="22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26.934601pt;width:56.369866pt;height:12.9091pt;mso-position-horizontal-relative:page;mso-position-vertical-relative:page;z-index:-2168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7"/>
                      <w:w w:val="11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cro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8"/>
                      <w:w w:val="11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yms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6.484009pt;margin-top:326.934601pt;width:8.91637pt;height:12.9091pt;mso-position-horizontal-relative:page;mso-position-vertical-relative:page;z-index:-2167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hyperlink w:history="true" w:anchor="_bookmark1"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0000FF"/>
                        <w:w w:val="115"/>
                        <w:sz w:val="22"/>
                        <w:szCs w:val="22"/>
                      </w:rPr>
                      <w:t>ii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2"/>
                        <w:szCs w:val="22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54.040588pt;width:81.200069pt;height:12.9091pt;mso-position-horizontal-relative:page;mso-position-vertical-relative:page;z-index:-2166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List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5"/>
                      <w:w w:val="11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6"/>
                      <w:w w:val="11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Figures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020996pt;margin-top:354.040588pt;width:12.374555pt;height:12.9091pt;mso-position-horizontal-relative:page;mso-position-vertical-relative:page;z-index:-2165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hyperlink w:history="true" w:anchor="_bookmark2"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0000FF"/>
                        <w:w w:val="115"/>
                        <w:sz w:val="22"/>
                        <w:szCs w:val="22"/>
                      </w:rPr>
                      <w:t>iii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2"/>
                        <w:szCs w:val="22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81.146576pt;width:75.737883pt;height:12.9091pt;mso-position-horizontal-relative:page;mso-position-vertical-relative:page;z-index:-2164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List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8"/>
                      <w:w w:val="11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8"/>
                      <w:w w:val="11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0"/>
                      <w:w w:val="110"/>
                      <w:sz w:val="22"/>
                      <w:szCs w:val="2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able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369019pt;margin-top:381.146576pt;width:12.025463pt;height:12.9091pt;mso-position-horizontal-relative:page;mso-position-vertical-relative:page;z-index:-2163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hyperlink w:history="true" w:anchor="_bookmark3"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0000FF"/>
                        <w:w w:val="115"/>
                        <w:sz w:val="22"/>
                        <w:szCs w:val="22"/>
                      </w:rPr>
                      <w:t>iv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2"/>
                        <w:szCs w:val="22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08.253601pt;width:86.841165pt;height:12.9091pt;mso-position-horizontal-relative:page;mso-position-vertical-relative:page;z-index:-2162" type="#_x0000_t202" filled="f" stroked="f">
            <v:textbox inset="0,0,0,0">
              <w:txbxContent>
                <w:p>
                  <w:pPr>
                    <w:tabs>
                      <w:tab w:pos="345" w:val="left" w:leader="none"/>
                    </w:tabs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8"/>
                      <w:w w:val="11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tr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7"/>
                      <w:w w:val="11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duction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177979pt;margin-top:408.253601pt;width:8.229096pt;height:12.9091pt;mso-position-horizontal-relative:page;mso-position-vertical-relative:page;z-index:-2161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hyperlink w:history="true" w:anchor="_bookmark4"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0000FF"/>
                        <w:w w:val="115"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2"/>
                        <w:szCs w:val="22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35.359589pt;width:117.374646pt;height:12.9091pt;mso-position-horizontal-relative:page;mso-position-vertical-relative:page;z-index:-2160" type="#_x0000_t202" filled="f" stroked="f">
            <v:textbox inset="0,0,0,0">
              <w:txbxContent>
                <w:p>
                  <w:pPr>
                    <w:tabs>
                      <w:tab w:pos="345" w:val="left" w:leader="none"/>
                    </w:tabs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Literature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8"/>
                      <w:w w:val="11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2"/>
                      <w:szCs w:val="22"/>
                    </w:rPr>
                    <w:t>Review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68298pt;margin-top:435.359589pt;width:12.845808pt;height:94.2036pt;mso-position-horizontal-relative:page;mso-position-vertical-relative:page;z-index:-2159" type="#_x0000_t202" filled="f" stroked="f">
            <v:textbox inset="0,0,0,0">
              <w:txbxContent>
                <w:p>
                  <w:pPr>
                    <w:spacing w:line="230" w:lineRule="exact"/>
                    <w:ind w:left="112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hyperlink w:history="true" w:anchor="_bookmark6"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0000FF"/>
                        <w:w w:val="115"/>
                        <w:sz w:val="22"/>
                        <w:szCs w:val="22"/>
                      </w:rPr>
                      <w:t>3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2"/>
                        <w:szCs w:val="22"/>
                      </w:rPr>
                    </w:r>
                  </w:hyperlink>
                </w:p>
                <w:p>
                  <w:pPr>
                    <w:pStyle w:val="BodyText"/>
                    <w:spacing w:before="72"/>
                    <w:ind w:left="108" w:right="0"/>
                    <w:jc w:val="center"/>
                  </w:pPr>
                  <w:hyperlink w:history="true" w:anchor="_bookmark8">
                    <w:r>
                      <w:rPr>
                        <w:color w:val="0000FF"/>
                        <w:w w:val="100"/>
                      </w:rPr>
                      <w:t>3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  <w:p>
                  <w:pPr>
                    <w:pStyle w:val="BodyText"/>
                    <w:spacing w:before="72"/>
                    <w:ind w:left="108" w:right="0"/>
                    <w:jc w:val="center"/>
                  </w:pPr>
                  <w:hyperlink w:history="true" w:anchor="_bookmark10">
                    <w:r>
                      <w:rPr>
                        <w:color w:val="0000FF"/>
                        <w:w w:val="100"/>
                      </w:rPr>
                      <w:t>4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  <w:p>
                  <w:pPr>
                    <w:pStyle w:val="BodyText"/>
                    <w:spacing w:before="72"/>
                    <w:ind w:left="108" w:right="0"/>
                    <w:jc w:val="center"/>
                  </w:pPr>
                  <w:hyperlink w:history="true" w:anchor="_bookmark13">
                    <w:r>
                      <w:rPr>
                        <w:color w:val="0000FF"/>
                        <w:w w:val="100"/>
                      </w:rPr>
                      <w:t>5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  <w:p>
                  <w:pPr>
                    <w:pStyle w:val="BodyText"/>
                    <w:spacing w:before="72"/>
                    <w:ind w:left="108" w:right="0"/>
                    <w:jc w:val="center"/>
                  </w:pPr>
                  <w:hyperlink w:history="true" w:anchor="_bookmark16">
                    <w:r>
                      <w:rPr>
                        <w:color w:val="0000FF"/>
                        <w:w w:val="100"/>
                      </w:rPr>
                      <w:t>7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  <w:p>
                  <w:pPr>
                    <w:pStyle w:val="BodyText"/>
                    <w:spacing w:before="72"/>
                    <w:ind w:left="0" w:right="0"/>
                    <w:jc w:val="center"/>
                  </w:pPr>
                  <w:hyperlink w:history="true" w:anchor="_bookmark21">
                    <w:r>
                      <w:rPr>
                        <w:color w:val="0000FF"/>
                        <w:w w:val="100"/>
                      </w:rPr>
                      <w:t>10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86.137001pt;margin-top:451.618103pt;width:15.854558pt;height:12.9091pt;mso-position-horizontal-relative:page;mso-position-vertical-relative:page;z-index:-215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2.1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083931pt;margin-top:451.618103pt;width:178.246336pt;height:12.9091pt;mso-position-horizontal-relative:page;mso-position-vertical-relative:page;z-index:-215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History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Strategy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IB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Literature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789185pt;margin-top:451.618103pt;width:5.017435pt;height:77.9451pt;mso-position-horizontal-relative:page;mso-position-vertical-relative:page;z-index:-215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259003pt;margin-top:451.618103pt;width:5.017435pt;height:77.9451pt;mso-position-horizontal-relative:page;mso-position-vertical-relative:page;z-index:-215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728821pt;margin-top:451.618103pt;width:5.017435pt;height:77.9451pt;mso-position-horizontal-relative:page;mso-position-vertical-relative:page;z-index:-215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198669pt;margin-top:451.618103pt;width:5.017435pt;height:77.9451pt;mso-position-horizontal-relative:page;mso-position-vertical-relative:page;z-index:-215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668488pt;margin-top:451.618103pt;width:5.017435pt;height:77.9451pt;mso-position-horizontal-relative:page;mso-position-vertical-relative:page;z-index:-215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138306pt;margin-top:451.618103pt;width:5.017435pt;height:77.9451pt;mso-position-horizontal-relative:page;mso-position-vertical-relative:page;z-index:-215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60376pt;margin-top:451.618103pt;width:5.020751pt;height:77.9451pt;mso-position-horizontal-relative:page;mso-position-vertical-relative:page;z-index:-215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073578pt;margin-top:451.618103pt;width:5.020751pt;height:77.9451pt;mso-position-horizontal-relative:page;mso-position-vertical-relative:page;z-index:-214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542328pt;margin-top:451.618103pt;width:5.020728pt;height:77.9451pt;mso-position-horizontal-relative:page;mso-position-vertical-relative:page;z-index:-214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012146pt;margin-top:451.618103pt;width:5.020728pt;height:77.9451pt;mso-position-horizontal-relative:page;mso-position-vertical-relative:page;z-index:-214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480896pt;margin-top:451.618103pt;width:5.018529pt;height:77.9451pt;mso-position-horizontal-relative:page;mso-position-vertical-relative:page;z-index:-214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950714pt;margin-top:451.618103pt;width:5.018529pt;height:77.9451pt;mso-position-horizontal-relative:page;mso-position-vertical-relative:page;z-index:-214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420532pt;margin-top:451.618103pt;width:5.018529pt;height:77.9451pt;mso-position-horizontal-relative:page;mso-position-vertical-relative:page;z-index:-214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89035pt;margin-top:451.618103pt;width:5.018529pt;height:77.9451pt;mso-position-horizontal-relative:page;mso-position-vertical-relative:page;z-index:-214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1.360199pt;margin-top:451.618103pt;width:5.018529pt;height:77.9451pt;mso-position-horizontal-relative:page;mso-position-vertical-relative:page;z-index:-214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9.826721pt;margin-top:451.618103pt;width:5.020752pt;height:77.9451pt;mso-position-horizontal-relative:page;mso-position-vertical-relative:page;z-index:-214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8.296539pt;margin-top:451.618103pt;width:5.020752pt;height:77.9451pt;mso-position-horizontal-relative:page;mso-position-vertical-relative:page;z-index:-214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765289pt;margin-top:451.618103pt;width:5.017435pt;height:77.9451pt;mso-position-horizontal-relative:page;mso-position-vertical-relative:page;z-index:-213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5.235138pt;margin-top:451.618103pt;width:5.017435pt;height:77.9451pt;mso-position-horizontal-relative:page;mso-position-vertical-relative:page;z-index:-213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3.704956pt;margin-top:451.618103pt;width:5.017435pt;height:77.9451pt;mso-position-horizontal-relative:page;mso-position-vertical-relative:page;z-index:-213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174774pt;margin-top:451.618103pt;width:5.017435pt;height:77.9451pt;mso-position-horizontal-relative:page;mso-position-vertical-relative:page;z-index:-213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644592pt;margin-top:451.618103pt;width:5.017435pt;height:77.9451pt;mso-position-horizontal-relative:page;mso-position-vertical-relative:page;z-index:-213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114441pt;margin-top:451.618103pt;width:5.017435pt;height:77.9451pt;mso-position-horizontal-relative:page;mso-position-vertical-relative:page;z-index:-213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584259pt;margin-top:451.618103pt;width:5.017435pt;height:77.9451pt;mso-position-horizontal-relative:page;mso-position-vertical-relative:page;z-index:-213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054077pt;margin-top:451.618103pt;width:5.017435pt;height:77.9451pt;mso-position-horizontal-relative:page;mso-position-vertical-relative:page;z-index:-213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084999pt;margin-top:467.877075pt;width:24.287292pt;height:29.1681pt;mso-position-horizontal-relative:page;mso-position-vertical-relative:page;z-index:-213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2.1.1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00"/>
                    </w:rPr>
                    <w:t>2.1.2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791214pt;margin-top:467.877075pt;width:109.666276pt;height:29.1681pt;mso-position-horizontal-relative:page;mso-position-vertical-relative:page;z-index:-213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Industry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Based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View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05"/>
                    </w:rPr>
                    <w:t>R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5"/>
                    </w:rPr>
                    <w:t>sourced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Based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View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91095pt;margin-top:467.877075pt;width:5.016366pt;height:61.6861pt;mso-position-horizontal-relative:page;mso-position-vertical-relative:page;z-index:-212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380768pt;margin-top:467.877075pt;width:5.016366pt;height:61.6861pt;mso-position-horizontal-relative:page;mso-position-vertical-relative:page;z-index:-212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850586pt;margin-top:467.877075pt;width:5.016366pt;height:61.6861pt;mso-position-horizontal-relative:page;mso-position-vertical-relative:page;z-index:-212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320435pt;margin-top:467.877075pt;width:5.016366pt;height:61.6861pt;mso-position-horizontal-relative:page;mso-position-vertical-relative:page;z-index:-212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137001pt;margin-top:500.395081pt;width:15.854558pt;height:29.1681pt;mso-position-horizontal-relative:page;mso-position-vertical-relative:page;z-index:-212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2.2</w:t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00"/>
                    </w:rPr>
                    <w:t>2.3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083931pt;margin-top:500.395081pt;width:127.432838pt;height:29.1681pt;mso-position-horizontal-relative:page;mso-position-vertical-relative:page;z-index:-212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Institutional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Based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View</w:t>
                  </w:r>
                  <w:r>
                    <w:rPr>
                      <w:spacing w:val="-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Institutions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spacing w:val="4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4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4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4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4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4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4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4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974594pt;margin-top:500.395081pt;width:5.012005pt;height:29.1681pt;mso-position-horizontal-relative:page;mso-position-vertical-relative:page;z-index:-212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444412pt;margin-top:500.395081pt;width:5.012005pt;height:29.1681pt;mso-position-horizontal-relative:page;mso-position-vertical-relative:page;z-index:-212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43.760559pt;width:71.86188pt;height:12.9091pt;mso-position-horizontal-relative:page;mso-position-vertical-relative:page;z-index:-2121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Bibliograp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6"/>
                      <w:w w:val="110"/>
                      <w:sz w:val="22"/>
                      <w:szCs w:val="22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0.946014pt;margin-top:543.760559pt;width:14.458193pt;height:12.9091pt;mso-position-horizontal-relative:page;mso-position-vertical-relative:page;z-index:-2120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hyperlink w:history="true" w:anchor="_bookmark23"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color w:val="0000FF"/>
                        <w:w w:val="115"/>
                        <w:sz w:val="22"/>
                        <w:szCs w:val="22"/>
                      </w:rPr>
                      <w:t>13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2"/>
                        <w:szCs w:val="22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520.395020pt;margin-top:765.970093pt;width:5.010912pt;height:12.9091pt;mso-position-horizontal-relative:page;mso-position-vertical-relative:page;z-index:-211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i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04018pt;width:453.543pt;height:12pt;mso-position-horizontal-relative:page;mso-position-vertical-relative:page;z-index:-2118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750.364014pt;width:453.543pt;height:12pt;mso-position-horizontal-relative:page;mso-position-vertical-relative:page;z-index:-2117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0.865997pt;margin-top:114.204018pt;width:453.543pt;height:.1pt;mso-position-horizontal-relative:page;mso-position-vertical-relative:page;z-index:-2116" coordorigin="1417,2284" coordsize="9071,2">
            <v:shape style="position:absolute;left:1417;top:2284;width:9071;height:2" coordorigin="1417,2284" coordsize="9071,0" path="m1417,2284l10488,2284e" filled="f" stroked="t" strokeweight=".3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761.364014pt;width:453.543pt;height:.1pt;mso-position-horizontal-relative:page;mso-position-vertical-relative:page;z-index:-2115" coordorigin="1417,15227" coordsize="9071,2">
            <v:shape style="position:absolute;left:1417;top:15227;width:9071;height:2" coordorigin="1417,15227" coordsize="9071,0" path="m1417,15227l10488,15227e" filled="f" stroked="t" strokeweight=".398pt" strokecolor="#7F7F7F">
              <v:path arrowok="t"/>
            </v:shape>
            <w10:wrap type="none"/>
          </v:group>
        </w:pict>
      </w:r>
      <w:r>
        <w:rPr/>
        <w:pict>
          <v:shape style="position:absolute;margin-left:69.865997pt;margin-top:219.528839pt;width:114.989523pt;height:26.7871pt;mso-position-horizontal-relative:page;mso-position-vertical-relative:page;z-index:-2114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bookmarkStart w:name="Acronyms" w:id="3"/>
                  <w:bookmarkEnd w:id="3"/>
                  <w:r>
                    <w:rPr/>
                  </w:r>
                  <w:bookmarkStart w:name="_bookmark1" w:id="4"/>
                  <w:bookmarkEnd w:id="4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4"/>
                      <w:w w:val="105"/>
                      <w:sz w:val="49"/>
                      <w:szCs w:val="49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cro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5"/>
                      <w:w w:val="105"/>
                      <w:sz w:val="49"/>
                      <w:szCs w:val="49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yms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288.981079pt;width:202.508782pt;height:12.9096pt;mso-position-horizontal-relative:page;mso-position-vertical-relative:page;z-index:-211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7"/>
                      <w:w w:val="105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CM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Autoriteit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Consume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Markt.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spacing w:val="11"/>
                      <w:w w:val="105"/>
                    </w:rPr>
                    <w:t> </w:t>
                  </w:r>
                  <w:hyperlink w:history="true" w:anchor="_bookmark15">
                    <w:r>
                      <w:rPr>
                        <w:color w:val="0000FF"/>
                        <w:w w:val="105"/>
                      </w:rPr>
                      <w:t>7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17.339081pt;width:143.105006pt;height:12.9096pt;mso-position-horizontal-relative:page;mso-position-vertical-relative:page;z-index:-211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BoD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Boards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Directors.</w:t>
                  </w:r>
                  <w:r>
                    <w:rPr>
                      <w:spacing w:val="46"/>
                      <w:w w:val="105"/>
                    </w:rPr>
                    <w:t> </w:t>
                  </w:r>
                  <w:hyperlink w:history="true" w:anchor="_bookmark19">
                    <w:r>
                      <w:rPr>
                        <w:color w:val="0000FF"/>
                        <w:w w:val="105"/>
                      </w:rPr>
                      <w:t>10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45.697083pt;width:161.749029pt;height:12.9096pt;mso-position-horizontal-relative:page;mso-position-vertical-relative:page;z-index:-211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CA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5"/>
                    </w:rPr>
                    <w:t>titi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A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-12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tage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4"/>
                      <w:w w:val="105"/>
                    </w:rPr>
                    <w:t> </w:t>
                  </w:r>
                  <w:hyperlink w:history="true" w:anchor="_bookmark9">
                    <w:r>
                      <w:rPr>
                        <w:color w:val="0000FF"/>
                        <w:w w:val="105"/>
                      </w:rPr>
                      <w:t>4</w:t>
                    </w:r>
                  </w:hyperlink>
                  <w:r>
                    <w:rPr>
                      <w:color w:val="000000"/>
                      <w:w w:val="105"/>
                    </w:rPr>
                    <w:t>–</w:t>
                  </w:r>
                  <w:hyperlink w:history="true" w:anchor="_bookmark14">
                    <w:r>
                      <w:rPr>
                        <w:color w:val="0000FF"/>
                        <w:w w:val="105"/>
                      </w:rPr>
                      <w:t>6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69.749084pt;width:222.742072pt;height:12.9096pt;mso-position-horizontal-relative:page;mso-position-vertical-relative:page;z-index:-211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CMA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etition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Mar</w:t>
                  </w:r>
                  <w:r>
                    <w:rPr>
                      <w:spacing w:val="-6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5"/>
                    </w:rPr>
                    <w:t>ts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Authori</w:t>
                  </w:r>
                  <w:r>
                    <w:rPr>
                      <w:spacing w:val="-6"/>
                      <w:w w:val="105"/>
                    </w:rPr>
                    <w:t>t</w:t>
                  </w:r>
                  <w:r>
                    <w:rPr>
                      <w:spacing w:val="-19"/>
                      <w:w w:val="105"/>
                    </w:rPr>
                    <w:t>y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spacing w:val="11"/>
                      <w:w w:val="105"/>
                    </w:rPr>
                    <w:t> </w:t>
                  </w:r>
                  <w:hyperlink w:history="true" w:anchor="_bookmark15">
                    <w:r>
                      <w:rPr>
                        <w:color w:val="0000FF"/>
                        <w:w w:val="105"/>
                      </w:rPr>
                      <w:t>7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98.107086pt;width:248.885182pt;height:12.9096pt;mso-position-horizontal-relative:page;mso-position-vertical-relative:page;z-index:-210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9"/>
                      <w:w w:val="105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TT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General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Agreeme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spacing w:val="-17"/>
                      <w:w w:val="105"/>
                    </w:rPr>
                    <w:t>T</w:t>
                  </w:r>
                  <w:r>
                    <w:rPr>
                      <w:w w:val="105"/>
                    </w:rPr>
                    <w:t>ariffs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spacing w:val="-17"/>
                      <w:w w:val="105"/>
                    </w:rPr>
                    <w:t>T</w:t>
                  </w:r>
                  <w:r>
                    <w:rPr>
                      <w:w w:val="105"/>
                    </w:rPr>
                    <w:t>rade.</w:t>
                  </w:r>
                  <w:r>
                    <w:rPr>
                      <w:spacing w:val="55"/>
                      <w:w w:val="105"/>
                    </w:rPr>
                    <w:t> </w:t>
                  </w:r>
                  <w:hyperlink w:history="true" w:anchor="_bookmark5">
                    <w:r>
                      <w:rPr>
                        <w:color w:val="0000FF"/>
                        <w:w w:val="105"/>
                      </w:rPr>
                      <w:t>2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26.465088pt;width:167.59722pt;height:12.9096pt;mso-position-horizontal-relative:page;mso-position-vertical-relative:page;z-index:-210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</w:rPr>
                    <w:t>IB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ternational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business.</w:t>
                  </w:r>
                  <w:r>
                    <w:rPr>
                      <w:spacing w:val="15"/>
                      <w:w w:val="110"/>
                    </w:rPr>
                    <w:t> </w:t>
                  </w:r>
                  <w:hyperlink w:history="true" w:anchor="_bookmark7">
                    <w:r>
                      <w:rPr>
                        <w:color w:val="0000FF"/>
                        <w:w w:val="110"/>
                      </w:rPr>
                      <w:t>3</w:t>
                    </w:r>
                  </w:hyperlink>
                  <w:r>
                    <w:rPr>
                      <w:color w:val="000000"/>
                      <w:w w:val="110"/>
                    </w:rPr>
                    <w:t>,</w:t>
                  </w:r>
                  <w:r>
                    <w:rPr>
                      <w:color w:val="000000"/>
                      <w:spacing w:val="-4"/>
                      <w:w w:val="110"/>
                    </w:rPr>
                    <w:t> </w:t>
                  </w:r>
                  <w:hyperlink w:history="true" w:anchor="_bookmark17">
                    <w:r>
                      <w:rPr>
                        <w:color w:val="0000FF"/>
                        <w:w w:val="110"/>
                      </w:rPr>
                      <w:t>8</w:t>
                    </w:r>
                  </w:hyperlink>
                  <w:r>
                    <w:rPr>
                      <w:color w:val="000000"/>
                      <w:w w:val="110"/>
                    </w:rPr>
                    <w:t>,</w:t>
                  </w:r>
                  <w:r>
                    <w:rPr>
                      <w:color w:val="000000"/>
                      <w:spacing w:val="-4"/>
                      <w:w w:val="110"/>
                    </w:rPr>
                    <w:t> </w:t>
                  </w:r>
                  <w:hyperlink w:history="true" w:anchor="_bookmark22">
                    <w:r>
                      <w:rPr>
                        <w:color w:val="0000FF"/>
                        <w:w w:val="110"/>
                      </w:rPr>
                      <w:t>11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50.51709pt;width:219.580257pt;height:12.9096pt;mso-position-horizontal-relative:page;mso-position-vertical-relative:page;z-index:-210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IBV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5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Institutional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Based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View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41"/>
                      <w:w w:val="105"/>
                    </w:rPr>
                    <w:t> </w:t>
                  </w:r>
                  <w:hyperlink w:history="true" w:anchor="_bookmark7">
                    <w:r>
                      <w:rPr>
                        <w:color w:val="0000FF"/>
                        <w:w w:val="105"/>
                      </w:rPr>
                      <w:t>3</w:t>
                    </w:r>
                  </w:hyperlink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hyperlink w:history="true" w:anchor="_bookmark9">
                    <w:r>
                      <w:rPr>
                        <w:color w:val="0000FF"/>
                        <w:w w:val="105"/>
                      </w:rPr>
                      <w:t>4</w:t>
                    </w:r>
                  </w:hyperlink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hyperlink w:history="true" w:anchor="_bookmark15">
                    <w:r>
                      <w:rPr>
                        <w:color w:val="0000FF"/>
                        <w:w w:val="105"/>
                      </w:rPr>
                      <w:t>7</w:t>
                    </w:r>
                  </w:hyperlink>
                  <w:r>
                    <w:rPr>
                      <w:color w:val="000000"/>
                      <w:w w:val="105"/>
                    </w:rPr>
                    <w:t>–</w:t>
                  </w:r>
                  <w:hyperlink w:history="true" w:anchor="_bookmark19">
                    <w:r>
                      <w:rPr>
                        <w:color w:val="0000FF"/>
                        <w:w w:val="105"/>
                      </w:rPr>
                      <w:t>10</w:t>
                    </w:r>
                  </w:hyperlink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hyperlink w:history="true" w:anchor="_bookmark24">
                    <w:r>
                      <w:rPr>
                        <w:color w:val="0000FF"/>
                        <w:w w:val="105"/>
                      </w:rPr>
                      <w:t>12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74.569092pt;width:183.771771pt;height:12.9096pt;mso-position-horizontal-relative:page;mso-position-vertical-relative:page;z-index:-210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</w:rPr>
                    <w:t>IMF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4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ternational</w:t>
                  </w:r>
                  <w:r>
                    <w:rPr>
                      <w:spacing w:val="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Monetary</w:t>
                  </w:r>
                  <w:r>
                    <w:rPr>
                      <w:spacing w:val="7"/>
                      <w:w w:val="110"/>
                    </w:rPr>
                    <w:t> </w:t>
                  </w:r>
                  <w:r>
                    <w:rPr>
                      <w:spacing w:val="-18"/>
                      <w:w w:val="110"/>
                    </w:rPr>
                    <w:t>F</w:t>
                  </w:r>
                  <w:r>
                    <w:rPr>
                      <w:w w:val="110"/>
                    </w:rPr>
                    <w:t>und.</w:t>
                  </w:r>
                  <w:r>
                    <w:rPr>
                      <w:spacing w:val="28"/>
                      <w:w w:val="110"/>
                    </w:rPr>
                    <w:t> </w:t>
                  </w:r>
                  <w:hyperlink w:history="true" w:anchor="_bookmark5">
                    <w:r>
                      <w:rPr>
                        <w:color w:val="0000FF"/>
                        <w:w w:val="110"/>
                      </w:rPr>
                      <w:t>2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98.621094pt;width:247.669746pt;height:12.9096pt;mso-position-horizontal-relative:page;mso-position-vertical-relative:page;z-index:-2105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Industry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0"/>
                      <w:w w:val="11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Based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0"/>
                      <w:w w:val="11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Vi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110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2"/>
                      <w:szCs w:val="22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45"/>
                      <w:w w:val="11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2"/>
                      <w:szCs w:val="22"/>
                    </w:rPr>
                    <w:t>Industry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1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2"/>
                      <w:szCs w:val="22"/>
                    </w:rPr>
                    <w:t>Based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1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2"/>
                      <w:szCs w:val="22"/>
                    </w:rPr>
                    <w:t>View.</w:t>
                  </w:r>
                  <w:r>
                    <w:rPr>
                      <w:rFonts w:ascii="Times New Roman" w:hAnsi="Times New Roman" w:cs="Times New Roman" w:eastAsia="Times New Roman"/>
                      <w:spacing w:val="33"/>
                      <w:w w:val="110"/>
                      <w:sz w:val="22"/>
                      <w:szCs w:val="22"/>
                    </w:rPr>
                    <w:t> </w:t>
                  </w:r>
                  <w:hyperlink w:history="true" w:anchor="_bookmark14">
                    <w:r>
                      <w:rPr>
                        <w:rFonts w:ascii="Times New Roman" w:hAnsi="Times New Roman" w:cs="Times New Roman" w:eastAsia="Times New Roman"/>
                        <w:color w:val="0000FF"/>
                        <w:w w:val="110"/>
                        <w:sz w:val="22"/>
                        <w:szCs w:val="22"/>
                      </w:rPr>
                      <w:t>6</w:t>
                    </w:r>
                  </w:hyperlink>
                  <w:r>
                    <w:rPr>
                      <w:rFonts w:ascii="Times New Roman" w:hAnsi="Times New Roman" w:cs="Times New Roman" w:eastAsia="Times New Roman"/>
                      <w:color w:val="000000"/>
                      <w:w w:val="110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9"/>
                      <w:w w:val="110"/>
                      <w:sz w:val="22"/>
                      <w:szCs w:val="22"/>
                    </w:rPr>
                    <w:t> </w:t>
                  </w:r>
                  <w:hyperlink w:history="true" w:anchor="_bookmark17">
                    <w:r>
                      <w:rPr>
                        <w:rFonts w:ascii="Times New Roman" w:hAnsi="Times New Roman" w:cs="Times New Roman" w:eastAsia="Times New Roman"/>
                        <w:color w:val="0000FF"/>
                        <w:w w:val="110"/>
                        <w:sz w:val="22"/>
                        <w:szCs w:val="22"/>
                      </w:rPr>
                      <w:t>8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2"/>
                        <w:szCs w:val="22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22.673096pt;width:131.658098pt;height:12.9096pt;mso-position-horizontal-relative:page;mso-position-vertical-relative:page;z-index:-210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</w:rPr>
                    <w:t>IP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4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tellectual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</w:t>
                  </w:r>
                  <w:r>
                    <w:rPr>
                      <w:spacing w:val="-1"/>
                      <w:w w:val="110"/>
                    </w:rPr>
                    <w:t>r</w:t>
                  </w:r>
                  <w:r>
                    <w:rPr>
                      <w:w w:val="110"/>
                    </w:rPr>
                    <w:t>o</w:t>
                  </w:r>
                  <w:r>
                    <w:rPr>
                      <w:spacing w:val="6"/>
                      <w:w w:val="110"/>
                    </w:rPr>
                    <w:t>p</w:t>
                  </w:r>
                  <w:r>
                    <w:rPr>
                      <w:w w:val="110"/>
                    </w:rPr>
                    <w:t>er</w:t>
                  </w:r>
                  <w:r>
                    <w:rPr>
                      <w:spacing w:val="-6"/>
                      <w:w w:val="110"/>
                    </w:rPr>
                    <w:t>t</w:t>
                  </w:r>
                  <w:r>
                    <w:rPr>
                      <w:spacing w:val="-20"/>
                      <w:w w:val="110"/>
                    </w:rPr>
                    <w:t>y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30"/>
                      <w:w w:val="110"/>
                    </w:rPr>
                    <w:t> </w:t>
                  </w:r>
                  <w:hyperlink w:history="true" w:anchor="_bookmark7">
                    <w:r>
                      <w:rPr>
                        <w:color w:val="0000FF"/>
                        <w:w w:val="110"/>
                      </w:rPr>
                      <w:t>3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51.032104pt;width:206.807968pt;height:12.9096pt;mso-position-horizontal-relative:page;mso-position-vertical-relative:page;z-index:-210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MNE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Multinational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w w:val="105"/>
                    </w:rPr>
                    <w:t>erprises.</w:t>
                  </w:r>
                  <w:r>
                    <w:rPr>
                      <w:spacing w:val="56"/>
                      <w:w w:val="105"/>
                    </w:rPr>
                    <w:t> </w:t>
                  </w:r>
                  <w:hyperlink w:history="true" w:anchor="_bookmark7">
                    <w:r>
                      <w:rPr>
                        <w:color w:val="0000FF"/>
                        <w:w w:val="105"/>
                      </w:rPr>
                      <w:t>3</w:t>
                    </w:r>
                  </w:hyperlink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hyperlink w:history="true" w:anchor="_bookmark22">
                    <w:r>
                      <w:rPr>
                        <w:color w:val="0000FF"/>
                        <w:w w:val="105"/>
                      </w:rPr>
                      <w:t>11</w:t>
                    </w:r>
                  </w:hyperlink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hyperlink w:history="true" w:anchor="_bookmark24">
                    <w:r>
                      <w:rPr>
                        <w:color w:val="0000FF"/>
                        <w:w w:val="105"/>
                      </w:rPr>
                      <w:t>12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79.390076pt;width:209.136062pt;height:12.9096pt;mso-position-horizontal-relative:page;mso-position-vertical-relative:page;z-index:-210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NGO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Non-G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ern</w:t>
                  </w:r>
                  <w:r>
                    <w:rPr>
                      <w:w w:val="105"/>
                    </w:rPr>
                    <w:t>me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tal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Organisation.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spacing w:val="3"/>
                      <w:w w:val="105"/>
                    </w:rPr>
                    <w:t> </w:t>
                  </w:r>
                  <w:hyperlink w:history="true" w:anchor="_bookmark22">
                    <w:r>
                      <w:rPr>
                        <w:color w:val="0000FF"/>
                        <w:w w:val="105"/>
                      </w:rPr>
                      <w:t>11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03.442078pt;width:241.262816pt;height:12.9096pt;mso-position-horizontal-relative:page;mso-position-vertical-relative:page;z-index:-210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NMA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Nederlande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Mededingings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Authoriteiten.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spacing w:val="1"/>
                      <w:w w:val="105"/>
                    </w:rPr>
                    <w:t> </w:t>
                  </w:r>
                  <w:hyperlink w:history="true" w:anchor="_bookmark15">
                    <w:r>
                      <w:rPr>
                        <w:color w:val="0000FF"/>
                        <w:w w:val="105"/>
                      </w:rPr>
                      <w:t>7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31.80011pt;width:133.212906pt;height:12.9096pt;mso-position-horizontal-relative:page;mso-position-vertical-relative:page;z-index:-210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OFT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5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Office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spacing w:val="-17"/>
                      <w:w w:val="105"/>
                    </w:rPr>
                    <w:t>F</w:t>
                  </w:r>
                  <w:r>
                    <w:rPr>
                      <w:w w:val="105"/>
                    </w:rPr>
                    <w:t>airtrade.</w:t>
                  </w:r>
                  <w:r>
                    <w:rPr>
                      <w:spacing w:val="44"/>
                      <w:w w:val="105"/>
                    </w:rPr>
                    <w:t> </w:t>
                  </w:r>
                  <w:hyperlink w:history="true" w:anchor="_bookmark15">
                    <w:r>
                      <w:rPr>
                        <w:color w:val="0000FF"/>
                        <w:w w:val="105"/>
                      </w:rPr>
                      <w:t>7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60.158081pt;width:213.829248pt;height:12.9096pt;mso-position-horizontal-relative:page;mso-position-vertical-relative:page;z-index:-209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RBV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Resourced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Based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View.</w:t>
                  </w:r>
                  <w:r>
                    <w:rPr>
                      <w:spacing w:val="34"/>
                      <w:w w:val="105"/>
                    </w:rPr>
                    <w:t> </w:t>
                  </w:r>
                  <w:hyperlink w:history="true" w:anchor="_bookmark9">
                    <w:r>
                      <w:rPr>
                        <w:color w:val="0000FF"/>
                        <w:w w:val="105"/>
                      </w:rPr>
                      <w:t>4</w:t>
                    </w:r>
                  </w:hyperlink>
                  <w:r>
                    <w:rPr>
                      <w:color w:val="000000"/>
                      <w:spacing w:val="-2"/>
                      <w:w w:val="105"/>
                    </w:rPr>
                    <w:t>–</w:t>
                  </w:r>
                  <w:hyperlink w:history="true" w:anchor="_bookmark14">
                    <w:r>
                      <w:rPr>
                        <w:color w:val="0000FF"/>
                        <w:w w:val="105"/>
                      </w:rPr>
                      <w:t>6</w:t>
                    </w:r>
                  </w:hyperlink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hyperlink w:history="true" w:anchor="_bookmark17">
                    <w:r>
                      <w:rPr>
                        <w:color w:val="0000FF"/>
                        <w:w w:val="105"/>
                      </w:rPr>
                      <w:t>8</w:t>
                    </w:r>
                  </w:hyperlink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hyperlink w:history="true" w:anchor="_bookmark19">
                    <w:r>
                      <w:rPr>
                        <w:color w:val="0000FF"/>
                        <w:w w:val="105"/>
                      </w:rPr>
                      <w:t>10</w:t>
                    </w:r>
                  </w:hyperlink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hyperlink w:history="true" w:anchor="_bookmark24">
                    <w:r>
                      <w:rPr>
                        <w:color w:val="0000FF"/>
                        <w:w w:val="105"/>
                      </w:rPr>
                      <w:t>12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88.516113pt;width:188.164678pt;height:12.9096pt;mso-position-horizontal-relative:page;mso-position-vertical-relative:page;z-index:-209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WTO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6"/>
                      <w:w w:val="105"/>
                    </w:rPr>
                    <w:t> </w:t>
                  </w:r>
                  <w:r>
                    <w:rPr>
                      <w:spacing w:val="-19"/>
                      <w:w w:val="105"/>
                    </w:rPr>
                    <w:t>W</w:t>
                  </w:r>
                  <w:r>
                    <w:rPr>
                      <w:w w:val="105"/>
                    </w:rPr>
                    <w:t>orld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spacing w:val="-17"/>
                      <w:w w:val="105"/>
                    </w:rPr>
                    <w:t>T</w:t>
                  </w:r>
                  <w:r>
                    <w:rPr>
                      <w:w w:val="105"/>
                    </w:rPr>
                    <w:t>rade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Organisation.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spacing w:val="2"/>
                      <w:w w:val="105"/>
                    </w:rPr>
                    <w:t> </w:t>
                  </w:r>
                  <w:hyperlink w:history="true" w:anchor="_bookmark5">
                    <w:r>
                      <w:rPr>
                        <w:color w:val="0000FF"/>
                        <w:w w:val="105"/>
                      </w:rPr>
                      <w:t>2</w:t>
                    </w:r>
                  </w:hyperlink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hyperlink w:history="true" w:anchor="_bookmark7">
                    <w:r>
                      <w:rPr>
                        <w:color w:val="0000FF"/>
                        <w:w w:val="105"/>
                      </w:rPr>
                      <w:t>3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517.380005pt;margin-top:765.970093pt;width:8.021823pt;height:12.9091pt;mso-position-horizontal-relative:page;mso-position-vertical-relative:page;z-index:-209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ii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04018pt;width:453.543pt;height:12pt;mso-position-horizontal-relative:page;mso-position-vertical-relative:page;z-index:-2096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750.364014pt;width:453.543pt;height:12pt;mso-position-horizontal-relative:page;mso-position-vertical-relative:page;z-index:-2095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0.865997pt;margin-top:114.204018pt;width:453.543pt;height:.1pt;mso-position-horizontal-relative:page;mso-position-vertical-relative:page;z-index:-2094" coordorigin="1417,2284" coordsize="9071,2">
            <v:shape style="position:absolute;left:1417;top:2284;width:9071;height:2" coordorigin="1417,2284" coordsize="9071,0" path="m1417,2284l10488,2284e" filled="f" stroked="t" strokeweight=".3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761.364014pt;width:453.543pt;height:.1pt;mso-position-horizontal-relative:page;mso-position-vertical-relative:page;z-index:-2093" coordorigin="1417,15227" coordsize="9071,2">
            <v:shape style="position:absolute;left:1417;top:15227;width:9071;height:2" coordorigin="1417,15227" coordsize="9071,0" path="m1417,15227l10488,15227e" filled="f" stroked="t" strokeweight=".398pt" strokecolor="#7F7F7F">
              <v:path arrowok="t"/>
            </v:shape>
            <w10:wrap type="none"/>
          </v:group>
        </w:pict>
      </w:r>
      <w:r>
        <w:rPr/>
        <w:pict>
          <v:shape style="position:absolute;margin-left:69.865997pt;margin-top:219.528839pt;width:166.457458pt;height:26.7871pt;mso-position-horizontal-relative:page;mso-position-vertical-relative:page;z-index:-2092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bookmarkStart w:name="List of Figures" w:id="5"/>
                  <w:bookmarkEnd w:id="5"/>
                  <w:r>
                    <w:rPr/>
                  </w:r>
                  <w:bookmarkStart w:name="_bookmark2" w:id="6"/>
                  <w:bookmarkEnd w:id="6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List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8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9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Figures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137001pt;margin-top:299.595093pt;width:15.854558pt;height:61.6861pt;mso-position-horizontal-relative:page;mso-position-vertical-relative:page;z-index:-209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2.1</w:t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00"/>
                    </w:rPr>
                    <w:t>2.2</w:t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00"/>
                    </w:rPr>
                    <w:t>2.3</w:t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00"/>
                    </w:rPr>
                    <w:t>2.4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083931pt;margin-top:299.595093pt;width:339.167564pt;height:45.42710pt;mso-position-horizontal-relative:page;mso-position-vertical-relative:page;z-index:-209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Fi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spacing w:val="-17"/>
                      <w:w w:val="105"/>
                    </w:rPr>
                    <w:t>F</w:t>
                  </w:r>
                  <w:r>
                    <w:rPr>
                      <w:w w:val="105"/>
                    </w:rPr>
                    <w:t>orces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Diagra</w:t>
                  </w:r>
                  <w:r>
                    <w:rPr>
                      <w:w w:val="105"/>
                    </w:rPr>
                    <w:t>m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source:</w:t>
                  </w:r>
                  <w:r>
                    <w:rPr>
                      <w:spacing w:val="16"/>
                      <w:w w:val="105"/>
                    </w:rPr>
                    <w:t> </w:t>
                  </w:r>
                  <w:hyperlink w:history="true" w:anchor="_bookmark51">
                    <w:r>
                      <w:rPr>
                        <w:color w:val="FF0000"/>
                        <w:spacing w:val="-6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orter</w:t>
                    </w:r>
                    <w:r>
                      <w:rPr>
                        <w:color w:val="FF0000"/>
                        <w:spacing w:val="17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(1980)</w:t>
                    </w:r>
                    <w:r>
                      <w:rPr>
                        <w:color w:val="FF0000"/>
                        <w:spacing w:val="52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tabs>
                      <w:tab w:pos="3992" w:val="left" w:leader="none"/>
                    </w:tabs>
                    <w:spacing w:line="320" w:lineRule="atLeast" w:before="5"/>
                    <w:ind w:right="20"/>
                    <w:jc w:val="left"/>
                  </w:pPr>
                  <w:r>
                    <w:rPr>
                      <w:spacing w:val="-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</w:t>
                  </w:r>
                  <w:r>
                    <w:rPr>
                      <w:w w:val="105"/>
                    </w:rPr>
                    <w:t>er’s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Diamond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source:</w:t>
                  </w:r>
                  <w:r>
                    <w:rPr>
                      <w:spacing w:val="17"/>
                      <w:w w:val="105"/>
                    </w:rPr>
                    <w:t> </w:t>
                  </w:r>
                  <w:hyperlink w:history="true" w:anchor="_bookmark51"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orter</w:t>
                    </w:r>
                    <w:r>
                      <w:rPr>
                        <w:color w:val="FF0000"/>
                        <w:spacing w:val="18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(1980)</w:t>
                    </w:r>
                    <w:r>
                      <w:rPr>
                        <w:color w:val="FF0000"/>
                        <w:w w:val="105"/>
                      </w:rPr>
                      <w:tab/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w w:val="109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Institutions,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organisations,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strategi</w:t>
                  </w:r>
                  <w:r>
                    <w:rPr>
                      <w:color w:val="000000"/>
                      <w:w w:val="105"/>
                    </w:rPr>
                    <w:t>c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hoices.</w:t>
                  </w:r>
                  <w:r>
                    <w:rPr>
                      <w:color w:val="000000"/>
                      <w:spacing w:val="4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Source: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hyperlink w:history="true" w:anchor="_bookmark45">
                    <w:r>
                      <w:rPr>
                        <w:color w:val="FF0000"/>
                        <w:spacing w:val="-6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eng</w:t>
                    </w:r>
                    <w:r>
                      <w:rPr>
                        <w:color w:val="FF0000"/>
                        <w:spacing w:val="20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(2000)</w:t>
                    </w:r>
                    <w:r>
                      <w:rPr>
                        <w:color w:val="FF0000"/>
                        <w:spacing w:val="8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3.704956pt;margin-top:299.595093pt;width:5.016360pt;height:45.42710pt;mso-position-horizontal-relative:page;mso-position-vertical-relative:page;z-index:-208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174774pt;margin-top:299.595093pt;width:5.016360pt;height:45.42710pt;mso-position-horizontal-relative:page;mso-position-vertical-relative:page;z-index:-208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644623pt;margin-top:299.595093pt;width:5.016360pt;height:45.42710pt;mso-position-horizontal-relative:page;mso-position-vertical-relative:page;z-index:-208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114441pt;margin-top:299.595093pt;width:5.016360pt;height:45.42710pt;mso-position-horizontal-relative:page;mso-position-vertical-relative:page;z-index:-208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584259pt;margin-top:299.595093pt;width:5.016360pt;height:45.42710pt;mso-position-horizontal-relative:page;mso-position-vertical-relative:page;z-index:-208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054077pt;margin-top:299.595093pt;width:5.016360pt;height:45.42710pt;mso-position-horizontal-relative:page;mso-position-vertical-relative:page;z-index:-208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985718pt;margin-top:299.595093pt;width:7.427271pt;height:45.42710pt;mso-position-horizontal-relative:page;mso-position-vertical-relative:page;z-index:-208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hyperlink w:history="true" w:anchor="_bookmark11">
                    <w:r>
                      <w:rPr>
                        <w:color w:val="0000FF"/>
                        <w:w w:val="100"/>
                      </w:rPr>
                      <w:t>4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hyperlink w:history="true" w:anchor="_bookmark12">
                    <w:r>
                      <w:rPr>
                        <w:color w:val="0000FF"/>
                        <w:w w:val="100"/>
                      </w:rPr>
                      <w:t>5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  <w:p>
                  <w:pPr>
                    <w:pStyle w:val="BodyText"/>
                    <w:spacing w:before="72"/>
                    <w:ind w:right="0"/>
                    <w:jc w:val="left"/>
                  </w:pPr>
                  <w:hyperlink w:history="true" w:anchor="_bookmark18">
                    <w:r>
                      <w:rPr>
                        <w:color w:val="0000FF"/>
                        <w:w w:val="100"/>
                      </w:rPr>
                      <w:t>9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11.083931pt;margin-top:348.372101pt;width:386.642885pt;height:12.9091pt;mso-position-horizontal-relative:page;mso-position-vertical-relative:page;z-index:-208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Institution-Based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View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Third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Leg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Strategy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spacing w:val="-17"/>
                      <w:w w:val="105"/>
                    </w:rPr>
                    <w:t>T</w:t>
                  </w:r>
                  <w:r>
                    <w:rPr>
                      <w:w w:val="105"/>
                    </w:rPr>
                    <w:t>ri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spacing w:val="5"/>
                      <w:w w:val="105"/>
                    </w:rPr>
                    <w:t>o</w:t>
                  </w:r>
                  <w:r>
                    <w:rPr>
                      <w:w w:val="105"/>
                    </w:rPr>
                    <w:t>d.</w:t>
                  </w:r>
                  <w:r>
                    <w:rPr>
                      <w:spacing w:val="5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Source:</w:t>
                  </w:r>
                  <w:r>
                    <w:rPr>
                      <w:spacing w:val="24"/>
                      <w:w w:val="105"/>
                    </w:rPr>
                    <w:t> </w:t>
                  </w:r>
                  <w:hyperlink w:history="true" w:anchor="_bookmark50"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eng,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11.085999pt;margin-top:364.631104pt;width:84.542618pt;height:12.9091pt;mso-position-horizontal-relative:page;mso-position-vertical-relative:page;z-index:-208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hyperlink w:history="true" w:anchor="_bookmark50">
                    <w:r>
                      <w:rPr>
                        <w:color w:val="FF0000"/>
                        <w:w w:val="105"/>
                      </w:rPr>
                      <w:t>Sun,</w:t>
                    </w:r>
                    <w:r>
                      <w:rPr>
                        <w:color w:val="FF0000"/>
                        <w:spacing w:val="1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et</w:t>
                    </w:r>
                    <w:r>
                      <w:rPr>
                        <w:color w:val="FF0000"/>
                        <w:spacing w:val="1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al.</w:t>
                    </w:r>
                    <w:r>
                      <w:rPr>
                        <w:color w:val="FF0000"/>
                        <w:spacing w:val="16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(2009)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99.63298pt;margin-top:364.631104pt;width:5.010912pt;height:12.9091pt;mso-position-horizontal-relative:page;mso-position-vertical-relative:page;z-index:-208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02814pt;margin-top:364.631104pt;width:5.010912pt;height:12.9091pt;mso-position-horizontal-relative:page;mso-position-vertical-relative:page;z-index:-207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572632pt;margin-top:364.631104pt;width:5.010912pt;height:12.9091pt;mso-position-horizontal-relative:page;mso-position-vertical-relative:page;z-index:-207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042465pt;margin-top:364.631104pt;width:5.010912pt;height:12.9091pt;mso-position-horizontal-relative:page;mso-position-vertical-relative:page;z-index:-207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512283pt;margin-top:364.631104pt;width:5.010912pt;height:12.9091pt;mso-position-horizontal-relative:page;mso-position-vertical-relative:page;z-index:-207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982117pt;margin-top:364.631104pt;width:5.010912pt;height:12.9091pt;mso-position-horizontal-relative:page;mso-position-vertical-relative:page;z-index:-207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451935pt;margin-top:364.631104pt;width:5.010912pt;height:12.9091pt;mso-position-horizontal-relative:page;mso-position-vertical-relative:page;z-index:-207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921753pt;margin-top:364.631104pt;width:5.010912pt;height:12.9091pt;mso-position-horizontal-relative:page;mso-position-vertical-relative:page;z-index:-207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380676pt;margin-top:364.631104pt;width:5.010912pt;height:12.9091pt;mso-position-horizontal-relative:page;mso-position-vertical-relative:page;z-index:-207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850494pt;margin-top:364.631104pt;width:5.010912pt;height:12.9091pt;mso-position-horizontal-relative:page;mso-position-vertical-relative:page;z-index:-207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320343pt;margin-top:364.631104pt;width:5.010912pt;height:12.9091pt;mso-position-horizontal-relative:page;mso-position-vertical-relative:page;z-index:-207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790161pt;margin-top:364.631104pt;width:5.010912pt;height:12.9091pt;mso-position-horizontal-relative:page;mso-position-vertical-relative:page;z-index:-206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259979pt;margin-top:364.631104pt;width:5.010912pt;height:12.9091pt;mso-position-horizontal-relative:page;mso-position-vertical-relative:page;z-index:-206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729797pt;margin-top:364.631104pt;width:5.010912pt;height:12.9091pt;mso-position-horizontal-relative:page;mso-position-vertical-relative:page;z-index:-206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199646pt;margin-top:364.631104pt;width:5.010912pt;height:12.9091pt;mso-position-horizontal-relative:page;mso-position-vertical-relative:page;z-index:-206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669464pt;margin-top:364.631104pt;width:5.010912pt;height:12.9091pt;mso-position-horizontal-relative:page;mso-position-vertical-relative:page;z-index:-206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139282pt;margin-top:364.631104pt;width:5.010912pt;height:12.9091pt;mso-position-horizontal-relative:page;mso-position-vertical-relative:page;z-index:-206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6091pt;margin-top:364.631104pt;width:5.010912pt;height:12.9091pt;mso-position-horizontal-relative:page;mso-position-vertical-relative:page;z-index:-206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078949pt;margin-top:364.631104pt;width:5.010912pt;height:12.9091pt;mso-position-horizontal-relative:page;mso-position-vertical-relative:page;z-index:-206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548767pt;margin-top:364.631104pt;width:5.010912pt;height:12.9091pt;mso-position-horizontal-relative:page;mso-position-vertical-relative:page;z-index:-206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018585pt;margin-top:364.631104pt;width:5.010912pt;height:12.9091pt;mso-position-horizontal-relative:page;mso-position-vertical-relative:page;z-index:-206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488403pt;margin-top:364.631104pt;width:5.010912pt;height:12.9091pt;mso-position-horizontal-relative:page;mso-position-vertical-relative:page;z-index:-205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958221pt;margin-top:364.631104pt;width:5.010912pt;height:12.9091pt;mso-position-horizontal-relative:page;mso-position-vertical-relative:page;z-index:-205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42807pt;margin-top:364.631104pt;width:5.010912pt;height:12.9091pt;mso-position-horizontal-relative:page;mso-position-vertical-relative:page;z-index:-205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897888pt;margin-top:364.631104pt;width:5.010912pt;height:12.9091pt;mso-position-horizontal-relative:page;mso-position-vertical-relative:page;z-index:-205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1.367706pt;margin-top:364.631104pt;width:5.010912pt;height:12.9091pt;mso-position-horizontal-relative:page;mso-position-vertical-relative:page;z-index:-205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9.837524pt;margin-top:364.631104pt;width:5.010912pt;height:12.9091pt;mso-position-horizontal-relative:page;mso-position-vertical-relative:page;z-index:-205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8.296448pt;margin-top:364.631104pt;width:5.010912pt;height:12.9091pt;mso-position-horizontal-relative:page;mso-position-vertical-relative:page;z-index:-205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766266pt;margin-top:364.631104pt;width:5.010912pt;height:12.9091pt;mso-position-horizontal-relative:page;mso-position-vertical-relative:page;z-index:-205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5.236115pt;margin-top:364.631104pt;width:5.010912pt;height:12.9091pt;mso-position-horizontal-relative:page;mso-position-vertical-relative:page;z-index:-205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3.705933pt;margin-top:364.631104pt;width:5.010912pt;height:12.9091pt;mso-position-horizontal-relative:page;mso-position-vertical-relative:page;z-index:-205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175751pt;margin-top:364.631104pt;width:5.010912pt;height:12.9091pt;mso-position-horizontal-relative:page;mso-position-vertical-relative:page;z-index:-204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645569pt;margin-top:364.631104pt;width:5.010912pt;height:12.9091pt;mso-position-horizontal-relative:page;mso-position-vertical-relative:page;z-index:-204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115417pt;margin-top:364.631104pt;width:5.010912pt;height:12.9091pt;mso-position-horizontal-relative:page;mso-position-vertical-relative:page;z-index:-204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585236pt;margin-top:364.631104pt;width:5.010912pt;height:12.9091pt;mso-position-horizontal-relative:page;mso-position-vertical-relative:page;z-index:-204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055054pt;margin-top:364.631104pt;width:5.010912pt;height:12.9091pt;mso-position-horizontal-relative:page;mso-position-vertical-relative:page;z-index:-204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6488pt;margin-top:364.631104pt;width:12.843646pt;height:12.9091pt;mso-position-horizontal-relative:page;mso-position-vertical-relative:page;z-index:-204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hyperlink w:history="true" w:anchor="_bookmark20">
                    <w:r>
                      <w:rPr>
                        <w:color w:val="0000FF"/>
                        <w:w w:val="100"/>
                      </w:rPr>
                      <w:t>10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514.36499pt;margin-top:765.970093pt;width:11.032735pt;height:12.9091pt;mso-position-horizontal-relative:page;mso-position-vertical-relative:page;z-index:-204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iii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04018pt;width:453.543pt;height:12pt;mso-position-horizontal-relative:page;mso-position-vertical-relative:page;z-index:-2042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750.364014pt;width:453.543pt;height:12pt;mso-position-horizontal-relative:page;mso-position-vertical-relative:page;z-index:-2041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0.865997pt;margin-top:114.204018pt;width:453.543pt;height:.1pt;mso-position-horizontal-relative:page;mso-position-vertical-relative:page;z-index:-2040" coordorigin="1417,2284" coordsize="9071,2">
            <v:shape style="position:absolute;left:1417;top:2284;width:9071;height:2" coordorigin="1417,2284" coordsize="9071,0" path="m1417,2284l10488,2284e" filled="f" stroked="t" strokeweight=".3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761.364014pt;width:453.543pt;height:.1pt;mso-position-horizontal-relative:page;mso-position-vertical-relative:page;z-index:-2039" coordorigin="1417,15227" coordsize="9071,2">
            <v:shape style="position:absolute;left:1417;top:15227;width:9071;height:2" coordorigin="1417,15227" coordsize="9071,0" path="m1417,15227l10488,15227e" filled="f" stroked="t" strokeweight=".398pt" strokecolor="#7F7F7F">
              <v:path arrowok="t"/>
            </v:shape>
            <w10:wrap type="none"/>
          </v:group>
        </w:pict>
      </w:r>
      <w:r>
        <w:rPr/>
        <w:pict>
          <v:shape style="position:absolute;margin-left:69.865997pt;margin-top:219.528839pt;width:155.694898pt;height:26.7871pt;mso-position-horizontal-relative:page;mso-position-vertical-relative:page;z-index:-2038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bookmarkStart w:name="List of Tables" w:id="7"/>
                  <w:bookmarkEnd w:id="7"/>
                  <w:r>
                    <w:rPr/>
                  </w:r>
                  <w:bookmarkStart w:name="_bookmark3" w:id="8"/>
                  <w:bookmarkEnd w:id="8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List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51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52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42"/>
                      <w:w w:val="105"/>
                      <w:sz w:val="49"/>
                      <w:szCs w:val="49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ables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137001pt;margin-top:299.595093pt;width:15.854558pt;height:12.9091pt;mso-position-horizontal-relative:page;mso-position-vertical-relative:page;z-index:-203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2.1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083931pt;margin-top:299.595093pt;width:226.717654pt;height:12.9091pt;mso-position-horizontal-relative:page;mso-position-vertical-relative:page;z-index:-203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Dimensions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Institutions.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Source</w:t>
                  </w:r>
                  <w:r>
                    <w:rPr>
                      <w:spacing w:val="13"/>
                      <w:w w:val="105"/>
                    </w:rPr>
                    <w:t> </w:t>
                  </w:r>
                  <w:hyperlink w:history="true" w:anchor="_bookmark48"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eng</w:t>
                    </w:r>
                    <w:r>
                      <w:rPr>
                        <w:color w:val="FF0000"/>
                        <w:spacing w:val="11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(2008</w:t>
                    </w:r>
                    <w:r>
                      <w:rPr>
                        <w:color w:val="FF0000"/>
                        <w:w w:val="105"/>
                      </w:rPr>
                      <w:t>)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43.610321pt;margin-top:299.595093pt;width:5.010912pt;height:12.9091pt;mso-position-horizontal-relative:page;mso-position-vertical-relative:page;z-index:-203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080139pt;margin-top:299.595093pt;width:5.010912pt;height:12.9091pt;mso-position-horizontal-relative:page;mso-position-vertical-relative:page;z-index:-203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549957pt;margin-top:299.595093pt;width:5.010912pt;height:12.9091pt;mso-position-horizontal-relative:page;mso-position-vertical-relative:page;z-index:-203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019806pt;margin-top:299.595093pt;width:5.010912pt;height:12.9091pt;mso-position-horizontal-relative:page;mso-position-vertical-relative:page;z-index:-203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489624pt;margin-top:299.595093pt;width:5.010912pt;height:12.9091pt;mso-position-horizontal-relative:page;mso-position-vertical-relative:page;z-index:-203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959442pt;margin-top:299.595093pt;width:5.010912pt;height:12.9091pt;mso-position-horizontal-relative:page;mso-position-vertical-relative:page;z-index:-203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42926pt;margin-top:299.595093pt;width:5.010912pt;height:12.9091pt;mso-position-horizontal-relative:page;mso-position-vertical-relative:page;z-index:-202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888184pt;margin-top:299.595093pt;width:5.010912pt;height:12.9091pt;mso-position-horizontal-relative:page;mso-position-vertical-relative:page;z-index:-202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1.358002pt;margin-top:299.595093pt;width:5.010912pt;height:12.9091pt;mso-position-horizontal-relative:page;mso-position-vertical-relative:page;z-index:-202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9.82785pt;margin-top:299.595093pt;width:5.010912pt;height:12.9091pt;mso-position-horizontal-relative:page;mso-position-vertical-relative:page;z-index:-202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8.297668pt;margin-top:299.595093pt;width:5.010912pt;height:12.9091pt;mso-position-horizontal-relative:page;mso-position-vertical-relative:page;z-index:-202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767487pt;margin-top:299.595093pt;width:5.010912pt;height:12.9091pt;mso-position-horizontal-relative:page;mso-position-vertical-relative:page;z-index:-202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5.237305pt;margin-top:299.595093pt;width:5.010912pt;height:12.9091pt;mso-position-horizontal-relative:page;mso-position-vertical-relative:page;z-index:-202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3.707153pt;margin-top:299.595093pt;width:5.010912pt;height:12.9091pt;mso-position-horizontal-relative:page;mso-position-vertical-relative:page;z-index:-202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176971pt;margin-top:299.595093pt;width:5.010912pt;height:12.9091pt;mso-position-horizontal-relative:page;mso-position-vertical-relative:page;z-index:-202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64679pt;margin-top:299.595093pt;width:5.010912pt;height:12.9091pt;mso-position-horizontal-relative:page;mso-position-vertical-relative:page;z-index:-202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116608pt;margin-top:299.595093pt;width:5.010912pt;height:12.9091pt;mso-position-horizontal-relative:page;mso-position-vertical-relative:page;z-index:-201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586426pt;margin-top:299.595093pt;width:5.010912pt;height:12.9091pt;mso-position-horizontal-relative:page;mso-position-vertical-relative:page;z-index:-201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056274pt;margin-top:299.595093pt;width:5.010912pt;height:12.9091pt;mso-position-horizontal-relative:page;mso-position-vertical-relative:page;z-index:-201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66101pt;margin-top:299.595093pt;width:12.843646pt;height:12.9091pt;mso-position-horizontal-relative:page;mso-position-vertical-relative:page;z-index:-201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hyperlink w:history="true" w:anchor="_bookmark23">
                    <w:r>
                      <w:rPr>
                        <w:color w:val="0000FF"/>
                        <w:w w:val="100"/>
                      </w:rPr>
                      <w:t>11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514.669983pt;margin-top:765.970093pt;width:10.72728pt;height:12.9091pt;mso-position-horizontal-relative:page;mso-position-vertical-relative:page;z-index:-201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iv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04018pt;width:453.543pt;height:12pt;mso-position-horizontal-relative:page;mso-position-vertical-relative:page;z-index:-2014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750.364014pt;width:453.543pt;height:12pt;mso-position-horizontal-relative:page;mso-position-vertical-relative:page;z-index:-2013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0.865997pt;margin-top:114.204018pt;width:453.543pt;height:.1pt;mso-position-horizontal-relative:page;mso-position-vertical-relative:page;z-index:-2012" coordorigin="1417,2284" coordsize="9071,2">
            <v:shape style="position:absolute;left:1417;top:2284;width:9071;height:2" coordorigin="1417,2284" coordsize="9071,0" path="m1417,2284l10488,2284e" filled="f" stroked="t" strokeweight=".3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685.554016pt;width:181.415pt;height:.1pt;mso-position-horizontal-relative:page;mso-position-vertical-relative:page;z-index:-2011" coordorigin="1417,13711" coordsize="3628,2">
            <v:shape style="position:absolute;left:1417;top:13711;width:3628;height:2" coordorigin="1417,13711" coordsize="3628,0" path="m1417,13711l5046,13711e" filled="f" stroked="t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70.865997pt;margin-top:761.364014pt;width:453.543pt;height:.1pt;mso-position-horizontal-relative:page;mso-position-vertical-relative:page;z-index:-2010" coordorigin="1417,15227" coordsize="9071,2">
            <v:shape style="position:absolute;left:1417;top:15227;width:9071;height:2" coordorigin="1417,15227" coordsize="9071,0" path="m1417,15227l10488,15227e" filled="f" stroked="t" strokeweight=".398pt" strokecolor="#7F7F7F">
              <v:path arrowok="t"/>
            </v:shape>
            <w10:wrap type="none"/>
          </v:group>
        </w:pict>
      </w:r>
      <w:r>
        <w:rPr/>
        <w:pict>
          <v:shape style="position:absolute;margin-left:69.865997pt;margin-top:228.494827pt;width:42.093135pt;height:26.7871pt;mso-position-horizontal-relative:page;mso-position-vertical-relative:page;z-index:-2009" type="#_x0000_t202" filled="f" stroked="f">
            <v:textbox inset="0,0,0,0">
              <w:txbxContent>
                <w:p>
                  <w:pPr>
                    <w:tabs>
                      <w:tab w:pos="678" w:val="left" w:leader="none"/>
                    </w:tabs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bookmarkStart w:name="1 Introduction" w:id="9"/>
                  <w:bookmarkEnd w:id="9"/>
                  <w:r>
                    <w:rPr/>
                  </w:r>
                  <w:bookmarkStart w:name="_bookmark4" w:id="10"/>
                  <w:bookmarkEnd w:id="10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20"/>
                      <w:sz w:val="49"/>
                      <w:szCs w:val="4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20"/>
                      <w:sz w:val="49"/>
                      <w:szCs w:val="49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BFBFBF"/>
                      <w:w w:val="120"/>
                      <w:sz w:val="49"/>
                      <w:szCs w:val="49"/>
                    </w:rPr>
                    <w:t>|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910278pt;margin-top:228.494827pt;width:144.327536pt;height:26.7871pt;mso-position-horizontal-relative:page;mso-position-vertical-relative:page;z-index:-2008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5"/>
                      <w:w w:val="105"/>
                      <w:sz w:val="49"/>
                      <w:szCs w:val="49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tr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4"/>
                      <w:w w:val="105"/>
                      <w:sz w:val="49"/>
                      <w:szCs w:val="49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duction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01.288086pt;width:455.54149pt;height:236.4711pt;mso-position-horizontal-relative:page;mso-position-vertical-relative:page;z-index:-200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20"/>
                    <w:jc w:val="both"/>
                  </w:pPr>
                  <w:r>
                    <w:rPr>
                      <w:spacing w:val="-17"/>
                      <w:w w:val="105"/>
                    </w:rPr>
                    <w:t>T</w:t>
                  </w:r>
                  <w:r>
                    <w:rPr>
                      <w:w w:val="105"/>
                    </w:rPr>
                    <w:t>rade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has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een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old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Middle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P</w:t>
                  </w:r>
                  <w:r>
                    <w:rPr>
                      <w:w w:val="105"/>
                    </w:rPr>
                    <w:t>aleolithic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(300.000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30.000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y</w:t>
                  </w:r>
                  <w:r>
                    <w:rPr>
                      <w:w w:val="105"/>
                    </w:rPr>
                    <w:t>ears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w w:val="105"/>
                    </w:rPr>
                    <w:t>o)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origina</w:t>
                  </w:r>
                  <w:r>
                    <w:rPr>
                      <w:w w:val="105"/>
                    </w:rPr>
                    <w:t>ted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spacing w:line="385" w:lineRule="auto"/>
                    <w:ind w:right="20"/>
                    <w:jc w:val="both"/>
                  </w:pPr>
                  <w:r>
                    <w:rPr>
                      <w:w w:val="105"/>
                    </w:rPr>
                    <w:t>with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w w:val="105"/>
                    </w:rPr>
                    <w:t>he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start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-7"/>
                      <w:w w:val="105"/>
                    </w:rPr>
                    <w:t>m</w:t>
                  </w:r>
                  <w:r>
                    <w:rPr>
                      <w:w w:val="105"/>
                    </w:rPr>
                    <w:t>unication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prehistoric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times.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first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-2"/>
                      <w:w w:val="105"/>
                    </w:rPr>
                    <w:t>i</w:t>
                  </w:r>
                  <w:r>
                    <w:rPr>
                      <w:w w:val="105"/>
                    </w:rPr>
                    <w:t>gns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</w:t>
                  </w:r>
                  <w:r>
                    <w:rPr>
                      <w:w w:val="105"/>
                    </w:rPr>
                    <w:t>ade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een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dis-</w:t>
                  </w:r>
                  <w:r>
                    <w:rPr>
                      <w:w w:val="102"/>
                    </w:rPr>
                    <w:t> </w:t>
                  </w:r>
                  <w:r>
                    <w:rPr>
                      <w:w w:val="105"/>
                    </w:rPr>
                    <w:t>c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ered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around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150.000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y</w:t>
                  </w:r>
                  <w:r>
                    <w:rPr>
                      <w:w w:val="105"/>
                    </w:rPr>
                    <w:t>ears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ago</w:t>
                  </w:r>
                  <w:r>
                    <w:rPr>
                      <w:spacing w:val="21"/>
                      <w:w w:val="105"/>
                    </w:rPr>
                    <w:t> </w:t>
                  </w:r>
                  <w:hyperlink w:history="true" w:anchor="_bookmark39">
                    <w:r>
                      <w:rPr>
                        <w:color w:val="FF0000"/>
                        <w:w w:val="105"/>
                      </w:rPr>
                      <w:t>Miller</w:t>
                    </w:r>
                    <w:r>
                      <w:rPr>
                        <w:color w:val="FF0000"/>
                        <w:spacing w:val="2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e</w:t>
                    </w:r>
                    <w:r>
                      <w:rPr>
                        <w:color w:val="FF0000"/>
                        <w:w w:val="105"/>
                      </w:rPr>
                      <w:t>t</w:t>
                    </w:r>
                    <w:r>
                      <w:rPr>
                        <w:color w:val="FF0000"/>
                        <w:spacing w:val="2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al.</w:t>
                    </w:r>
                    <w:r>
                      <w:rPr>
                        <w:color w:val="FF0000"/>
                        <w:spacing w:val="21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(2006)</w:t>
                    </w:r>
                    <w:r>
                      <w:rPr>
                        <w:color w:val="FF0000"/>
                        <w:spacing w:val="22"/>
                        <w:w w:val="105"/>
                      </w:rPr>
                      <w:t> </w:t>
                    </w:r>
                  </w:hyperlink>
                  <w:hyperlink w:history="true" w:anchor="_bookmark56">
                    <w:r>
                      <w:rPr>
                        <w:color w:val="FF0000"/>
                        <w:spacing w:val="-19"/>
                        <w:w w:val="105"/>
                      </w:rPr>
                      <w:t>W</w:t>
                    </w:r>
                    <w:r>
                      <w:rPr>
                        <w:color w:val="FF0000"/>
                        <w:w w:val="105"/>
                      </w:rPr>
                      <w:t>atson</w:t>
                    </w:r>
                    <w:r>
                      <w:rPr>
                        <w:color w:val="FF0000"/>
                        <w:spacing w:val="21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(2005)</w:t>
                    </w:r>
                    <w:r>
                      <w:rPr>
                        <w:color w:val="FF0000"/>
                        <w:spacing w:val="21"/>
                        <w:w w:val="105"/>
                      </w:rPr>
                      <w:t> </w:t>
                    </w:r>
                  </w:hyperlink>
                  <w:hyperlink w:history="true" w:anchor="_bookmark29">
                    <w:r>
                      <w:rPr>
                        <w:color w:val="FF0000"/>
                        <w:spacing w:val="-17"/>
                        <w:w w:val="105"/>
                      </w:rPr>
                      <w:t>F</w:t>
                    </w:r>
                    <w:r>
                      <w:rPr>
                        <w:color w:val="FF0000"/>
                        <w:w w:val="105"/>
                      </w:rPr>
                      <w:t>ernández-Armes</w:t>
                    </w:r>
                    <w:r>
                      <w:rPr>
                        <w:color w:val="FF0000"/>
                        <w:spacing w:val="1"/>
                        <w:w w:val="105"/>
                      </w:rPr>
                      <w:t>t</w:t>
                    </w:r>
                    <w:r>
                      <w:rPr>
                        <w:color w:val="FF0000"/>
                        <w:w w:val="105"/>
                      </w:rPr>
                      <w:t>o</w:t>
                    </w:r>
                  </w:hyperlink>
                  <w:r>
                    <w:rPr>
                      <w:color w:val="FF0000"/>
                      <w:w w:val="98"/>
                    </w:rPr>
                    <w:t> </w:t>
                  </w:r>
                  <w:hyperlink w:history="true" w:anchor="_bookmark29">
                    <w:r>
                      <w:rPr>
                        <w:color w:val="FF0000"/>
                        <w:w w:val="105"/>
                      </w:rPr>
                      <w:t>(2003)</w:t>
                    </w:r>
                    <w:r>
                      <w:rPr>
                        <w:color w:val="FF0000"/>
                        <w:spacing w:val="17"/>
                        <w:w w:val="105"/>
                      </w:rPr>
                      <w:t> </w:t>
                    </w:r>
                  </w:hyperlink>
                  <w:hyperlink w:history="true" w:anchor="_bookmark36">
                    <w:r>
                      <w:rPr>
                        <w:color w:val="FF0000"/>
                        <w:w w:val="105"/>
                      </w:rPr>
                      <w:t>M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a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y</w:t>
                    </w:r>
                    <w:r>
                      <w:rPr>
                        <w:color w:val="FF0000"/>
                        <w:w w:val="105"/>
                      </w:rPr>
                      <w:t>ell</w:t>
                    </w:r>
                    <w:r>
                      <w:rPr>
                        <w:color w:val="FF0000"/>
                        <w:spacing w:val="17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(2003)</w:t>
                    </w:r>
                    <w:r>
                      <w:rPr>
                        <w:color w:val="FF0000"/>
                        <w:spacing w:val="17"/>
                        <w:w w:val="105"/>
                      </w:rPr>
                      <w:t> </w:t>
                    </w:r>
                  </w:hyperlink>
                  <w:hyperlink w:history="true" w:anchor="_bookmark31">
                    <w:r>
                      <w:rPr>
                        <w:color w:val="FF0000"/>
                        <w:w w:val="105"/>
                      </w:rPr>
                      <w:t>Henaha</w:t>
                    </w:r>
                    <w:r>
                      <w:rPr>
                        <w:color w:val="FF0000"/>
                        <w:w w:val="105"/>
                      </w:rPr>
                      <w:t>n</w:t>
                    </w:r>
                    <w:r>
                      <w:rPr>
                        <w:color w:val="FF0000"/>
                        <w:spacing w:val="17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(2002)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4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These</w:t>
                  </w:r>
                  <w:r>
                    <w:rPr>
                      <w:color w:val="000000"/>
                      <w:spacing w:val="1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first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trades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ere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o</w:t>
                  </w:r>
                  <w:r>
                    <w:rPr>
                      <w:color w:val="000000"/>
                      <w:spacing w:val="-7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hr</w:t>
                  </w:r>
                  <w:r>
                    <w:rPr>
                      <w:color w:val="000000"/>
                      <w:w w:val="105"/>
                    </w:rPr>
                    <w:t>e,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earth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pigme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t,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used</w:t>
                  </w:r>
                  <w:r>
                    <w:rPr>
                      <w:color w:val="000000"/>
                      <w:w w:val="104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</w:t>
                  </w:r>
                  <w:r>
                    <w:rPr>
                      <w:color w:val="000000"/>
                      <w:spacing w:val="-6"/>
                      <w:w w:val="105"/>
                    </w:rPr>
                    <w:t>y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fabrics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4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hese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trad</w:t>
                  </w:r>
                  <w:r>
                    <w:rPr>
                      <w:color w:val="000000"/>
                      <w:w w:val="105"/>
                    </w:rPr>
                    <w:t>es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ere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mainly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fo</w:t>
                  </w:r>
                  <w:r>
                    <w:rPr>
                      <w:color w:val="000000"/>
                      <w:w w:val="105"/>
                    </w:rPr>
                    <w:t>rm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bartered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</w:t>
                  </w:r>
                  <w:r>
                    <w:rPr>
                      <w:color w:val="000000"/>
                      <w:spacing w:val="5"/>
                      <w:w w:val="105"/>
                    </w:rPr>
                    <w:t>o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ds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services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hyperlink w:history="true" w:anchor="_bookmark44">
                    <w:r>
                      <w:rPr>
                        <w:color w:val="FF0000"/>
                        <w:w w:val="105"/>
                      </w:rPr>
                      <w:t>O’Sulli</w:t>
                    </w:r>
                    <w:r>
                      <w:rPr>
                        <w:color w:val="FF0000"/>
                        <w:spacing w:val="-13"/>
                        <w:w w:val="105"/>
                      </w:rPr>
                      <w:t>v</w:t>
                    </w:r>
                    <w:r>
                      <w:rPr>
                        <w:color w:val="FF0000"/>
                        <w:w w:val="105"/>
                      </w:rPr>
                      <w:t>an</w:t>
                    </w:r>
                  </w:hyperlink>
                  <w:r>
                    <w:rPr>
                      <w:color w:val="FF0000"/>
                      <w:w w:val="110"/>
                    </w:rPr>
                    <w:t> </w:t>
                  </w:r>
                  <w:hyperlink w:history="true" w:anchor="_bookmark44"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2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Sheffrin</w:t>
                    </w:r>
                    <w:r>
                      <w:rPr>
                        <w:color w:val="FF0000"/>
                        <w:spacing w:val="23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</w:t>
                    </w:r>
                    <w:r>
                      <w:rPr>
                        <w:color w:val="FF0000"/>
                        <w:w w:val="105"/>
                      </w:rPr>
                      <w:t>3)</w:t>
                    </w:r>
                    <w:r>
                      <w:rPr>
                        <w:color w:val="FF0000"/>
                        <w:spacing w:val="22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from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ea</w:t>
                  </w:r>
                  <w:r>
                    <w:rPr>
                      <w:color w:val="000000"/>
                      <w:spacing w:val="-7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other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efore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inn</w:t>
                  </w:r>
                  <w:r>
                    <w:rPr>
                      <w:color w:val="000000"/>
                      <w:spacing w:val="-7"/>
                      <w:w w:val="105"/>
                    </w:rPr>
                    <w:t>o</w:t>
                  </w:r>
                  <w:r>
                    <w:rPr>
                      <w:color w:val="000000"/>
                      <w:spacing w:val="-14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ation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de</w:t>
                  </w:r>
                  <w:r>
                    <w:rPr>
                      <w:color w:val="000000"/>
                      <w:w w:val="105"/>
                    </w:rPr>
                    <w:t>rn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curre</w:t>
                  </w:r>
                  <w:r>
                    <w:rPr>
                      <w:color w:val="000000"/>
                      <w:w w:val="105"/>
                    </w:rPr>
                    <w:t>ncy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hyperlink w:history="true" w:anchor="_bookmark56">
                    <w:r>
                      <w:rPr>
                        <w:color w:val="FF0000"/>
                        <w:spacing w:val="-18"/>
                        <w:w w:val="105"/>
                      </w:rPr>
                      <w:t>W</w:t>
                    </w:r>
                    <w:r>
                      <w:rPr>
                        <w:color w:val="FF0000"/>
                        <w:w w:val="105"/>
                      </w:rPr>
                      <w:t>at</w:t>
                    </w:r>
                    <w:r>
                      <w:rPr>
                        <w:color w:val="FF0000"/>
                        <w:w w:val="105"/>
                      </w:rPr>
                      <w:t>son</w:t>
                    </w:r>
                  </w:hyperlink>
                  <w:r>
                    <w:rPr>
                      <w:color w:val="FF0000"/>
                      <w:w w:val="102"/>
                    </w:rPr>
                    <w:t> </w:t>
                  </w:r>
                  <w:hyperlink w:history="true" w:anchor="_bookmark56">
                    <w:r>
                      <w:rPr>
                        <w:color w:val="FF0000"/>
                        <w:w w:val="105"/>
                      </w:rPr>
                      <w:t>(2005)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259" w:lineRule="exact"/>
                    <w:ind w:right="20"/>
                    <w:jc w:val="both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inn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spacing w:val="-13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ation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o</w:t>
                  </w:r>
                  <w:r>
                    <w:rPr>
                      <w:w w:val="105"/>
                    </w:rPr>
                    <w:t>f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money</w:t>
                  </w:r>
                  <w:r>
                    <w:rPr>
                      <w:spacing w:val="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mend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</w:t>
                  </w: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w w:val="105"/>
                    </w:rPr>
                    <w:t>rter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position w:val="8"/>
                      <w:sz w:val="16"/>
                      <w:szCs w:val="16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pacing w:val="28"/>
                      <w:w w:val="105"/>
                      <w:position w:val="8"/>
                      <w:sz w:val="16"/>
                      <w:szCs w:val="16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longer</w:t>
                  </w:r>
                  <w:r>
                    <w:rPr>
                      <w:spacing w:val="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ecessi</w:t>
                  </w:r>
                  <w:r>
                    <w:rPr>
                      <w:spacing w:val="-6"/>
                      <w:w w:val="105"/>
                    </w:rPr>
                    <w:t>t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trade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spacing w:val="5"/>
                      <w:w w:val="105"/>
                    </w:rPr>
                    <w:t>o</w:t>
                  </w:r>
                  <w:r>
                    <w:rPr>
                      <w:w w:val="105"/>
                    </w:rPr>
                    <w:t>ds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service</w:t>
                  </w:r>
                  <w:r>
                    <w:rPr>
                      <w:spacing w:val="1"/>
                      <w:w w:val="105"/>
                    </w:rPr>
                    <w:t>s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spacing w:line="385" w:lineRule="auto"/>
                    <w:ind w:right="20"/>
                    <w:jc w:val="both"/>
                  </w:pPr>
                  <w:r>
                    <w:rPr>
                      <w:w w:val="105"/>
                    </w:rPr>
                    <w:t>With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mon</w:t>
                  </w:r>
                  <w:r>
                    <w:rPr>
                      <w:w w:val="105"/>
                    </w:rPr>
                    <w:t>ey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medium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</w:t>
                  </w:r>
                  <w:r>
                    <w:rPr>
                      <w:w w:val="105"/>
                    </w:rPr>
                    <w:t>mmon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6"/>
                      <w:w w:val="105"/>
                    </w:rPr>
                    <w:t>t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een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supplier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demander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ecame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13"/>
                      <w:w w:val="105"/>
                    </w:rPr>
                    <w:t>v</w:t>
                  </w: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w w:val="105"/>
                    </w:rPr>
                    <w:t>ilable.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w w:val="105"/>
                    </w:rPr>
                    <w:t>his</w:t>
                  </w:r>
                  <w:r>
                    <w:rPr>
                      <w:w w:val="103"/>
                    </w:rPr>
                    <w:t> </w:t>
                  </w:r>
                  <w:r>
                    <w:rPr>
                      <w:w w:val="105"/>
                    </w:rPr>
                    <w:t>facilitated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wider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mar</w:t>
                  </w:r>
                  <w:r>
                    <w:rPr>
                      <w:spacing w:val="-6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et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created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w w:val="105"/>
                    </w:rPr>
                    <w:t>he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spacing w:val="-2"/>
                      <w:w w:val="105"/>
                    </w:rPr>
                    <w:t>o</w:t>
                  </w:r>
                  <w:r>
                    <w:rPr>
                      <w:w w:val="105"/>
                    </w:rPr>
                    <w:t>ssibili</w:t>
                  </w:r>
                  <w:r>
                    <w:rPr>
                      <w:spacing w:val="-6"/>
                      <w:w w:val="105"/>
                    </w:rPr>
                    <w:t>t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mer</w:t>
                  </w:r>
                  <w:r>
                    <w:rPr>
                      <w:w w:val="105"/>
                    </w:rPr>
                    <w:t>ca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tilism</w:t>
                  </w:r>
                  <w:r>
                    <w:rPr>
                      <w:spacing w:val="18"/>
                      <w:w w:val="105"/>
                    </w:rPr>
                    <w:t> </w:t>
                  </w:r>
                  <w:hyperlink w:history="true" w:anchor="_bookmark30">
                    <w:r>
                      <w:rPr>
                        <w:color w:val="FF0000"/>
                        <w:w w:val="105"/>
                      </w:rPr>
                      <w:t>He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c</w:t>
                    </w:r>
                    <w:r>
                      <w:rPr>
                        <w:color w:val="FF0000"/>
                        <w:w w:val="105"/>
                      </w:rPr>
                      <w:t>ks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c</w:t>
                    </w:r>
                    <w:r>
                      <w:rPr>
                        <w:color w:val="FF0000"/>
                        <w:w w:val="105"/>
                      </w:rPr>
                      <w:t>her</w:t>
                    </w:r>
                    <w:r>
                      <w:rPr>
                        <w:color w:val="FF0000"/>
                        <w:spacing w:val="17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(1936)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before="5"/>
                    <w:ind w:right="20"/>
                    <w:jc w:val="both"/>
                  </w:pPr>
                  <w:r>
                    <w:rPr>
                      <w:w w:val="105"/>
                    </w:rPr>
                    <w:t>That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trade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i</w:t>
                  </w:r>
                  <w:r>
                    <w:rPr>
                      <w:w w:val="105"/>
                    </w:rPr>
                    <w:t>m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ect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our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histor</w:t>
                  </w:r>
                  <w:r>
                    <w:rPr>
                      <w:spacing w:val="-18"/>
                      <w:w w:val="105"/>
                    </w:rPr>
                    <w:t>y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can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obser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ed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fact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silk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route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right="20"/>
                    <w:jc w:val="both"/>
                  </w:pPr>
                  <w:r>
                    <w:rPr>
                      <w:w w:val="105"/>
                    </w:rPr>
                    <w:t>still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ell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kn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wn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ect,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w w:val="105"/>
                    </w:rPr>
                    <w:t>although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this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route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has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een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out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commission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w w:val="105"/>
                    </w:rPr>
                    <w:t>he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spacing w:val="-7"/>
                      <w:w w:val="105"/>
                    </w:rPr>
                    <w:t>a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used.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65.498108pt;width:455.533824pt;height:114.5281pt;mso-position-horizontal-relative:page;mso-position-vertical-relative:page;z-index:-200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20"/>
                    <w:jc w:val="both"/>
                  </w:pPr>
                  <w:r>
                    <w:rPr>
                      <w:w w:val="105"/>
                    </w:rPr>
                    <w:t>In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-2"/>
                      <w:w w:val="105"/>
                    </w:rPr>
                    <w:t>o</w:t>
                  </w:r>
                  <w:r>
                    <w:rPr>
                      <w:w w:val="105"/>
                    </w:rPr>
                    <w:t>me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money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hanged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means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</w:t>
                  </w:r>
                  <w:r>
                    <w:rPr>
                      <w:spacing w:val="12"/>
                      <w:w w:val="105"/>
                    </w:rPr>
                    <w:t>b</w:t>
                  </w:r>
                  <w:r>
                    <w:rPr>
                      <w:w w:val="105"/>
                    </w:rPr>
                    <w:t>jecti</w:t>
                  </w:r>
                  <w:r>
                    <w:rPr>
                      <w:spacing w:val="-5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e.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Amidst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financial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turmoil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spacing w:line="385" w:lineRule="auto"/>
                    <w:ind w:left="20" w:right="20" w:hanging="0"/>
                    <w:jc w:val="both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engulfed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orld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2012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2013,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one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assume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that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w w:val="105"/>
                      <w:sz w:val="22"/>
                      <w:szCs w:val="22"/>
                    </w:rPr>
                    <w:t>”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Money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"/>
                      <w:w w:val="105"/>
                      <w:sz w:val="22"/>
                      <w:szCs w:val="22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akes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world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go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ound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3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”.</w:t>
                  </w:r>
                  <w:r>
                    <w:rPr>
                      <w:rFonts w:ascii="Times New Roman" w:hAnsi="Times New Roman" w:cs="Times New Roman" w:eastAsia="Times New Roman"/>
                      <w:w w:val="86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3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qu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ote</w:t>
                  </w:r>
                  <w:r>
                    <w:rPr>
                      <w:rFonts w:ascii="Times New Roman" w:hAnsi="Times New Roman" w:cs="Times New Roman" w:eastAsia="Times New Roman"/>
                      <w:spacing w:val="3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has</w:t>
                  </w:r>
                  <w:r>
                    <w:rPr>
                      <w:rFonts w:ascii="Times New Roman" w:hAnsi="Times New Roman" w:cs="Times New Roman" w:eastAsia="Times New Roman"/>
                      <w:spacing w:val="3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05"/>
                      <w:sz w:val="22"/>
                      <w:szCs w:val="22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een</w:t>
                  </w:r>
                  <w:r>
                    <w:rPr>
                      <w:rFonts w:ascii="Times New Roman" w:hAnsi="Times New Roman" w:cs="Times New Roman" w:eastAsia="Times New Roman"/>
                      <w:spacing w:val="3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around</w:t>
                  </w:r>
                  <w:r>
                    <w:rPr>
                      <w:rFonts w:ascii="Times New Roman" w:hAnsi="Times New Roman" w:cs="Times New Roman" w:eastAsia="Times New Roman"/>
                      <w:spacing w:val="3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for</w:t>
                  </w:r>
                  <w:r>
                    <w:rPr>
                      <w:rFonts w:ascii="Times New Roman" w:hAnsi="Times New Roman" w:cs="Times New Roman" w:eastAsia="Times New Roman"/>
                      <w:spacing w:val="3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some</w:t>
                  </w:r>
                  <w:r>
                    <w:rPr>
                      <w:rFonts w:ascii="Times New Roman" w:hAnsi="Times New Roman" w:cs="Times New Roman" w:eastAsia="Times New Roman"/>
                      <w:spacing w:val="3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time</w:t>
                  </w:r>
                  <w:r>
                    <w:rPr>
                      <w:rFonts w:ascii="Times New Roman" w:hAnsi="Times New Roman" w:cs="Times New Roman" w:eastAsia="Times New Roman"/>
                      <w:spacing w:val="3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w,</w:t>
                  </w:r>
                  <w:r>
                    <w:rPr>
                      <w:rFonts w:ascii="Times New Roman" w:hAnsi="Times New Roman" w:cs="Times New Roman" w:eastAsia="Times New Roman"/>
                      <w:spacing w:val="4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dating</w:t>
                  </w:r>
                  <w:r>
                    <w:rPr>
                      <w:rFonts w:ascii="Times New Roman" w:hAnsi="Times New Roman" w:cs="Times New Roman" w:eastAsia="Times New Roman"/>
                      <w:spacing w:val="3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ba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pacing w:val="3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to</w:t>
                  </w:r>
                  <w:r>
                    <w:rPr>
                      <w:rFonts w:ascii="Times New Roman" w:hAnsi="Times New Roman" w:cs="Times New Roman" w:eastAsia="Times New Roman"/>
                      <w:spacing w:val="3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3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22"/>
                      <w:szCs w:val="22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usical</w:t>
                  </w:r>
                  <w:r>
                    <w:rPr>
                      <w:rFonts w:ascii="Times New Roman" w:hAnsi="Times New Roman" w:cs="Times New Roman" w:eastAsia="Times New Roman"/>
                      <w:spacing w:val="3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Ca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5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from</w:t>
                  </w:r>
                  <w:r>
                    <w:rPr>
                      <w:rFonts w:ascii="Times New Roman" w:hAnsi="Times New Roman" w:cs="Times New Roman" w:eastAsia="Times New Roman"/>
                      <w:spacing w:val="3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2"/>
                      <w:szCs w:val="2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he</w:t>
                  </w:r>
                  <w:r>
                    <w:rPr>
                      <w:rFonts w:ascii="Times New Roman" w:hAnsi="Times New Roman" w:cs="Times New Roman" w:eastAsia="Times New Roman"/>
                      <w:w w:val="104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1960s.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  <w:p>
                  <w:pPr>
                    <w:pStyle w:val="BodyText"/>
                    <w:spacing w:before="5"/>
                    <w:ind w:right="20"/>
                    <w:jc w:val="both"/>
                  </w:pPr>
                  <w:r>
                    <w:rPr>
                      <w:spacing w:val="-17"/>
                      <w:w w:val="105"/>
                    </w:rPr>
                    <w:t>F</w:t>
                  </w:r>
                  <w:r>
                    <w:rPr>
                      <w:w w:val="105"/>
                    </w:rPr>
                    <w:t>rom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trade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5"/>
                    </w:rPr>
                    <w:t>rs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ecti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m</w:t>
                  </w:r>
                  <w:r>
                    <w:rPr>
                      <w:w w:val="105"/>
                    </w:rPr>
                    <w:t>oney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still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means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15"/>
                      <w:w w:val="105"/>
                    </w:rPr>
                    <w:t> </w:t>
                  </w:r>
                  <w:hyperlink w:history="true" w:anchor="_bookmark40">
                    <w:r>
                      <w:rPr>
                        <w:color w:val="FF0000"/>
                        <w:w w:val="105"/>
                      </w:rPr>
                      <w:t>Mises</w:t>
                    </w:r>
                    <w:r>
                      <w:rPr>
                        <w:color w:val="FF0000"/>
                        <w:spacing w:val="1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(2009)</w:t>
                    </w:r>
                    <w:r>
                      <w:rPr>
                        <w:color w:val="FF0000"/>
                        <w:spacing w:val="15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has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defined</w:t>
                  </w:r>
                  <w:r>
                    <w:rPr>
                      <w:color w:val="000000"/>
                      <w:w w:val="105"/>
                    </w:rPr>
                    <w:t>:</w:t>
                  </w:r>
                  <w:r>
                    <w:rPr>
                      <w:color w:val="000000"/>
                      <w:spacing w:val="4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“The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function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right="20"/>
                    <w:jc w:val="both"/>
                  </w:pPr>
                  <w:r>
                    <w:rPr>
                      <w:w w:val="105"/>
                    </w:rPr>
                    <w:t>money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facilitate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business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o</w:t>
                  </w:r>
                  <w:r>
                    <w:rPr>
                      <w:w w:val="105"/>
                    </w:rPr>
                    <w:t>f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mar</w:t>
                  </w:r>
                  <w:r>
                    <w:rPr>
                      <w:spacing w:val="-6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et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b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ac</w:t>
                  </w:r>
                  <w:r>
                    <w:rPr>
                      <w:w w:val="105"/>
                    </w:rPr>
                    <w:t>ting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common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medium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hang</w:t>
                  </w:r>
                  <w:r>
                    <w:rPr>
                      <w:w w:val="105"/>
                    </w:rPr>
                    <w:t>e“.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929001pt;margin-top:686.740723pt;width:375.107319pt;height:12.570342pt;mso-position-horizontal-relative:page;mso-position-vertical-relative:page;z-index:-2005" type="#_x0000_t202" filled="f" stroked="f">
            <v:textbox inset="0,0,0,0">
              <w:txbxContent>
                <w:p>
                  <w:pPr>
                    <w:spacing w:line="224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9"/>
                      <w:w w:val="110"/>
                      <w:position w:val="8"/>
                      <w:sz w:val="12"/>
                      <w:szCs w:val="1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according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10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10"/>
                      <w:sz w:val="18"/>
                      <w:szCs w:val="18"/>
                    </w:rPr>
                    <w:t> </w:t>
                  </w:r>
                  <w:hyperlink r:id="rId9">
                    <w:r>
                      <w:rPr>
                        <w:rFonts w:ascii="Times New Roman" w:hAnsi="Times New Roman" w:cs="Times New Roman" w:eastAsia="Times New Roman"/>
                        <w:color w:val="0000FF"/>
                        <w:w w:val="110"/>
                        <w:sz w:val="18"/>
                        <w:szCs w:val="18"/>
                      </w:rPr>
                      <w:t>Merriam-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-16"/>
                        <w:w w:val="110"/>
                        <w:sz w:val="18"/>
                        <w:szCs w:val="18"/>
                      </w:rPr>
                      <w:t>W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w w:val="110"/>
                        <w:sz w:val="18"/>
                        <w:szCs w:val="18"/>
                      </w:rPr>
                      <w:t>ebster</w:t>
                    </w:r>
                  </w:hyperlink>
                  <w:r>
                    <w:rPr>
                      <w:rFonts w:ascii="Times New Roman" w:hAnsi="Times New Roman" w:cs="Times New Roman" w:eastAsia="Times New Roman"/>
                      <w:color w:val="000000"/>
                      <w:w w:val="110"/>
                      <w:sz w:val="18"/>
                      <w:szCs w:val="18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26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10"/>
                      <w:sz w:val="18"/>
                      <w:szCs w:val="18"/>
                    </w:rPr>
                    <w:t>barter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8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10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10"/>
                      <w:sz w:val="18"/>
                      <w:szCs w:val="18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7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w w:val="110"/>
                      <w:sz w:val="18"/>
                      <w:szCs w:val="18"/>
                    </w:rPr>
                    <w:t>to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spacing w:val="11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w w:val="110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spacing w:val="-9"/>
                      <w:w w:val="110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w w:val="110"/>
                      <w:sz w:val="18"/>
                      <w:szCs w:val="18"/>
                    </w:rPr>
                    <w:t>ade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spacing w:val="12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w w:val="110"/>
                      <w:sz w:val="18"/>
                      <w:szCs w:val="18"/>
                    </w:rPr>
                    <w:t>by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spacing w:val="10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w w:val="110"/>
                      <w:sz w:val="18"/>
                      <w:szCs w:val="18"/>
                    </w:rPr>
                    <w:t>exchanging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spacing w:val="12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w w:val="110"/>
                      <w:sz w:val="18"/>
                      <w:szCs w:val="18"/>
                    </w:rPr>
                    <w:t>one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spacing w:val="10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spacing w:val="-11"/>
                      <w:w w:val="110"/>
                      <w:sz w:val="18"/>
                      <w:szCs w:val="18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w w:val="110"/>
                      <w:sz w:val="18"/>
                      <w:szCs w:val="18"/>
                    </w:rPr>
                    <w:t>omm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spacing w:val="-10"/>
                      <w:w w:val="110"/>
                      <w:sz w:val="18"/>
                      <w:szCs w:val="18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w w:val="110"/>
                      <w:sz w:val="18"/>
                      <w:szCs w:val="18"/>
                    </w:rPr>
                    <w:t>dity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spacing w:val="12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w w:val="110"/>
                      <w:sz w:val="18"/>
                      <w:szCs w:val="18"/>
                    </w:rPr>
                    <w:t>for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spacing w:val="11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w w:val="110"/>
                      <w:sz w:val="18"/>
                      <w:szCs w:val="18"/>
                    </w:rPr>
                    <w:t>another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986023pt;margin-top:765.970093pt;width:7.421823pt;height:12.9091pt;mso-position-horizontal-relative:page;mso-position-vertical-relative:page;z-index:-200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1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04018pt;width:453.543pt;height:12pt;mso-position-horizontal-relative:page;mso-position-vertical-relative:page;z-index:-2003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674.554016pt;width:181.415pt;height:12pt;mso-position-horizontal-relative:page;mso-position-vertical-relative:page;z-index:-2002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750.364014pt;width:453.543pt;height:12pt;mso-position-horizontal-relative:page;mso-position-vertical-relative:page;z-index:-2001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2000" type="#_x0000_t75" stroked="false">
            <v:imagedata r:id="rId10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999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shape style="position:absolute;margin-left:267.07901pt;margin-top:101.313103pt;width:61.118071pt;height:11.9626pt;mso-position-horizontal-relative:page;mso-position-vertical-relative:page;z-index:-1998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bookmarkStart w:name="_bookmark5" w:id="11"/>
                  <w:bookmarkEnd w:id="11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85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85"/>
                      <w:sz w:val="20"/>
                      <w:szCs w:val="20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41"/>
                      <w:w w:val="8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3"/>
                      <w:w w:val="85"/>
                      <w:sz w:val="20"/>
                      <w:szCs w:val="20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85"/>
                      <w:sz w:val="20"/>
                      <w:szCs w:val="20"/>
                    </w:rPr>
                    <w:t>nt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"/>
                      <w:w w:val="85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85"/>
                      <w:sz w:val="20"/>
                      <w:szCs w:val="20"/>
                    </w:rPr>
                    <w:t>oduction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44.167084pt;width:455.541021pt;height:155.1761pt;mso-position-horizontal-relative:page;mso-position-vertical-relative:page;z-index:-199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By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this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lin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thoug</w:t>
                  </w:r>
                  <w:r>
                    <w:rPr>
                      <w:spacing w:val="-6"/>
                      <w:w w:val="105"/>
                    </w:rPr>
                    <w:t>h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underlying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moti</w:t>
                  </w:r>
                  <w:r>
                    <w:rPr>
                      <w:spacing w:val="-12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ation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money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hange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g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ds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later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right="0"/>
                    <w:jc w:val="left"/>
                  </w:pPr>
                  <w:r>
                    <w:rPr>
                      <w:w w:val="100"/>
                    </w:rPr>
                    <w:t>services.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spacing w:line="385" w:lineRule="auto"/>
                    <w:ind w:right="20" w:firstLine="338"/>
                    <w:jc w:val="both"/>
                  </w:pPr>
                  <w:r>
                    <w:rPr>
                      <w:w w:val="105"/>
                    </w:rPr>
                    <w:t>After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spacing w:val="-19"/>
                      <w:w w:val="105"/>
                    </w:rPr>
                    <w:t>W</w:t>
                  </w:r>
                  <w:r>
                    <w:rPr>
                      <w:w w:val="105"/>
                    </w:rPr>
                    <w:t>orld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spacing w:val="-18"/>
                      <w:w w:val="105"/>
                    </w:rPr>
                    <w:t>W</w:t>
                  </w:r>
                  <w:r>
                    <w:rPr>
                      <w:w w:val="105"/>
                    </w:rPr>
                    <w:t>ar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I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m</w:t>
                  </w:r>
                  <w:r>
                    <w:rPr>
                      <w:w w:val="105"/>
                    </w:rPr>
                    <w:t>u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needed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hange.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orld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had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come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together.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Hence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t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o</w:t>
                  </w:r>
                  <w:r>
                    <w:rPr>
                      <w:w w:val="98"/>
                    </w:rPr>
                    <w:t> </w:t>
                  </w:r>
                  <w:r>
                    <w:rPr>
                      <w:w w:val="105"/>
                    </w:rPr>
                    <w:t>global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5"/>
                    </w:rPr>
                    <w:t>it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truly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global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organisati</w:t>
                  </w:r>
                  <w:r>
                    <w:rPr>
                      <w:w w:val="105"/>
                    </w:rPr>
                    <w:t>ons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-17"/>
                      <w:w w:val="105"/>
                    </w:rPr>
                    <w:t>F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this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pur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spacing w:val="-2"/>
                      <w:w w:val="105"/>
                    </w:rPr>
                    <w:t>o</w:t>
                  </w:r>
                  <w:r>
                    <w:rPr>
                      <w:w w:val="105"/>
                    </w:rPr>
                    <w:t>se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ternational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Monetary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spacing w:val="-17"/>
                      <w:w w:val="105"/>
                    </w:rPr>
                    <w:t>F</w:t>
                  </w:r>
                  <w:r>
                    <w:rPr>
                      <w:w w:val="105"/>
                    </w:rPr>
                    <w:t>und</w:t>
                  </w:r>
                  <w:r>
                    <w:rPr>
                      <w:w w:val="109"/>
                    </w:rPr>
                    <w:t> </w:t>
                  </w:r>
                  <w:r>
                    <w:rPr>
                      <w:w w:val="105"/>
                    </w:rPr>
                    <w:t>(IMF)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w w:val="105"/>
                    </w:rPr>
                    <w:t>nd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spacing w:val="-19"/>
                      <w:w w:val="105"/>
                    </w:rPr>
                    <w:t>W</w:t>
                  </w:r>
                  <w:r>
                    <w:rPr>
                      <w:w w:val="105"/>
                    </w:rPr>
                    <w:t>orld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Bank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ere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founded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194</w:t>
                  </w:r>
                  <w:r>
                    <w:rPr>
                      <w:spacing w:val="-2"/>
                      <w:w w:val="105"/>
                    </w:rPr>
                    <w:t>4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385" w:lineRule="auto" w:before="5"/>
                    <w:ind w:right="20" w:firstLine="338"/>
                    <w:jc w:val="both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spacing w:val="-19"/>
                      <w:w w:val="105"/>
                    </w:rPr>
                    <w:t>W</w:t>
                  </w:r>
                  <w:r>
                    <w:rPr>
                      <w:w w:val="105"/>
                    </w:rPr>
                    <w:t>orld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spacing w:val="-17"/>
                      <w:w w:val="105"/>
                    </w:rPr>
                    <w:t>T</w:t>
                  </w:r>
                  <w:r>
                    <w:rPr>
                      <w:w w:val="105"/>
                    </w:rPr>
                    <w:t>rade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Organisation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(WTO)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established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uary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1995.</w:t>
                  </w:r>
                  <w:r>
                    <w:rPr>
                      <w:spacing w:val="5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WTO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came</w:t>
                  </w:r>
                  <w:r>
                    <w:rPr>
                      <w:w w:val="103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exis</w:t>
                  </w:r>
                  <w:r>
                    <w:rPr>
                      <w:w w:val="105"/>
                    </w:rPr>
                    <w:t>tence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after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General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Agreeme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spacing w:val="-17"/>
                      <w:w w:val="105"/>
                    </w:rPr>
                    <w:t>T</w:t>
                  </w:r>
                  <w:r>
                    <w:rPr>
                      <w:w w:val="105"/>
                    </w:rPr>
                    <w:t>ariffs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w w:val="105"/>
                    </w:rPr>
                    <w:t>nd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spacing w:val="-17"/>
                      <w:w w:val="105"/>
                    </w:rPr>
                    <w:t>T</w:t>
                  </w:r>
                  <w:r>
                    <w:rPr>
                      <w:w w:val="105"/>
                    </w:rPr>
                    <w:t>rade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(G</w:t>
                  </w:r>
                  <w:r>
                    <w:rPr>
                      <w:spacing w:val="-18"/>
                      <w:w w:val="105"/>
                    </w:rPr>
                    <w:t>A</w:t>
                  </w:r>
                  <w:r>
                    <w:rPr>
                      <w:w w:val="105"/>
                    </w:rPr>
                    <w:t>TT)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een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dissol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ed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5"/>
                    <w:ind w:right="0"/>
                    <w:jc w:val="left"/>
                  </w:pPr>
                  <w:r>
                    <w:rPr>
                      <w:w w:val="110"/>
                    </w:rPr>
                    <w:t>i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WTO.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986023pt;margin-top:765.970093pt;width:7.421823pt;height:12.9091pt;mso-position-horizontal-relative:page;mso-position-vertical-relative:page;z-index:-199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2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995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0.865997pt;margin-top:114.204018pt;width:453.543pt;height:.1pt;mso-position-horizontal-relative:page;mso-position-vertical-relative:page;z-index:-1994" coordorigin="1417,2284" coordsize="9071,2">
            <v:shape style="position:absolute;left:1417;top:2284;width:9071;height:2" coordorigin="1417,2284" coordsize="9071,0" path="m1417,2284l10488,2284e" filled="f" stroked="t" strokeweight=".3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761.364014pt;width:453.543pt;height:.1pt;mso-position-horizontal-relative:page;mso-position-vertical-relative:page;z-index:-1993" coordorigin="1417,15227" coordsize="9071,2">
            <v:shape style="position:absolute;left:1417;top:15227;width:9071;height:2" coordorigin="1417,15227" coordsize="9071,0" path="m1417,15227l10488,15227e" filled="f" stroked="t" strokeweight=".398pt" strokecolor="#7F7F7F">
              <v:path arrowok="t"/>
            </v:shape>
            <w10:wrap type="none"/>
          </v:group>
        </w:pict>
      </w:r>
      <w:r>
        <w:rPr/>
        <w:pict>
          <v:shape style="position:absolute;margin-left:69.865997pt;margin-top:228.494827pt;width:14.963654pt;height:26.7871pt;mso-position-horizontal-relative:page;mso-position-vertical-relative:page;z-index:-1992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bookmarkStart w:name="2 Literature Review" w:id="12"/>
                  <w:bookmarkEnd w:id="12"/>
                  <w:r>
                    <w:rPr/>
                  </w:r>
                  <w:bookmarkStart w:name="_bookmark6" w:id="13"/>
                  <w:bookmarkEnd w:id="13"/>
                  <w:r>
                    <w:rPr/>
                  </w:r>
                  <w:bookmarkStart w:name="_bookmark7" w:id="14"/>
                  <w:bookmarkEnd w:id="14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770874pt;margin-top:228.494827pt;width:234.505486pt;height:26.7871pt;mso-position-horizontal-relative:page;mso-position-vertical-relative:page;z-index:-1991" type="#_x0000_t202" filled="f" stroked="f">
            <v:textbox inset="0,0,0,0">
              <w:txbxContent>
                <w:p>
                  <w:pPr>
                    <w:tabs>
                      <w:tab w:pos="562" w:val="left" w:leader="none"/>
                    </w:tabs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BFBFBF"/>
                      <w:w w:val="110"/>
                      <w:sz w:val="49"/>
                      <w:szCs w:val="49"/>
                    </w:rPr>
                    <w:t>|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BFBFBF"/>
                      <w:w w:val="110"/>
                      <w:sz w:val="49"/>
                      <w:szCs w:val="49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000000"/>
                      <w:w w:val="105"/>
                      <w:sz w:val="49"/>
                      <w:szCs w:val="49"/>
                    </w:rPr>
                    <w:t>Literature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000000"/>
                      <w:spacing w:val="77"/>
                      <w:w w:val="105"/>
                      <w:sz w:val="49"/>
                      <w:szCs w:val="4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000000"/>
                      <w:w w:val="105"/>
                      <w:sz w:val="49"/>
                      <w:szCs w:val="49"/>
                    </w:rPr>
                    <w:t>Review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01.288086pt;width:455.536037pt;height:155.1761pt;mso-position-horizontal-relative:page;mso-position-vertical-relative:page;z-index:-199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20"/>
                    <w:jc w:val="both"/>
                  </w:pPr>
                  <w:r>
                    <w:rPr>
                      <w:w w:val="110"/>
                    </w:rPr>
                    <w:t>In</w:t>
                  </w:r>
                  <w:r>
                    <w:rPr>
                      <w:spacing w:val="2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</w:t>
                  </w:r>
                  <w:r>
                    <w:rPr>
                      <w:spacing w:val="2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time</w:t>
                  </w:r>
                  <w:r>
                    <w:rPr>
                      <w:spacing w:val="2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2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austeri</w:t>
                  </w:r>
                  <w:r>
                    <w:rPr>
                      <w:spacing w:val="-6"/>
                      <w:w w:val="110"/>
                    </w:rPr>
                    <w:t>t</w:t>
                  </w:r>
                  <w:r>
                    <w:rPr>
                      <w:w w:val="110"/>
                    </w:rPr>
                    <w:t>y</w:t>
                  </w:r>
                  <w:r>
                    <w:rPr>
                      <w:spacing w:val="2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2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double</w:t>
                  </w:r>
                  <w:r>
                    <w:rPr>
                      <w:spacing w:val="2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dips</w:t>
                  </w:r>
                  <w:r>
                    <w:rPr>
                      <w:spacing w:val="2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2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2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econo</w:t>
                  </w:r>
                  <w:r>
                    <w:rPr>
                      <w:spacing w:val="-7"/>
                      <w:w w:val="110"/>
                    </w:rPr>
                    <w:t>m</w:t>
                  </w:r>
                  <w:r>
                    <w:rPr>
                      <w:spacing w:val="-20"/>
                      <w:w w:val="110"/>
                    </w:rPr>
                    <w:t>y</w:t>
                  </w:r>
                  <w:r>
                    <w:rPr>
                      <w:w w:val="110"/>
                    </w:rPr>
                    <w:t>,</w:t>
                  </w:r>
                  <w:r>
                    <w:rPr>
                      <w:spacing w:val="2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ternational</w:t>
                  </w:r>
                  <w:r>
                    <w:rPr>
                      <w:spacing w:val="2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busine</w:t>
                  </w:r>
                  <w:r>
                    <w:rPr>
                      <w:w w:val="110"/>
                    </w:rPr>
                    <w:t>ss</w:t>
                  </w:r>
                  <w:r>
                    <w:rPr>
                      <w:spacing w:val="2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(IB)</w:t>
                  </w:r>
                  <w:r>
                    <w:rPr>
                      <w:spacing w:val="2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2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pl</w:t>
                  </w:r>
                  <w:r>
                    <w:rPr>
                      <w:spacing w:val="-7"/>
                      <w:w w:val="110"/>
                    </w:rPr>
                    <w:t>a</w:t>
                  </w:r>
                  <w:r>
                    <w:rPr>
                      <w:w w:val="110"/>
                    </w:rPr>
                    <w:t>y-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400" w:lineRule="atLeast" w:before="6"/>
                    <w:ind w:right="20"/>
                    <w:jc w:val="both"/>
                  </w:pPr>
                  <w:r>
                    <w:rPr>
                      <w:w w:val="110"/>
                    </w:rPr>
                    <w:t>ing</w:t>
                  </w:r>
                  <w:r>
                    <w:rPr>
                      <w:spacing w:val="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‘the</w:t>
                  </w:r>
                  <w:r>
                    <w:rPr>
                      <w:spacing w:val="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game’</w:t>
                  </w:r>
                  <w:r>
                    <w:rPr>
                      <w:spacing w:val="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not</w:t>
                  </w:r>
                  <w:r>
                    <w:rPr>
                      <w:spacing w:val="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only</w:t>
                  </w:r>
                  <w:r>
                    <w:rPr>
                      <w:spacing w:val="17"/>
                      <w:w w:val="110"/>
                    </w:rPr>
                    <w:t> </w:t>
                  </w:r>
                  <w:r>
                    <w:rPr>
                      <w:spacing w:val="-8"/>
                      <w:w w:val="110"/>
                    </w:rPr>
                    <w:t>o</w:t>
                  </w:r>
                  <w:r>
                    <w:rPr>
                      <w:spacing w:val="-7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er</w:t>
                  </w:r>
                  <w:r>
                    <w:rPr>
                      <w:spacing w:val="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pr</w:t>
                  </w:r>
                  <w:r>
                    <w:rPr>
                      <w:spacing w:val="6"/>
                      <w:w w:val="110"/>
                    </w:rPr>
                    <w:t>o</w:t>
                  </w:r>
                  <w:r>
                    <w:rPr>
                      <w:w w:val="110"/>
                    </w:rPr>
                    <w:t>ducts</w:t>
                  </w:r>
                  <w:r>
                    <w:rPr>
                      <w:spacing w:val="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customers</w:t>
                  </w:r>
                  <w:r>
                    <w:rPr>
                      <w:spacing w:val="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but</w:t>
                  </w:r>
                  <w:r>
                    <w:rPr>
                      <w:spacing w:val="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also</w:t>
                  </w:r>
                  <w:r>
                    <w:rPr>
                      <w:spacing w:val="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with</w:t>
                  </w:r>
                  <w:r>
                    <w:rPr>
                      <w:spacing w:val="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institutions.</w:t>
                  </w:r>
                  <w:r>
                    <w:rPr>
                      <w:spacing w:val="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Companies</w:t>
                  </w:r>
                  <w:r>
                    <w:rPr>
                      <w:w w:val="104"/>
                    </w:rPr>
                    <w:t> </w:t>
                  </w:r>
                  <w:r>
                    <w:rPr>
                      <w:w w:val="110"/>
                    </w:rPr>
                    <w:t>li</w:t>
                  </w:r>
                  <w:r>
                    <w:rPr>
                      <w:spacing w:val="-7"/>
                      <w:w w:val="110"/>
                    </w:rPr>
                    <w:t>k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Apple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Samsung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are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fig</w:t>
                  </w:r>
                  <w:r>
                    <w:rPr>
                      <w:spacing w:val="-7"/>
                      <w:w w:val="110"/>
                    </w:rPr>
                    <w:t>h</w:t>
                  </w:r>
                  <w:r>
                    <w:rPr>
                      <w:w w:val="110"/>
                    </w:rPr>
                    <w:t>ting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court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o</w:t>
                  </w:r>
                  <w:r>
                    <w:rPr>
                      <w:spacing w:val="-7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er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telle</w:t>
                  </w:r>
                  <w:r>
                    <w:rPr>
                      <w:w w:val="110"/>
                    </w:rPr>
                    <w:t>ctual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Pro</w:t>
                  </w:r>
                  <w:r>
                    <w:rPr>
                      <w:spacing w:val="6"/>
                      <w:w w:val="110"/>
                    </w:rPr>
                    <w:t>p</w:t>
                  </w:r>
                  <w:r>
                    <w:rPr>
                      <w:w w:val="110"/>
                    </w:rPr>
                    <w:t>er</w:t>
                  </w:r>
                  <w:r>
                    <w:rPr>
                      <w:spacing w:val="-6"/>
                      <w:w w:val="110"/>
                    </w:rPr>
                    <w:t>t</w:t>
                  </w:r>
                  <w:r>
                    <w:rPr>
                      <w:w w:val="110"/>
                    </w:rPr>
                    <w:t>y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(IP)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m</w:t>
                  </w:r>
                  <w:r>
                    <w:rPr>
                      <w:spacing w:val="-1"/>
                      <w:w w:val="110"/>
                    </w:rPr>
                    <w:t>u</w:t>
                  </w:r>
                  <w:r>
                    <w:rPr>
                      <w:w w:val="110"/>
                    </w:rPr>
                    <w:t>ltitude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w w:val="95"/>
                    </w:rPr>
                    <w:t> </w:t>
                  </w:r>
                  <w:r>
                    <w:rPr>
                      <w:w w:val="110"/>
                    </w:rPr>
                    <w:t>cou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tries.</w:t>
                  </w:r>
                  <w:r>
                    <w:rPr>
                      <w:spacing w:val="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cell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phone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departme</w:t>
                  </w:r>
                  <w:r>
                    <w:rPr>
                      <w:spacing w:val="-6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Motor</w:t>
                  </w:r>
                  <w:r>
                    <w:rPr>
                      <w:w w:val="110"/>
                    </w:rPr>
                    <w:t>ola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w</w:t>
                  </w:r>
                  <w:r>
                    <w:rPr>
                      <w:w w:val="110"/>
                    </w:rPr>
                    <w:t>as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spacing w:val="5"/>
                      <w:w w:val="110"/>
                    </w:rPr>
                    <w:t>b</w:t>
                  </w:r>
                  <w:r>
                    <w:rPr>
                      <w:w w:val="110"/>
                    </w:rPr>
                    <w:t>oug</w:t>
                  </w:r>
                  <w:r>
                    <w:rPr>
                      <w:spacing w:val="-7"/>
                      <w:w w:val="110"/>
                    </w:rPr>
                    <w:t>h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b</w:t>
                  </w:r>
                  <w:r>
                    <w:rPr>
                      <w:w w:val="110"/>
                    </w:rPr>
                    <w:t>y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G</w:t>
                  </w:r>
                  <w:r>
                    <w:rPr>
                      <w:spacing w:val="6"/>
                      <w:w w:val="110"/>
                    </w:rPr>
                    <w:t>o</w:t>
                  </w:r>
                  <w:r>
                    <w:rPr>
                      <w:w w:val="110"/>
                    </w:rPr>
                    <w:t>ogle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solely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spacing w:val="5"/>
                      <w:w w:val="110"/>
                    </w:rPr>
                    <w:t>b</w:t>
                  </w:r>
                  <w:r>
                    <w:rPr>
                      <w:w w:val="110"/>
                    </w:rPr>
                    <w:t>ecause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o</w:t>
                  </w:r>
                  <w:r>
                    <w:rPr>
                      <w:w w:val="110"/>
                    </w:rPr>
                    <w:t>f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it’s</w:t>
                  </w:r>
                  <w:r>
                    <w:rPr>
                      <w:w w:val="103"/>
                    </w:rPr>
                    <w:t> </w:t>
                  </w:r>
                  <w:r>
                    <w:rPr>
                      <w:spacing w:val="-8"/>
                      <w:w w:val="110"/>
                    </w:rPr>
                    <w:t>n</w:t>
                  </w:r>
                  <w:r>
                    <w:rPr>
                      <w:w w:val="110"/>
                    </w:rPr>
                    <w:t>umerous</w:t>
                  </w:r>
                  <w:r>
                    <w:rPr>
                      <w:spacing w:val="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IPs.</w:t>
                  </w:r>
                  <w:r>
                    <w:rPr>
                      <w:spacing w:val="3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field</w:t>
                  </w:r>
                  <w:r>
                    <w:rPr>
                      <w:spacing w:val="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not</w:t>
                  </w:r>
                  <w:r>
                    <w:rPr>
                      <w:spacing w:val="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limited</w:t>
                  </w:r>
                  <w:r>
                    <w:rPr>
                      <w:spacing w:val="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IPs.</w:t>
                  </w:r>
                  <w:r>
                    <w:rPr>
                      <w:spacing w:val="4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Next</w:t>
                  </w:r>
                  <w:r>
                    <w:rPr>
                      <w:spacing w:val="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fig</w:t>
                  </w:r>
                  <w:r>
                    <w:rPr>
                      <w:spacing w:val="-7"/>
                      <w:w w:val="110"/>
                    </w:rPr>
                    <w:t>h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spacing w:val="29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o</w:t>
                  </w:r>
                  <w:r>
                    <w:rPr>
                      <w:spacing w:val="-7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er</w:t>
                  </w:r>
                  <w:r>
                    <w:rPr>
                      <w:spacing w:val="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IP</w:t>
                  </w:r>
                  <w:r>
                    <w:rPr>
                      <w:spacing w:val="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subsidies</w:t>
                  </w:r>
                  <w:r>
                    <w:rPr>
                      <w:spacing w:val="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are</w:t>
                  </w:r>
                  <w:r>
                    <w:rPr>
                      <w:spacing w:val="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at</w:t>
                  </w:r>
                  <w:r>
                    <w:rPr>
                      <w:spacing w:val="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w w:val="112"/>
                    </w:rPr>
                    <w:t> </w:t>
                  </w:r>
                  <w:r>
                    <w:rPr>
                      <w:w w:val="110"/>
                    </w:rPr>
                    <w:t>forefro</w:t>
                  </w:r>
                  <w:r>
                    <w:rPr>
                      <w:spacing w:val="-6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publ</w:t>
                  </w:r>
                  <w:r>
                    <w:rPr>
                      <w:w w:val="110"/>
                    </w:rPr>
                    <w:t>ic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debat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as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w</w:t>
                  </w:r>
                  <w:r>
                    <w:rPr>
                      <w:w w:val="110"/>
                    </w:rPr>
                    <w:t>ell.</w:t>
                  </w:r>
                  <w:r>
                    <w:rPr>
                      <w:spacing w:val="1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</w:t>
                  </w:r>
                  <w:r>
                    <w:rPr>
                      <w:spacing w:val="6"/>
                      <w:w w:val="110"/>
                    </w:rPr>
                    <w:t>o</w:t>
                  </w:r>
                  <w:r>
                    <w:rPr>
                      <w:w w:val="110"/>
                    </w:rPr>
                    <w:t>eing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Airbus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h</w:t>
                  </w:r>
                  <w:r>
                    <w:rPr>
                      <w:spacing w:val="-6"/>
                      <w:w w:val="110"/>
                    </w:rPr>
                    <w:t>a</w:t>
                  </w:r>
                  <w:r>
                    <w:rPr>
                      <w:spacing w:val="-7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spacing w:val="6"/>
                      <w:w w:val="110"/>
                    </w:rPr>
                    <w:t>b</w:t>
                  </w:r>
                  <w:r>
                    <w:rPr>
                      <w:w w:val="110"/>
                    </w:rPr>
                    <w:t>een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fig</w:t>
                  </w:r>
                  <w:r>
                    <w:rPr>
                      <w:spacing w:val="-7"/>
                      <w:w w:val="110"/>
                    </w:rPr>
                    <w:t>h</w:t>
                  </w:r>
                  <w:r>
                    <w:rPr>
                      <w:w w:val="110"/>
                    </w:rPr>
                    <w:t>ting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o</w:t>
                  </w:r>
                  <w:r>
                    <w:rPr>
                      <w:spacing w:val="-7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er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subsidies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for</w:t>
                  </w:r>
                  <w:r>
                    <w:rPr>
                      <w:w w:val="100"/>
                    </w:rPr>
                    <w:t> </w:t>
                  </w:r>
                  <w:r>
                    <w:rPr>
                      <w:w w:val="110"/>
                    </w:rPr>
                    <w:t>decades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where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on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more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t</w:t>
                  </w:r>
                  <w:r>
                    <w:rPr>
                      <w:w w:val="110"/>
                    </w:rPr>
                    <w:t>han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one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spacing w:val="5"/>
                      <w:w w:val="110"/>
                    </w:rPr>
                    <w:t>o</w:t>
                  </w:r>
                  <w:r>
                    <w:rPr>
                      <w:w w:val="110"/>
                    </w:rPr>
                    <w:t>ccasion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WTO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has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ruled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on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spacing w:val="-14"/>
                      <w:w w:val="110"/>
                    </w:rPr>
                    <w:t>v</w:t>
                  </w:r>
                  <w:r>
                    <w:rPr>
                      <w:w w:val="110"/>
                    </w:rPr>
                    <w:t>alidi</w:t>
                  </w:r>
                  <w:r>
                    <w:rPr>
                      <w:spacing w:val="-7"/>
                      <w:w w:val="110"/>
                    </w:rPr>
                    <w:t>t</w:t>
                  </w:r>
                  <w:r>
                    <w:rPr>
                      <w:w w:val="110"/>
                    </w:rPr>
                    <w:t>y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these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subsidies.</w:t>
                  </w:r>
                  <w:r>
                    <w:rPr>
                      <w:w w:val="103"/>
                    </w:rPr>
                    <w:t> </w:t>
                  </w:r>
                  <w:r>
                    <w:rPr>
                      <w:w w:val="110"/>
                    </w:rPr>
                    <w:t>More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rece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tly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sola</w:t>
                  </w:r>
                  <w:r>
                    <w:rPr>
                      <w:w w:val="110"/>
                    </w:rPr>
                    <w:t>r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panels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h</w:t>
                  </w:r>
                  <w:r>
                    <w:rPr>
                      <w:spacing w:val="-6"/>
                      <w:w w:val="110"/>
                    </w:rPr>
                    <w:t>a</w:t>
                  </w:r>
                  <w:r>
                    <w:rPr>
                      <w:spacing w:val="-7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spacing w:val="5"/>
                      <w:w w:val="110"/>
                    </w:rPr>
                    <w:t>b</w:t>
                  </w:r>
                  <w:r>
                    <w:rPr>
                      <w:w w:val="110"/>
                    </w:rPr>
                    <w:t>ecome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topic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tariffs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spacing w:val="6"/>
                      <w:w w:val="110"/>
                    </w:rPr>
                    <w:t>b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-6"/>
                      <w:w w:val="110"/>
                    </w:rPr>
                    <w:t>t</w:t>
                  </w:r>
                  <w:r>
                    <w:rPr>
                      <w:spacing w:val="-7"/>
                      <w:w w:val="110"/>
                    </w:rPr>
                    <w:t>w</w:t>
                  </w:r>
                  <w:r>
                    <w:rPr>
                      <w:w w:val="110"/>
                    </w:rPr>
                    <w:t>een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Euro</w:t>
                  </w:r>
                  <w:r>
                    <w:rPr>
                      <w:spacing w:val="6"/>
                      <w:w w:val="110"/>
                    </w:rPr>
                    <w:t>p</w:t>
                  </w:r>
                  <w:r>
                    <w:rPr>
                      <w:w w:val="110"/>
                    </w:rPr>
                    <w:t>ean</w:t>
                  </w:r>
                  <w:r>
                    <w:rPr>
                      <w:spacing w:val="-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Union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China.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84.203094pt;width:455.539309pt;height:114.5281pt;mso-position-horizontal-relative:page;mso-position-vertical-relative:page;z-index:-198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left="358" w:right="0"/>
                    <w:jc w:val="left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field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spacing w:val="-8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erned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b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spacing w:val="-8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</w:t>
                  </w:r>
                  <w:r>
                    <w:rPr>
                      <w:w w:val="105"/>
                    </w:rPr>
                    <w:t>nme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ts,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trade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bl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ks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w w:val="105"/>
                    </w:rPr>
                    <w:t>nd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WTO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one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hand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400" w:lineRule="atLeast" w:before="6"/>
                    <w:ind w:right="20"/>
                    <w:jc w:val="both"/>
                  </w:pPr>
                  <w:r>
                    <w:rPr>
                      <w:w w:val="110"/>
                    </w:rPr>
                    <w:t>and</w:t>
                  </w:r>
                  <w:r>
                    <w:rPr>
                      <w:spacing w:val="1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IB</w:t>
                  </w:r>
                  <w:r>
                    <w:rPr>
                      <w:spacing w:val="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on</w:t>
                  </w:r>
                  <w:r>
                    <w:rPr>
                      <w:spacing w:val="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other.</w:t>
                  </w:r>
                  <w:r>
                    <w:rPr>
                      <w:spacing w:val="1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16"/>
                      <w:w w:val="110"/>
                    </w:rPr>
                    <w:t> </w:t>
                  </w:r>
                  <w:r>
                    <w:rPr>
                      <w:spacing w:val="-8"/>
                      <w:w w:val="110"/>
                    </w:rPr>
                    <w:t>m</w:t>
                  </w:r>
                  <w:r>
                    <w:rPr>
                      <w:w w:val="110"/>
                    </w:rPr>
                    <w:t>ultitude</w:t>
                  </w:r>
                  <w:r>
                    <w:rPr>
                      <w:spacing w:val="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forces</w:t>
                  </w:r>
                  <w:r>
                    <w:rPr>
                      <w:spacing w:val="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are</w:t>
                  </w:r>
                  <w:r>
                    <w:rPr>
                      <w:spacing w:val="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acting</w:t>
                  </w:r>
                  <w:r>
                    <w:rPr>
                      <w:spacing w:val="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on</w:t>
                  </w:r>
                  <w:r>
                    <w:rPr>
                      <w:spacing w:val="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this</w:t>
                  </w:r>
                  <w:r>
                    <w:rPr>
                      <w:spacing w:val="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pl</w:t>
                  </w:r>
                  <w:r>
                    <w:rPr>
                      <w:spacing w:val="-7"/>
                      <w:w w:val="110"/>
                    </w:rPr>
                    <w:t>a</w:t>
                  </w:r>
                  <w:r>
                    <w:rPr>
                      <w:w w:val="110"/>
                    </w:rPr>
                    <w:t>ying</w:t>
                  </w:r>
                  <w:r>
                    <w:rPr>
                      <w:spacing w:val="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field</w:t>
                  </w:r>
                  <w:r>
                    <w:rPr>
                      <w:spacing w:val="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16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d</w:t>
                  </w:r>
                  <w:r>
                    <w:rPr>
                      <w:w w:val="110"/>
                    </w:rPr>
                    <w:t>iffere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w w:val="138"/>
                    </w:rPr>
                    <w:t> </w:t>
                  </w:r>
                  <w:r>
                    <w:rPr>
                      <w:w w:val="110"/>
                    </w:rPr>
                    <w:t>actors</w:t>
                  </w:r>
                  <w:r>
                    <w:rPr>
                      <w:spacing w:val="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on</w:t>
                  </w:r>
                  <w:r>
                    <w:rPr>
                      <w:spacing w:val="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this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pit</w:t>
                  </w:r>
                  <w:r>
                    <w:rPr>
                      <w:spacing w:val="-7"/>
                      <w:w w:val="110"/>
                    </w:rPr>
                    <w:t>c</w:t>
                  </w:r>
                  <w:r>
                    <w:rPr>
                      <w:w w:val="110"/>
                    </w:rPr>
                    <w:t>h</w:t>
                  </w:r>
                  <w:r>
                    <w:rPr>
                      <w:spacing w:val="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h</w:t>
                  </w:r>
                  <w:r>
                    <w:rPr>
                      <w:spacing w:val="-6"/>
                      <w:w w:val="110"/>
                    </w:rPr>
                    <w:t>a</w:t>
                  </w:r>
                  <w:r>
                    <w:rPr>
                      <w:spacing w:val="-7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</w:t>
                  </w:r>
                  <w:r>
                    <w:rPr>
                      <w:spacing w:val="6"/>
                      <w:w w:val="110"/>
                    </w:rPr>
                    <w:t>o</w:t>
                  </w:r>
                  <w:r>
                    <w:rPr>
                      <w:spacing w:val="-2"/>
                      <w:w w:val="110"/>
                    </w:rPr>
                    <w:t>o</w:t>
                  </w:r>
                  <w:r>
                    <w:rPr>
                      <w:spacing w:val="6"/>
                      <w:w w:val="110"/>
                    </w:rPr>
                    <w:t>p</w:t>
                  </w:r>
                  <w:r>
                    <w:rPr>
                      <w:w w:val="110"/>
                    </w:rPr>
                    <w:t>erate.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Differe</w:t>
                  </w:r>
                  <w:r>
                    <w:rPr>
                      <w:spacing w:val="-6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spacing w:val="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Multinational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terprises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(MNE)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will</w:t>
                  </w:r>
                  <w:r>
                    <w:rPr>
                      <w:spacing w:val="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</w:t>
                  </w:r>
                  <w:r>
                    <w:rPr>
                      <w:spacing w:val="6"/>
                      <w:w w:val="110"/>
                    </w:rPr>
                    <w:t>p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w w:val="98"/>
                    </w:rPr>
                    <w:t> </w:t>
                  </w:r>
                  <w:r>
                    <w:rPr>
                      <w:w w:val="110"/>
                    </w:rPr>
                    <w:t>differe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tly</w:t>
                  </w:r>
                  <w:r>
                    <w:rPr>
                      <w:spacing w:val="-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with</w:t>
                  </w:r>
                  <w:r>
                    <w:rPr>
                      <w:spacing w:val="-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6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c</w:t>
                  </w:r>
                  <w:r>
                    <w:rPr>
                      <w:w w:val="110"/>
                    </w:rPr>
                    <w:t>hallenge</w:t>
                  </w:r>
                  <w:r>
                    <w:rPr>
                      <w:w w:val="110"/>
                    </w:rPr>
                    <w:t>s</w:t>
                  </w:r>
                  <w:r>
                    <w:rPr>
                      <w:spacing w:val="-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that</w:t>
                  </w:r>
                  <w:r>
                    <w:rPr>
                      <w:spacing w:val="-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are</w:t>
                  </w:r>
                  <w:r>
                    <w:rPr>
                      <w:spacing w:val="-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set</w:t>
                  </w:r>
                  <w:r>
                    <w:rPr>
                      <w:spacing w:val="-6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b</w:t>
                  </w:r>
                  <w:r>
                    <w:rPr>
                      <w:w w:val="110"/>
                    </w:rPr>
                    <w:t>y</w:t>
                  </w:r>
                  <w:r>
                    <w:rPr>
                      <w:spacing w:val="-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ins</w:t>
                  </w:r>
                  <w:r>
                    <w:rPr>
                      <w:w w:val="110"/>
                    </w:rPr>
                    <w:t>titutions</w:t>
                  </w:r>
                  <w:r>
                    <w:rPr>
                      <w:spacing w:val="-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vironme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spacing w:val="-6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t</w:t>
                  </w:r>
                  <w:r>
                    <w:rPr>
                      <w:w w:val="110"/>
                    </w:rPr>
                    <w:t>hat</w:t>
                  </w:r>
                  <w:r>
                    <w:rPr>
                      <w:spacing w:val="-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they</w:t>
                  </w:r>
                  <w:r>
                    <w:rPr>
                      <w:spacing w:val="-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are</w:t>
                  </w:r>
                  <w:r>
                    <w:rPr>
                      <w:w w:val="107"/>
                    </w:rPr>
                    <w:t> </w:t>
                  </w:r>
                  <w:r>
                    <w:rPr>
                      <w:w w:val="110"/>
                    </w:rPr>
                    <w:t>o</w:t>
                  </w:r>
                  <w:r>
                    <w:rPr>
                      <w:spacing w:val="6"/>
                      <w:w w:val="110"/>
                    </w:rPr>
                    <w:t>p</w:t>
                  </w:r>
                  <w:r>
                    <w:rPr>
                      <w:w w:val="110"/>
                    </w:rPr>
                    <w:t>er</w:t>
                  </w:r>
                  <w:r>
                    <w:rPr>
                      <w:w w:val="110"/>
                    </w:rPr>
                    <w:t>ating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in.</w:t>
                  </w:r>
                  <w:r>
                    <w:rPr>
                      <w:spacing w:val="2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That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this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spacing w:val="-2"/>
                      <w:w w:val="110"/>
                    </w:rPr>
                    <w:t>v</w:t>
                  </w:r>
                  <w:r>
                    <w:rPr>
                      <w:w w:val="110"/>
                    </w:rPr>
                    <w:t>ironme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im</w:t>
                  </w:r>
                  <w:r>
                    <w:rPr>
                      <w:spacing w:val="6"/>
                      <w:w w:val="110"/>
                    </w:rPr>
                    <w:t>p</w:t>
                  </w:r>
                  <w:r>
                    <w:rPr>
                      <w:w w:val="110"/>
                    </w:rPr>
                    <w:t>ortance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explained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b</w:t>
                  </w:r>
                  <w:r>
                    <w:rPr>
                      <w:w w:val="110"/>
                    </w:rPr>
                    <w:t>y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Institutional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Based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View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w w:val="110"/>
                    </w:rPr>
                    <w:t>(IBV)</w:t>
                  </w:r>
                  <w:r>
                    <w:rPr>
                      <w:spacing w:val="-14"/>
                      <w:w w:val="110"/>
                    </w:rPr>
                    <w:t> </w:t>
                  </w:r>
                  <w:hyperlink w:history="true" w:anchor="_bookmark34">
                    <w:r>
                      <w:rPr>
                        <w:color w:val="FF0000"/>
                        <w:spacing w:val="-7"/>
                        <w:w w:val="110"/>
                      </w:rPr>
                      <w:t>K</w:t>
                    </w:r>
                    <w:r>
                      <w:rPr>
                        <w:color w:val="FF0000"/>
                        <w:w w:val="110"/>
                      </w:rPr>
                      <w:t>ost</w:t>
                    </w:r>
                    <w:r>
                      <w:rPr>
                        <w:color w:val="FF0000"/>
                        <w:spacing w:val="-7"/>
                        <w:w w:val="110"/>
                      </w:rPr>
                      <w:t>o</w:t>
                    </w:r>
                    <w:r>
                      <w:rPr>
                        <w:color w:val="FF0000"/>
                        <w:spacing w:val="-13"/>
                        <w:w w:val="110"/>
                      </w:rPr>
                      <w:t>v</w:t>
                    </w:r>
                    <w:r>
                      <w:rPr>
                        <w:color w:val="FF0000"/>
                        <w:w w:val="110"/>
                      </w:rPr>
                      <w:t>a</w:t>
                    </w:r>
                    <w:r>
                      <w:rPr>
                        <w:color w:val="FF0000"/>
                        <w:spacing w:val="-14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and</w:t>
                    </w:r>
                    <w:r>
                      <w:rPr>
                        <w:color w:val="FF0000"/>
                        <w:spacing w:val="-13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Zaheer</w:t>
                    </w:r>
                    <w:r>
                      <w:rPr>
                        <w:color w:val="FF0000"/>
                        <w:spacing w:val="-14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(1999</w:t>
                    </w:r>
                  </w:hyperlink>
                  <w:r>
                    <w:rPr>
                      <w:color w:val="000000"/>
                      <w:w w:val="110"/>
                    </w:rPr>
                    <w:t>);</w:t>
                  </w:r>
                  <w:r>
                    <w:rPr>
                      <w:color w:val="000000"/>
                      <w:spacing w:val="-13"/>
                      <w:w w:val="110"/>
                    </w:rPr>
                    <w:t> </w:t>
                  </w:r>
                  <w:hyperlink w:history="true" w:anchor="_bookmark38">
                    <w:r>
                      <w:rPr>
                        <w:color w:val="FF0000"/>
                        <w:w w:val="110"/>
                      </w:rPr>
                      <w:t>Me</w:t>
                    </w:r>
                    <w:r>
                      <w:rPr>
                        <w:color w:val="FF0000"/>
                        <w:spacing w:val="-7"/>
                        <w:w w:val="110"/>
                      </w:rPr>
                      <w:t>y</w:t>
                    </w:r>
                    <w:r>
                      <w:rPr>
                        <w:color w:val="FF0000"/>
                        <w:w w:val="110"/>
                      </w:rPr>
                      <w:t>er</w:t>
                    </w:r>
                    <w:r>
                      <w:rPr>
                        <w:color w:val="FF0000"/>
                        <w:spacing w:val="-14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et</w:t>
                    </w:r>
                    <w:r>
                      <w:rPr>
                        <w:color w:val="FF0000"/>
                        <w:spacing w:val="-14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al.</w:t>
                    </w:r>
                    <w:r>
                      <w:rPr>
                        <w:color w:val="FF0000"/>
                        <w:spacing w:val="-14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(2009</w:t>
                    </w:r>
                  </w:hyperlink>
                  <w:r>
                    <w:rPr>
                      <w:color w:val="000000"/>
                      <w:w w:val="110"/>
                    </w:rPr>
                    <w:t>);</w:t>
                  </w:r>
                  <w:r>
                    <w:rPr>
                      <w:color w:val="000000"/>
                      <w:spacing w:val="-14"/>
                      <w:w w:val="110"/>
                    </w:rPr>
                    <w:t> </w:t>
                  </w:r>
                  <w:hyperlink w:history="true" w:anchor="_bookmark55">
                    <w:r>
                      <w:rPr>
                        <w:color w:val="FF0000"/>
                        <w:spacing w:val="-20"/>
                        <w:w w:val="110"/>
                      </w:rPr>
                      <w:t>W</w:t>
                    </w:r>
                    <w:r>
                      <w:rPr>
                        <w:color w:val="FF0000"/>
                        <w:w w:val="110"/>
                      </w:rPr>
                      <w:t>ang</w:t>
                    </w:r>
                    <w:r>
                      <w:rPr>
                        <w:color w:val="FF0000"/>
                        <w:spacing w:val="-14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et</w:t>
                    </w:r>
                    <w:r>
                      <w:rPr>
                        <w:color w:val="FF0000"/>
                        <w:spacing w:val="-14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al.</w:t>
                    </w:r>
                    <w:r>
                      <w:rPr>
                        <w:color w:val="FF0000"/>
                        <w:spacing w:val="-13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(2012</w:t>
                    </w:r>
                  </w:hyperlink>
                  <w:r>
                    <w:rPr>
                      <w:color w:val="000000"/>
                      <w:w w:val="110"/>
                    </w:rPr>
                    <w:t>)</w:t>
                  </w:r>
                  <w:r>
                    <w:rPr>
                      <w:color w:val="00000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26.639526pt;width:22.12772pt;height:16.3462pt;mso-position-horizontal-relative:page;mso-position-vertical-relative:page;z-index:-1988" type="#_x0000_t202" filled="f" stroked="f">
            <v:textbox inset="0,0,0,0">
              <w:txbxContent>
                <w:p>
                  <w:pPr>
                    <w:spacing w:line="294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bookmarkStart w:name="2.1 History of Strategy in IB Literature" w:id="15"/>
                  <w:bookmarkEnd w:id="15"/>
                  <w:r>
                    <w:rPr/>
                  </w:r>
                  <w:bookmarkStart w:name="_bookmark8" w:id="16"/>
                  <w:bookmarkEnd w:id="16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2.1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5.807533pt;margin-top:626.639526pt;width:251.441696pt;height:16.3462pt;mso-position-horizontal-relative:page;mso-position-vertical-relative:page;z-index:-1987" type="#_x0000_t202" filled="f" stroked="f">
            <v:textbox inset="0,0,0,0">
              <w:txbxContent>
                <w:p>
                  <w:pPr>
                    <w:spacing w:line="294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History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3"/>
                      <w:w w:val="11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3"/>
                      <w:w w:val="11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Strategy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3"/>
                      <w:w w:val="11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3"/>
                      <w:w w:val="11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IB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3"/>
                      <w:w w:val="11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Literature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60.287109pt;width:455.525128pt;height:33.2331pt;mso-position-horizontal-relative:page;mso-position-vertical-relative:page;z-index:-198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Using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examp</w:t>
                  </w:r>
                  <w:r>
                    <w:rPr>
                      <w:w w:val="105"/>
                    </w:rPr>
                    <w:t>les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ogle,</w:t>
                  </w:r>
                  <w:r>
                    <w:rPr>
                      <w:spacing w:val="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Apple,</w:t>
                  </w:r>
                  <w:r>
                    <w:rPr>
                      <w:spacing w:val="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Samsung,</w:t>
                  </w:r>
                  <w:r>
                    <w:rPr>
                      <w:spacing w:val="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</w:t>
                  </w:r>
                  <w:r>
                    <w:rPr>
                      <w:spacing w:val="5"/>
                      <w:w w:val="105"/>
                    </w:rPr>
                    <w:t>o</w:t>
                  </w:r>
                  <w:r>
                    <w:rPr>
                      <w:w w:val="105"/>
                    </w:rPr>
                    <w:t>eing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Airbus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</w:t>
                  </w:r>
                  <w:r>
                    <w:rPr>
                      <w:w w:val="105"/>
                    </w:rPr>
                    <w:t>rategies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large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MNE-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right="0"/>
                    <w:jc w:val="left"/>
                  </w:pPr>
                  <w:r>
                    <w:rPr>
                      <w:w w:val="110"/>
                    </w:rPr>
                    <w:t>h</w:t>
                  </w:r>
                  <w:r>
                    <w:rPr>
                      <w:spacing w:val="-6"/>
                      <w:w w:val="110"/>
                    </w:rPr>
                    <w:t>a</w:t>
                  </w:r>
                  <w:r>
                    <w:rPr>
                      <w:spacing w:val="-7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w w:val="110"/>
                    </w:rPr>
                    <w:t>xtended.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spacing w:val="4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It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no</w:t>
                  </w:r>
                  <w:r>
                    <w:rPr>
                      <w:spacing w:val="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longer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just</w:t>
                  </w:r>
                  <w:r>
                    <w:rPr>
                      <w:spacing w:val="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resour</w:t>
                  </w:r>
                  <w:r>
                    <w:rPr>
                      <w:w w:val="110"/>
                    </w:rPr>
                    <w:t>ces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industries</w:t>
                  </w:r>
                  <w:r>
                    <w:rPr>
                      <w:spacing w:val="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that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dictate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strategies</w:t>
                  </w:r>
                  <w:r>
                    <w:rPr>
                      <w:spacing w:val="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that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986023pt;margin-top:765.970093pt;width:7.421823pt;height:12.9091pt;mso-position-horizontal-relative:page;mso-position-vertical-relative:page;z-index:-198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3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04018pt;width:453.543pt;height:12pt;mso-position-horizontal-relative:page;mso-position-vertical-relative:page;z-index:-1984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750.364014pt;width:453.543pt;height:12pt;mso-position-horizontal-relative:page;mso-position-vertical-relative:page;z-index:-1983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1982" type="#_x0000_t75" stroked="false">
            <v:imagedata r:id="rId11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981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group style="position:absolute;margin-left:126.419258pt;margin-top:374.451721pt;width:342.43749pt;height:165.94455pt;mso-position-horizontal-relative:page;mso-position-vertical-relative:page;z-index:-1980" coordorigin="2528,7489" coordsize="6849,3319">
            <v:group style="position:absolute;left:4966;top:8854;width:1974;height:590" coordorigin="4966,8854" coordsize="1974,590">
              <v:shape style="position:absolute;left:4966;top:8854;width:1974;height:590" coordorigin="4966,8854" coordsize="1974,590" path="m6860,8854l5046,8854,5023,8857,4974,8898,4966,9364,4969,9386,5010,9435,6860,9443,6882,9440,6931,9399,6940,8933,6936,8911,6895,8862,6860,8854xe" filled="t" fillcolor="#E5E5E5" stroked="f">
                <v:path arrowok="t"/>
                <v:fill type="solid"/>
              </v:shape>
            </v:group>
            <v:group style="position:absolute;left:4966;top:7493;width:1974;height:590" coordorigin="4966,7493" coordsize="1974,590">
              <v:shape style="position:absolute;left:4966;top:7493;width:1974;height:590" coordorigin="4966,7493" coordsize="1974,590" path="m6860,7493l5046,7493,5023,7496,4974,7537,4966,8003,4969,8025,5010,8074,6860,8083,6882,8079,6931,8038,6940,7573,6936,7550,6895,7501,6860,7493xe" filled="t" fillcolor="#E5E5E5" stroked="f">
                <v:path arrowok="t"/>
                <v:fill type="solid"/>
              </v:shape>
            </v:group>
            <v:group style="position:absolute;left:5953;top:8086;width:2;height:751" coordorigin="5953,8086" coordsize="2,751">
              <v:shape style="position:absolute;left:5953;top:8086;width:2;height:751" coordorigin="5953,8086" coordsize="0,751" path="m5953,8086l5953,8836e" filled="f" stroked="t" strokeweight=".79701pt" strokecolor="#000000">
                <v:path arrowok="t"/>
              </v:shape>
            </v:group>
            <v:group style="position:absolute;left:5928;top:8805;width:66;height:28" coordorigin="5928,8805" coordsize="66,28">
              <v:shape style="position:absolute;left:5928;top:8805;width:66;height:28" coordorigin="5928,8805" coordsize="66,28" path="m5994,8805l5976,8816,5960,8833,5946,8828,5928,8814e" filled="f" stroked="t" strokeweight=".637600pt" strokecolor="#000000">
                <v:path arrowok="t"/>
              </v:shape>
            </v:group>
            <v:group style="position:absolute;left:2532;top:8854;width:1974;height:590" coordorigin="2532,8854" coordsize="1974,590">
              <v:shape style="position:absolute;left:2532;top:8854;width:1974;height:590" coordorigin="2532,8854" coordsize="1974,590" path="m4426,8854l2612,8854,2590,8857,2541,8898,2532,9364,2536,9386,2577,9435,4426,9443,4449,9440,4498,9399,4506,8933,4503,8911,4462,8862,4426,8854xe" filled="t" fillcolor="#E5E5E5" stroked="f">
                <v:path arrowok="t"/>
                <v:fill type="solid"/>
              </v:shape>
            </v:group>
            <v:group style="position:absolute;left:4509;top:9148;width:439;height:2" coordorigin="4509,9148" coordsize="439,2">
              <v:shape style="position:absolute;left:4509;top:9148;width:439;height:2" coordorigin="4509,9148" coordsize="439,0" path="m4509,9148l4949,9148e" filled="f" stroked="t" strokeweight=".79701pt" strokecolor="#000000">
                <v:path arrowok="t"/>
              </v:shape>
            </v:group>
            <v:group style="position:absolute;left:4917;top:9107;width:28;height:66" coordorigin="4917,9107" coordsize="28,66">
              <v:shape style="position:absolute;left:4917;top:9107;width:28;height:66" coordorigin="4917,9107" coordsize="28,66" path="m4917,9107l4928,9125,4945,9141,4940,9155,4926,9173e" filled="f" stroked="t" strokeweight=".637600pt" strokecolor="#000000">
                <v:path arrowok="t"/>
              </v:shape>
            </v:group>
            <v:group style="position:absolute;left:7400;top:8854;width:1974;height:590" coordorigin="7400,8854" coordsize="1974,590">
              <v:shape style="position:absolute;left:7400;top:8854;width:1974;height:590" coordorigin="7400,8854" coordsize="1974,590" path="m9293,8854l7479,8854,7457,8857,7408,8898,7400,9364,7403,9386,7444,9435,9293,9443,9316,9440,9365,9399,9373,8933,9370,8911,9329,8862,9293,8854xe" filled="t" fillcolor="#E5E5E5" stroked="f">
                <v:path arrowok="t"/>
                <v:fill type="solid"/>
              </v:shape>
            </v:group>
            <v:group style="position:absolute;left:6957;top:9148;width:439;height:2" coordorigin="6957,9148" coordsize="439,2">
              <v:shape style="position:absolute;left:6957;top:9148;width:439;height:2" coordorigin="6957,9148" coordsize="439,0" path="m7396,9148l6957,9148e" filled="f" stroked="t" strokeweight=".79701pt" strokecolor="#000000">
                <v:path arrowok="t"/>
              </v:shape>
            </v:group>
            <v:group style="position:absolute;left:6960;top:9124;width:28;height:66" coordorigin="6960,9124" coordsize="28,66">
              <v:shape style="position:absolute;left:6960;top:9124;width:28;height:66" coordorigin="6960,9124" coordsize="28,66" path="m6988,9190l6978,9172,6960,9155,6966,9142,6979,9124e" filled="f" stroked="t" strokeweight=".637600pt" strokecolor="#000000">
                <v:path arrowok="t"/>
              </v:shape>
            </v:group>
            <v:group style="position:absolute;left:4966;top:10214;width:1974;height:590" coordorigin="4966,10214" coordsize="1974,590">
              <v:shape style="position:absolute;left:4966;top:10214;width:1974;height:590" coordorigin="4966,10214" coordsize="1974,590" path="m6860,10214l5046,10214,5023,10218,4974,10258,4966,10724,4969,10747,5010,10796,6860,10804,6882,10801,6931,10760,6940,10294,6936,10272,6895,10223,6860,10214xe" filled="t" fillcolor="#E5E5E5" stroked="f">
                <v:path arrowok="t"/>
                <v:fill type="solid"/>
              </v:shape>
            </v:group>
            <v:group style="position:absolute;left:5953;top:9461;width:2;height:751" coordorigin="5953,9461" coordsize="2,751">
              <v:shape style="position:absolute;left:5953;top:9461;width:2;height:751" coordorigin="5953,9461" coordsize="0,751" path="m5953,10211l5953,9461e" filled="f" stroked="t" strokeweight=".79701pt" strokecolor="#000000">
                <v:path arrowok="t"/>
              </v:shape>
            </v:group>
            <v:group style="position:absolute;left:5911;top:9464;width:66;height:28" coordorigin="5911,9464" coordsize="66,28">
              <v:shape style="position:absolute;left:5911;top:9464;width:66;height:28" coordorigin="5911,9464" coordsize="66,28" path="m5911,9492l5929,9481,5946,9464,5959,9469,5977,9483e" filled="f" stroked="t" strokeweight=".637600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254.919006pt;margin-top:101.313103pt;width:85.436779pt;height:11.9626pt;mso-position-horizontal-relative:page;mso-position-vertical-relative:page;z-index:-1979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bookmarkStart w:name="_bookmark9" w:id="17"/>
                  <w:bookmarkEnd w:id="17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0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Lite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100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tu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3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9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5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44.167084pt;width:455.531673pt;height:155.1761pt;mso-position-horizontal-relative:page;mso-position-vertical-relative:page;z-index:-197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companies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empl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spacing w:val="-19"/>
                      <w:w w:val="105"/>
                    </w:rPr>
                    <w:t>y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A</w:t>
                  </w:r>
                  <w:r>
                    <w:rPr>
                      <w:w w:val="105"/>
                    </w:rPr>
                    <w:t>ccordin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17"/>
                      <w:w w:val="105"/>
                    </w:rPr>
                    <w:t> </w:t>
                  </w:r>
                  <w:hyperlink w:history="true" w:anchor="_bookmark50">
                    <w:r>
                      <w:rPr>
                        <w:color w:val="FF0000"/>
                        <w:spacing w:val="-6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en</w:t>
                    </w:r>
                    <w:r>
                      <w:rPr>
                        <w:color w:val="FF0000"/>
                        <w:w w:val="105"/>
                      </w:rPr>
                      <w:t>g,</w:t>
                    </w:r>
                    <w:r>
                      <w:rPr>
                        <w:color w:val="FF0000"/>
                        <w:spacing w:val="18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Sun,</w:t>
                    </w:r>
                    <w:r>
                      <w:rPr>
                        <w:color w:val="FF0000"/>
                        <w:spacing w:val="18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et</w:t>
                    </w:r>
                    <w:r>
                      <w:rPr>
                        <w:color w:val="FF0000"/>
                        <w:spacing w:val="18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al.</w:t>
                    </w:r>
                    <w:r>
                      <w:rPr>
                        <w:color w:val="FF0000"/>
                        <w:spacing w:val="17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(2009)</w:t>
                    </w:r>
                  </w:hyperlink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1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mar</w:t>
                  </w:r>
                  <w:r>
                    <w:rPr>
                      <w:color w:val="000000"/>
                      <w:spacing w:val="-6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et-based</w:t>
                  </w:r>
                  <w:r>
                    <w:rPr>
                      <w:color w:val="000000"/>
                      <w:spacing w:val="18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i</w:t>
                  </w:r>
                  <w:r>
                    <w:rPr>
                      <w:color w:val="000000"/>
                      <w:w w:val="105"/>
                    </w:rPr>
                    <w:t>nstitutional</w:t>
                  </w:r>
                  <w:r>
                    <w:rPr>
                      <w:color w:val="000000"/>
                      <w:spacing w:val="1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frame-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spacing w:line="385" w:lineRule="auto"/>
                    <w:ind w:right="0"/>
                    <w:jc w:val="left"/>
                  </w:pP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ork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has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een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ta</w:t>
                  </w:r>
                  <w:r>
                    <w:rPr>
                      <w:spacing w:val="-6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en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gra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ted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5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formal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</w:t>
                  </w:r>
                  <w:r>
                    <w:rPr>
                      <w:w w:val="105"/>
                    </w:rPr>
                    <w:t>tutions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(su</w:t>
                  </w:r>
                  <w:r>
                    <w:rPr>
                      <w:spacing w:val="-6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105"/>
                    </w:rPr>
                    <w:t>ws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regulations)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05"/>
                    </w:rPr>
                    <w:t>informal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institutions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(su</w:t>
                  </w:r>
                  <w:r>
                    <w:rPr>
                      <w:spacing w:val="-6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cultu</w:t>
                  </w:r>
                  <w:r>
                    <w:rPr>
                      <w:w w:val="105"/>
                    </w:rPr>
                    <w:t>res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norms)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5"/>
                    </w:rPr>
                    <w:t>en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assumed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spacing w:val="-7"/>
                      <w:w w:val="105"/>
                    </w:rPr>
                    <w:t>a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as“ba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kground”.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385" w:lineRule="auto" w:before="5"/>
                    <w:ind w:right="20" w:firstLine="338"/>
                    <w:jc w:val="both"/>
                  </w:pPr>
                  <w:r>
                    <w:rPr>
                      <w:w w:val="105"/>
                    </w:rPr>
                    <w:t>This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en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rise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what</w:t>
                  </w:r>
                  <w:r>
                    <w:rPr>
                      <w:spacing w:val="19"/>
                      <w:w w:val="105"/>
                    </w:rPr>
                    <w:t> </w:t>
                  </w:r>
                  <w:hyperlink w:history="true" w:anchor="_bookmark50">
                    <w:r>
                      <w:rPr>
                        <w:color w:val="FF0000"/>
                        <w:spacing w:val="-6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eng,</w:t>
                    </w:r>
                    <w:r>
                      <w:rPr>
                        <w:color w:val="FF0000"/>
                        <w:spacing w:val="18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Sun,</w:t>
                    </w:r>
                    <w:r>
                      <w:rPr>
                        <w:color w:val="FF0000"/>
                        <w:spacing w:val="19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et</w:t>
                    </w:r>
                    <w:r>
                      <w:rPr>
                        <w:color w:val="FF0000"/>
                        <w:spacing w:val="19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al.</w:t>
                    </w:r>
                    <w:r>
                      <w:rPr>
                        <w:color w:val="FF0000"/>
                        <w:spacing w:val="18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(2009)</w:t>
                    </w:r>
                    <w:r>
                      <w:rPr>
                        <w:color w:val="FF0000"/>
                        <w:spacing w:val="19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calls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8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‘</w:t>
                  </w:r>
                  <w:r>
                    <w:rPr>
                      <w:color w:val="000000"/>
                      <w:w w:val="105"/>
                    </w:rPr>
                    <w:t>third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l</w:t>
                  </w:r>
                  <w:r>
                    <w:rPr>
                      <w:color w:val="000000"/>
                      <w:w w:val="105"/>
                    </w:rPr>
                    <w:t>eg’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1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strategy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tri</w:t>
                  </w:r>
                  <w:r>
                    <w:rPr>
                      <w:color w:val="000000"/>
                      <w:spacing w:val="5"/>
                      <w:w w:val="105"/>
                    </w:rPr>
                    <w:t>p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d.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IBV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has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spacing w:val="4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een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addition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o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heories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Resourced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Based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View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(RBV)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tr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duced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hyperlink w:history="true" w:anchor="_bookmark25">
                    <w:r>
                      <w:rPr>
                        <w:color w:val="FF0000"/>
                        <w:w w:val="105"/>
                      </w:rPr>
                      <w:t>B</w:t>
                    </w:r>
                    <w:r>
                      <w:rPr>
                        <w:color w:val="FF0000"/>
                        <w:spacing w:val="-1"/>
                        <w:w w:val="105"/>
                      </w:rPr>
                      <w:t>a</w:t>
                    </w:r>
                    <w:r>
                      <w:rPr>
                        <w:color w:val="FF0000"/>
                        <w:w w:val="105"/>
                      </w:rPr>
                      <w:t>rney</w:t>
                    </w:r>
                    <w:r>
                      <w:rPr>
                        <w:color w:val="FF0000"/>
                        <w:spacing w:val="2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(1991)</w:t>
                    </w:r>
                    <w:r>
                      <w:rPr>
                        <w:color w:val="FF0000"/>
                        <w:spacing w:val="25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industry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based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view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spacing w:val="-6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hyperlink w:history="true" w:anchor="_bookmark51"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orter</w:t>
                    </w:r>
                    <w:r>
                      <w:rPr>
                        <w:color w:val="FF0000"/>
                        <w:spacing w:val="2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(1980)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Sinc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spacing w:val="4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eing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tr</w:t>
                  </w:r>
                  <w:r>
                    <w:rPr>
                      <w:color w:val="000000"/>
                      <w:spacing w:val="5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duced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hyperlink w:history="true" w:anchor="_bookmark51">
                    <w:r>
                      <w:rPr>
                        <w:color w:val="FF0000"/>
                        <w:spacing w:val="-6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orter</w:t>
                    </w:r>
                  </w:hyperlink>
                  <w:r>
                    <w:rPr>
                      <w:color w:val="FF0000"/>
                      <w:w w:val="110"/>
                    </w:rPr>
                    <w:t> </w:t>
                  </w:r>
                  <w:hyperlink w:history="true" w:anchor="_bookmark51">
                    <w:r>
                      <w:rPr>
                        <w:color w:val="FF0000"/>
                        <w:w w:val="105"/>
                      </w:rPr>
                      <w:t>(1980)</w:t>
                    </w:r>
                    <w:r>
                      <w:rPr>
                        <w:color w:val="FF0000"/>
                        <w:spacing w:val="11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(Industry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ba</w:t>
                  </w:r>
                  <w:r>
                    <w:rPr>
                      <w:color w:val="000000"/>
                      <w:spacing w:val="-1"/>
                      <w:w w:val="105"/>
                    </w:rPr>
                    <w:t>s</w:t>
                  </w:r>
                  <w:r>
                    <w:rPr>
                      <w:color w:val="000000"/>
                      <w:w w:val="105"/>
                    </w:rPr>
                    <w:t>ed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view)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hyperlink w:history="true" w:anchor="_bookmark25">
                    <w:r>
                      <w:rPr>
                        <w:color w:val="FF0000"/>
                        <w:w w:val="105"/>
                      </w:rPr>
                      <w:t>Barney</w:t>
                    </w:r>
                    <w:r>
                      <w:rPr>
                        <w:color w:val="FF0000"/>
                        <w:spacing w:val="1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(1991)</w:t>
                    </w:r>
                    <w:r>
                      <w:rPr>
                        <w:color w:val="FF0000"/>
                        <w:spacing w:val="12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(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RBV)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</w:t>
                  </w:r>
                  <w:r>
                    <w:rPr>
                      <w:color w:val="000000"/>
                      <w:w w:val="105"/>
                    </w:rPr>
                    <w:t>rategic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manageme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(theory)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or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strat-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before="5"/>
                    <w:ind w:right="0"/>
                    <w:jc w:val="left"/>
                  </w:pPr>
                  <w:r>
                    <w:rPr>
                      <w:w w:val="110"/>
                    </w:rPr>
                    <w:t>egy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short,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has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gained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lot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m</w:t>
                  </w:r>
                  <w:r>
                    <w:rPr>
                      <w:w w:val="110"/>
                    </w:rPr>
                    <w:t>ome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tum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ternational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busi</w:t>
                  </w:r>
                  <w:r>
                    <w:rPr>
                      <w:w w:val="110"/>
                    </w:rPr>
                    <w:t>ness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com</w:t>
                  </w:r>
                  <w:r>
                    <w:rPr>
                      <w:spacing w:val="-7"/>
                      <w:w w:val="110"/>
                    </w:rPr>
                    <w:t>m</w:t>
                  </w:r>
                  <w:r>
                    <w:rPr>
                      <w:w w:val="110"/>
                    </w:rPr>
                    <w:t>uni</w:t>
                  </w:r>
                  <w:r>
                    <w:rPr>
                      <w:spacing w:val="-6"/>
                      <w:w w:val="110"/>
                    </w:rPr>
                    <w:t>t</w:t>
                  </w:r>
                  <w:r>
                    <w:rPr>
                      <w:spacing w:val="-20"/>
                      <w:w w:val="110"/>
                    </w:rPr>
                    <w:t>y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41.307007pt;width:167.318903pt;height:13.9552pt;mso-position-horizontal-relative:page;mso-position-vertical-relative:page;z-index:-1977" type="#_x0000_t202" filled="f" stroked="f">
            <v:textbox inset="0,0,0,0">
              <w:txbxContent>
                <w:p>
                  <w:pPr>
                    <w:tabs>
                      <w:tab w:pos="841" w:val="left" w:leader="none"/>
                    </w:tabs>
                    <w:spacing w:line="25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bookmarkStart w:name="2.1.1 Industry Based View" w:id="18"/>
                  <w:bookmarkEnd w:id="18"/>
                  <w:r>
                    <w:rPr/>
                  </w:r>
                  <w:bookmarkStart w:name="_bookmark10" w:id="19"/>
                  <w:bookmarkEnd w:id="19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4"/>
                      <w:szCs w:val="24"/>
                    </w:rPr>
                    <w:t>2.1.1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4"/>
                      <w:szCs w:val="24"/>
                    </w:rPr>
                    <w:t>Industry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6"/>
                      <w:w w:val="115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4"/>
                      <w:szCs w:val="24"/>
                    </w:rPr>
                    <w:t>Based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6"/>
                      <w:w w:val="115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4"/>
                      <w:szCs w:val="24"/>
                    </w:rPr>
                    <w:t>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667786pt;margin-top:384.88266pt;width:81.933161pt;height:10.72728pt;mso-position-horizontal-relative:page;mso-position-vertical-relative:page;z-index:-1976" type="#_x0000_t202" filled="f" stroked="f">
            <v:textbox inset="0,0,0,0">
              <w:txbxContent>
                <w:p>
                  <w:pPr>
                    <w:spacing w:line="187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bookmarkStart w:name="_bookmark11" w:id="20"/>
                  <w:bookmarkEnd w:id="20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Threat</w:t>
                  </w:r>
                  <w:r>
                    <w:rPr>
                      <w:rFonts w:ascii="Times New Roman" w:hAnsi="Times New Roman" w:cs="Times New Roman" w:eastAsia="Times New Roman"/>
                      <w:spacing w:val="32"/>
                      <w:w w:val="110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spacing w:val="32"/>
                      <w:w w:val="110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substitute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.692398pt;margin-top:446.646667pt;width:78.526032pt;height:21.56648pt;mso-position-horizontal-relative:page;mso-position-vertical-relative:page;z-index:-1975" type="#_x0000_t202" filled="f" stroked="f">
            <v:textbox inset="0,0,0,0">
              <w:txbxContent>
                <w:p>
                  <w:pPr>
                    <w:spacing w:line="187" w:lineRule="exact"/>
                    <w:ind w:left="5" w:right="5" w:firstLine="0"/>
                    <w:jc w:val="center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17"/>
                      <w:szCs w:val="17"/>
                    </w:rPr>
                    <w:t>Bargaining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05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3"/>
                      <w:w w:val="105"/>
                      <w:sz w:val="17"/>
                      <w:szCs w:val="17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17"/>
                      <w:szCs w:val="17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17"/>
                      <w:szCs w:val="17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7"/>
                      <w:szCs w:val="17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7"/>
                      <w:szCs w:val="17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05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7"/>
                      <w:szCs w:val="17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before="21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suppliers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800598pt;margin-top:446.646667pt;width:89.649823pt;height:21.56648pt;mso-position-horizontal-relative:page;mso-position-vertical-relative:page;z-index:-1974" type="#_x0000_t202" filled="f" stroked="f">
            <v:textbox inset="0,0,0,0">
              <w:txbxContent>
                <w:p>
                  <w:pPr>
                    <w:spacing w:line="187" w:lineRule="exact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Ri</w:t>
                  </w:r>
                  <w:r>
                    <w:rPr>
                      <w:rFonts w:ascii="Times New Roman" w:hAnsi="Times New Roman" w:cs="Times New Roman" w:eastAsia="Times New Roman"/>
                      <w:spacing w:val="-11"/>
                      <w:w w:val="110"/>
                      <w:sz w:val="17"/>
                      <w:szCs w:val="17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alry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10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among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10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ex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isting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before="21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com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10"/>
                      <w:sz w:val="17"/>
                      <w:szCs w:val="17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titors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047394pt;margin-top:447.494659pt;width:78.526032pt;height:21.56648pt;mso-position-horizontal-relative:page;mso-position-vertical-relative:page;z-index:-1973" type="#_x0000_t202" filled="f" stroked="f">
            <v:textbox inset="0,0,0,0">
              <w:txbxContent>
                <w:p>
                  <w:pPr>
                    <w:spacing w:line="187" w:lineRule="exact"/>
                    <w:ind w:left="5" w:right="5" w:firstLine="0"/>
                    <w:jc w:val="center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17"/>
                      <w:szCs w:val="17"/>
                    </w:rPr>
                    <w:t>Bargaining</w:t>
                  </w:r>
                  <w:r>
                    <w:rPr>
                      <w:rFonts w:ascii="Times New Roman" w:hAnsi="Times New Roman" w:cs="Times New Roman" w:eastAsia="Times New Roman"/>
                      <w:spacing w:val="26"/>
                      <w:w w:val="105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3"/>
                      <w:w w:val="105"/>
                      <w:sz w:val="17"/>
                      <w:szCs w:val="17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17"/>
                      <w:szCs w:val="17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17"/>
                      <w:szCs w:val="17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7"/>
                      <w:szCs w:val="17"/>
                    </w:rPr>
                    <w:t>er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05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7"/>
                      <w:szCs w:val="17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7"/>
                      <w:szCs w:val="17"/>
                    </w:rPr>
                  </w:r>
                </w:p>
                <w:p>
                  <w:pPr>
                    <w:spacing w:before="21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users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860596pt;margin-top:520.946655pt;width:89.546841pt;height:10.72728pt;mso-position-horizontal-relative:page;mso-position-vertical-relative:page;z-index:-1972" type="#_x0000_t202" filled="f" stroked="f">
            <v:textbox inset="0,0,0,0">
              <w:txbxContent>
                <w:p>
                  <w:pPr>
                    <w:spacing w:line="187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Threat</w:t>
                  </w:r>
                  <w:r>
                    <w:rPr>
                      <w:rFonts w:ascii="Times New Roman" w:hAnsi="Times New Roman" w:cs="Times New Roman" w:eastAsia="Times New Roman"/>
                      <w:spacing w:val="23"/>
                      <w:w w:val="110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spacing w:val="22"/>
                      <w:w w:val="110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new</w:t>
                  </w:r>
                  <w:r>
                    <w:rPr>
                      <w:rFonts w:ascii="Times New Roman" w:hAnsi="Times New Roman" w:cs="Times New Roman" w:eastAsia="Times New Roman"/>
                      <w:spacing w:val="22"/>
                      <w:w w:val="110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10"/>
                      <w:sz w:val="17"/>
                      <w:szCs w:val="17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tr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pacing w:val="-5"/>
                      <w:w w:val="110"/>
                      <w:sz w:val="17"/>
                      <w:szCs w:val="17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7"/>
                      <w:szCs w:val="17"/>
                    </w:rPr>
                    <w:t>ts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380005pt;margin-top:550.072937pt;width:56.056074pt;height:11.9626pt;mso-position-horizontal-relative:page;mso-position-vertical-relative:page;z-index:-1971" type="#_x0000_t202" filled="f" stroked="f">
            <v:textbox inset="0,0,0,0">
              <w:txbxContent>
                <w:p>
                  <w:pPr>
                    <w:spacing w:line="212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0"/>
                      <w:szCs w:val="20"/>
                    </w:rPr>
                    <w:t>Figure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4"/>
                      <w:w w:val="11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0"/>
                      <w:szCs w:val="20"/>
                    </w:rPr>
                    <w:t>2.1: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552994pt;margin-top:550.106567pt;width:187.312337pt;height:11.9626pt;mso-position-horizontal-relative:page;mso-position-vertical-relative:page;z-index:-1970" type="#_x0000_t202" filled="f" stroked="f">
            <v:textbox inset="0,0,0,0">
              <w:txbxContent>
                <w:p>
                  <w:pPr>
                    <w:spacing w:line="212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Fi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20"/>
                      <w:szCs w:val="20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pacing w:val="19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6"/>
                      <w:w w:val="105"/>
                      <w:sz w:val="20"/>
                      <w:szCs w:val="20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orces</w:t>
                  </w:r>
                  <w:r>
                    <w:rPr>
                      <w:rFonts w:ascii="Times New Roman" w:hAnsi="Times New Roman" w:cs="Times New Roman" w:eastAsia="Times New Roman"/>
                      <w:spacing w:val="21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Diagr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am</w:t>
                  </w:r>
                  <w:r>
                    <w:rPr>
                      <w:rFonts w:ascii="Times New Roman" w:hAnsi="Times New Roman" w:cs="Times New Roman" w:eastAsia="Times New Roman"/>
                      <w:spacing w:val="20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source:</w:t>
                  </w:r>
                  <w:r>
                    <w:rPr>
                      <w:rFonts w:ascii="Times New Roman" w:hAnsi="Times New Roman" w:cs="Times New Roman" w:eastAsia="Times New Roman"/>
                      <w:spacing w:val="21"/>
                      <w:w w:val="105"/>
                      <w:sz w:val="20"/>
                      <w:szCs w:val="20"/>
                    </w:rPr>
                    <w:t> </w:t>
                  </w:r>
                  <w:hyperlink w:history="true" w:anchor="_bookmark51"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-6"/>
                        <w:w w:val="105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05"/>
                        <w:sz w:val="20"/>
                        <w:szCs w:val="20"/>
                      </w:rPr>
                      <w:t>orter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20"/>
                        <w:w w:val="105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05"/>
                        <w:sz w:val="20"/>
                        <w:szCs w:val="20"/>
                      </w:rPr>
                      <w:t>(1980)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0"/>
                        <w:szCs w:val="2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77.129089pt;width:455.54367pt;height:134.8521pt;mso-position-horizontal-relative:page;mso-position-vertical-relative:page;z-index:-196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left="358" w:right="0"/>
                    <w:jc w:val="left"/>
                  </w:pPr>
                  <w:r>
                    <w:rPr>
                      <w:spacing w:val="-18"/>
                      <w:w w:val="110"/>
                    </w:rPr>
                    <w:t>T</w:t>
                  </w:r>
                  <w:r>
                    <w:rPr>
                      <w:w w:val="110"/>
                    </w:rPr>
                    <w:t>o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understand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early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thinking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st</w:t>
                  </w:r>
                  <w:r>
                    <w:rPr>
                      <w:w w:val="110"/>
                    </w:rPr>
                    <w:t>rategy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resear</w:t>
                  </w:r>
                  <w:r>
                    <w:rPr>
                      <w:spacing w:val="-6"/>
                      <w:w w:val="110"/>
                    </w:rPr>
                    <w:t>c</w:t>
                  </w:r>
                  <w:r>
                    <w:rPr>
                      <w:w w:val="110"/>
                    </w:rPr>
                    <w:t>h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w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h</w:t>
                  </w:r>
                  <w:r>
                    <w:rPr>
                      <w:spacing w:val="-6"/>
                      <w:w w:val="110"/>
                    </w:rPr>
                    <w:t>a</w:t>
                  </w:r>
                  <w:r>
                    <w:rPr>
                      <w:spacing w:val="-7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</w:t>
                  </w:r>
                  <w:r>
                    <w:rPr>
                      <w:spacing w:val="6"/>
                      <w:w w:val="110"/>
                    </w:rPr>
                    <w:t>o</w:t>
                  </w:r>
                  <w:r>
                    <w:rPr>
                      <w:w w:val="110"/>
                    </w:rPr>
                    <w:t>ok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at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spacing w:val="-6"/>
                      <w:w w:val="110"/>
                    </w:rPr>
                    <w:t>P</w:t>
                  </w:r>
                  <w:r>
                    <w:rPr>
                      <w:w w:val="110"/>
                    </w:rPr>
                    <w:t>orter’s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diamond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right="0"/>
                    <w:jc w:val="left"/>
                  </w:pPr>
                  <w:r>
                    <w:rPr>
                      <w:w w:val="100"/>
                    </w:rPr>
                    <w:t>m</w:t>
                  </w:r>
                  <w:r>
                    <w:rPr>
                      <w:spacing w:val="5"/>
                      <w:w w:val="100"/>
                    </w:rPr>
                    <w:t>o</w:t>
                  </w:r>
                  <w:r>
                    <w:rPr>
                      <w:w w:val="100"/>
                    </w:rPr>
                    <w:t>de</w:t>
                  </w:r>
                  <w:r>
                    <w:rPr>
                      <w:w w:val="100"/>
                    </w:rPr>
                    <w:t>l</w:t>
                  </w:r>
                  <w:r>
                    <w:rPr>
                      <w:spacing w:val="24"/>
                      <w:w w:val="100"/>
                    </w:rPr>
                    <w:t> </w:t>
                  </w:r>
                  <w:r>
                    <w:rPr>
                      <w:w w:val="100"/>
                    </w:rPr>
                    <w:t>(See</w:t>
                  </w:r>
                  <w:r>
                    <w:rPr>
                      <w:spacing w:val="24"/>
                      <w:w w:val="100"/>
                    </w:rPr>
                    <w:t> </w:t>
                  </w:r>
                  <w:r>
                    <w:rPr>
                      <w:w w:val="100"/>
                    </w:rPr>
                    <w:t>figure</w:t>
                  </w:r>
                  <w:r>
                    <w:rPr>
                      <w:spacing w:val="26"/>
                      <w:w w:val="100"/>
                    </w:rPr>
                    <w:t> </w:t>
                  </w:r>
                  <w:hyperlink w:history="true" w:anchor="_bookmark12">
                    <w:r>
                      <w:rPr>
                        <w:color w:val="0000FF"/>
                        <w:w w:val="100"/>
                      </w:rPr>
                      <w:t>2.2</w:t>
                    </w:r>
                  </w:hyperlink>
                  <w:r>
                    <w:rPr>
                      <w:color w:val="000000"/>
                      <w:w w:val="100"/>
                    </w:rPr>
                    <w:t>)</w:t>
                  </w:r>
                  <w:r>
                    <w:rPr>
                      <w:color w:val="000000"/>
                      <w:spacing w:val="24"/>
                      <w:w w:val="100"/>
                    </w:rPr>
                    <w:t> </w:t>
                  </w:r>
                  <w:r>
                    <w:rPr>
                      <w:color w:val="000000"/>
                      <w:w w:val="100"/>
                    </w:rPr>
                    <w:t>and</w:t>
                  </w:r>
                  <w:r>
                    <w:rPr>
                      <w:color w:val="000000"/>
                      <w:spacing w:val="24"/>
                      <w:w w:val="100"/>
                    </w:rPr>
                    <w:t> </w:t>
                  </w:r>
                  <w:r>
                    <w:rPr>
                      <w:color w:val="000000"/>
                      <w:w w:val="100"/>
                    </w:rPr>
                    <w:t>his</w:t>
                  </w:r>
                  <w:r>
                    <w:rPr>
                      <w:color w:val="000000"/>
                      <w:spacing w:val="25"/>
                      <w:w w:val="100"/>
                    </w:rPr>
                    <w:t> </w:t>
                  </w:r>
                  <w:r>
                    <w:rPr>
                      <w:color w:val="000000"/>
                      <w:w w:val="100"/>
                    </w:rPr>
                    <w:t>fi</w:t>
                  </w:r>
                  <w:r>
                    <w:rPr>
                      <w:color w:val="000000"/>
                      <w:spacing w:val="-7"/>
                      <w:w w:val="100"/>
                    </w:rPr>
                    <w:t>v</w:t>
                  </w:r>
                  <w:r>
                    <w:rPr>
                      <w:color w:val="000000"/>
                      <w:w w:val="100"/>
                    </w:rPr>
                    <w:t>e</w:t>
                  </w:r>
                  <w:r>
                    <w:rPr>
                      <w:color w:val="000000"/>
                      <w:spacing w:val="24"/>
                      <w:w w:val="100"/>
                    </w:rPr>
                    <w:t> </w:t>
                  </w:r>
                  <w:r>
                    <w:rPr>
                      <w:color w:val="000000"/>
                      <w:w w:val="100"/>
                    </w:rPr>
                    <w:t>forces</w:t>
                  </w:r>
                  <w:r>
                    <w:rPr>
                      <w:color w:val="000000"/>
                      <w:spacing w:val="25"/>
                      <w:w w:val="100"/>
                    </w:rPr>
                    <w:t> </w:t>
                  </w:r>
                  <w:r>
                    <w:rPr>
                      <w:color w:val="000000"/>
                      <w:w w:val="100"/>
                    </w:rPr>
                    <w:t>(see</w:t>
                  </w:r>
                  <w:r>
                    <w:rPr>
                      <w:color w:val="000000"/>
                      <w:spacing w:val="26"/>
                      <w:w w:val="100"/>
                    </w:rPr>
                    <w:t> </w:t>
                  </w:r>
                  <w:r>
                    <w:rPr>
                      <w:color w:val="000000"/>
                      <w:w w:val="100"/>
                    </w:rPr>
                    <w:t>figure</w:t>
                  </w:r>
                  <w:r>
                    <w:rPr>
                      <w:color w:val="000000"/>
                      <w:spacing w:val="24"/>
                      <w:w w:val="100"/>
                    </w:rPr>
                    <w:t> </w:t>
                  </w:r>
                  <w:hyperlink w:history="true" w:anchor="_bookmark11">
                    <w:r>
                      <w:rPr>
                        <w:color w:val="0000FF"/>
                        <w:w w:val="100"/>
                      </w:rPr>
                      <w:t>2.1</w:t>
                    </w:r>
                  </w:hyperlink>
                  <w:r>
                    <w:rPr>
                      <w:color w:val="000000"/>
                      <w:w w:val="100"/>
                    </w:rPr>
                    <w:t>).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400" w:lineRule="atLeast" w:before="6"/>
                    <w:ind w:right="20" w:firstLine="338"/>
                    <w:jc w:val="both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forces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del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sh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ws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w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determ</w:t>
                  </w:r>
                  <w:r>
                    <w:rPr>
                      <w:w w:val="105"/>
                    </w:rPr>
                    <w:t>ine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compa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y’s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5"/>
                    </w:rPr>
                    <w:t>titi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spacing w:val="-1"/>
                      <w:w w:val="105"/>
                    </w:rPr>
                    <w:t>v</w:t>
                  </w:r>
                  <w:r>
                    <w:rPr>
                      <w:w w:val="105"/>
                    </w:rPr>
                    <w:t>ironme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t,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-6"/>
                      <w:w w:val="105"/>
                    </w:rPr>
                    <w:t>h</w:t>
                  </w:r>
                  <w:r>
                    <w:rPr>
                      <w:w w:val="105"/>
                    </w:rPr>
                    <w:t>us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it’s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A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-12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tag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(CA)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whi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affects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profitabili</w:t>
                  </w:r>
                  <w:r>
                    <w:rPr>
                      <w:spacing w:val="-5"/>
                      <w:w w:val="105"/>
                    </w:rPr>
                    <w:t>t</w:t>
                  </w:r>
                  <w:r>
                    <w:rPr>
                      <w:spacing w:val="-19"/>
                      <w:w w:val="105"/>
                    </w:rPr>
                    <w:t>y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bargaining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p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er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buy-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w w:val="105"/>
                    </w:rPr>
                    <w:t>ers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suppliers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affect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abili</w:t>
                  </w:r>
                  <w:r>
                    <w:rPr>
                      <w:spacing w:val="-6"/>
                      <w:w w:val="105"/>
                    </w:rPr>
                    <w:t>t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increase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pric</w:t>
                  </w:r>
                  <w:r>
                    <w:rPr>
                      <w:w w:val="105"/>
                    </w:rPr>
                    <w:t>es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manag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costs,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ecti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el</w:t>
                  </w:r>
                  <w:r>
                    <w:rPr>
                      <w:spacing w:val="-19"/>
                      <w:w w:val="105"/>
                    </w:rPr>
                    <w:t>y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Vise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ersa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w w:val="111"/>
                    </w:rPr>
                    <w:t> </w:t>
                  </w:r>
                  <w:r>
                    <w:rPr>
                      <w:w w:val="105"/>
                    </w:rPr>
                    <w:t>supplier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can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bargaining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spacing w:val="-8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er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spacing w:val="-8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its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cu</w:t>
                  </w:r>
                  <w:r>
                    <w:rPr>
                      <w:w w:val="105"/>
                    </w:rPr>
                    <w:t>stomers.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w-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try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barriers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w w:val="105"/>
                    </w:rPr>
                    <w:t>ttract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new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eti-</w:t>
                  </w:r>
                  <w:r>
                    <w:rPr>
                      <w:w w:val="106"/>
                    </w:rPr>
                    <w:t> </w:t>
                  </w:r>
                  <w:r>
                    <w:rPr>
                      <w:w w:val="105"/>
                    </w:rPr>
                    <w:t>tion,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while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high-e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try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bar</w:t>
                  </w:r>
                  <w:r>
                    <w:rPr>
                      <w:w w:val="105"/>
                    </w:rPr>
                    <w:t>riers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discourage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it.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Industry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ri</w:t>
                  </w:r>
                  <w:r>
                    <w:rPr>
                      <w:spacing w:val="-12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alry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li</w:t>
                  </w:r>
                  <w:r>
                    <w:rPr>
                      <w:spacing w:val="-7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ely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higher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when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eral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986023pt;margin-top:765.970093pt;width:7.421823pt;height:12.9091pt;mso-position-horizontal-relative:page;mso-position-vertical-relative:page;z-index:-196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4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967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1966" type="#_x0000_t75" stroked="false">
            <v:imagedata r:id="rId12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965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group style="position:absolute;margin-left:205.047272pt;margin-top:205.712387pt;width:185.18146pt;height:154.17928pt;mso-position-horizontal-relative:page;mso-position-vertical-relative:page;z-index:-1964" coordorigin="4101,4114" coordsize="3704,3084">
            <v:group style="position:absolute;left:5255;top:4118;width:1395;height:694" coordorigin="5255,4118" coordsize="1395,694">
              <v:shape style="position:absolute;left:5255;top:4118;width:1395;height:694" coordorigin="5255,4118" coordsize="1395,694" path="m6570,4118l5335,4118,5313,4121,5264,4162,5255,4733,5259,4756,5300,4804,6570,4813,6593,4810,6642,4769,6650,4198,6647,4175,6606,4127,6570,4118xe" filled="t" fillcolor="#E5E5E5" stroked="f">
                <v:path arrowok="t"/>
                <v:fill type="solid"/>
              </v:shape>
            </v:group>
            <v:group style="position:absolute;left:4105;top:5309;width:1395;height:694" coordorigin="4105,5309" coordsize="1395,694">
              <v:shape style="position:absolute;left:4105;top:5309;width:1395;height:694" coordorigin="4105,5309" coordsize="1395,694" path="m5420,5309l4185,5309,4162,5312,4113,5353,4105,5924,4108,5946,4149,5995,5420,6003,5443,6000,5491,5959,5500,5388,5496,5366,5456,5317,5420,5309xe" filled="t" fillcolor="#E5E5E5" stroked="f">
                <v:path arrowok="t"/>
                <v:fill type="solid"/>
              </v:shape>
            </v:group>
            <v:group style="position:absolute;left:5520;top:5632;width:28;height:66" coordorigin="5520,5632" coordsize="28,66">
              <v:shape style="position:absolute;left:5520;top:5632;width:28;height:66" coordorigin="5520,5632" coordsize="28,66" path="m5548,5697l5537,5679,5520,5663,5525,5650,5539,5632e" filled="f" stroked="t" strokeweight=".637600pt" strokecolor="#000000">
                <v:path arrowok="t"/>
              </v:shape>
            </v:group>
            <v:group style="position:absolute;left:5150;top:4826;width:455;height:470" coordorigin="5150,4826" coordsize="455,470">
              <v:shape style="position:absolute;left:5150;top:4826;width:455;height:470" coordorigin="5150,4826" coordsize="455,470" path="m5150,5296l5605,4826e" filled="f" stroked="t" strokeweight=".79701pt" strokecolor="#000000">
                <v:path arrowok="t"/>
              </v:shape>
            </v:group>
            <v:group style="position:absolute;left:5148;top:5263;width:54;height:39" coordorigin="5148,5263" coordsize="54,39">
              <v:shape style="position:absolute;left:5148;top:5263;width:54;height:39" coordorigin="5148,5263" coordsize="54,39" path="m5202,5302l5182,5297,5158,5298,5152,5285,5148,5263e" filled="f" stroked="t" strokeweight=".63983pt" strokecolor="#000000">
                <v:path arrowok="t"/>
              </v:shape>
            </v:group>
            <v:group style="position:absolute;left:5553;top:4819;width:54;height:39" coordorigin="5553,4819" coordsize="54,39">
              <v:shape style="position:absolute;left:5553;top:4819;width:54;height:39" coordorigin="5553,4819" coordsize="54,39" path="m5553,4819l5574,4824,5597,4823,5604,4836,5607,4859e" filled="f" stroked="t" strokeweight=".63983pt" strokecolor="#000000">
                <v:path arrowok="t"/>
              </v:shape>
            </v:group>
            <v:group style="position:absolute;left:5255;top:6499;width:1395;height:694" coordorigin="5255,6499" coordsize="1395,694">
              <v:shape style="position:absolute;left:5255;top:6499;width:1395;height:694" coordorigin="5255,6499" coordsize="1395,694" path="m6570,6499l5335,6499,5313,6503,5264,6544,5255,7114,5259,7137,5300,7185,6570,7194,6593,7191,6642,7150,6650,6579,6647,6557,6606,6508,6570,6499xe" filled="t" fillcolor="#E5E5E5" stroked="f">
                <v:path arrowok="t"/>
                <v:fill type="solid"/>
              </v:shape>
            </v:group>
            <v:group style="position:absolute;left:5150;top:6016;width:455;height:470" coordorigin="5150,6016" coordsize="455,470">
              <v:shape style="position:absolute;left:5150;top:6016;width:455;height:470" coordorigin="5150,6016" coordsize="455,470" path="m5150,6016l5605,6486e" filled="f" stroked="t" strokeweight=".79701pt" strokecolor="#000000">
                <v:path arrowok="t"/>
              </v:shape>
            </v:group>
            <v:group style="position:absolute;left:5142;top:6015;width:41;height:52" coordorigin="5142,6015" coordsize="41,52">
              <v:shape style="position:absolute;left:5142;top:6015;width:41;height:52" coordorigin="5142,6015" coordsize="41,52" path="m5142,6068l5148,6048,5148,6024,5161,6018,5183,6015e" filled="f" stroked="t" strokeweight=".63983pt" strokecolor="#000000">
                <v:path arrowok="t"/>
              </v:shape>
            </v:group>
            <v:group style="position:absolute;left:5572;top:6435;width:41;height:52" coordorigin="5572,6435" coordsize="41,52">
              <v:shape style="position:absolute;left:5572;top:6435;width:41;height:52" coordorigin="5572,6435" coordsize="41,52" path="m5613,6435l5607,6455,5608,6479,5594,6485,5572,6487e" filled="f" stroked="t" strokeweight=".63983pt" strokecolor="#000000">
                <v:path arrowok="t"/>
              </v:shape>
            </v:group>
            <v:group style="position:absolute;left:6406;top:5309;width:1395;height:694" coordorigin="6406,5309" coordsize="1395,694">
              <v:shape style="position:absolute;left:6406;top:5309;width:1395;height:694" coordorigin="6406,5309" coordsize="1395,694" path="m7721,5309l6486,5309,6463,5312,6414,5353,6406,5924,6409,5946,6450,5995,7721,6003,7743,6000,7792,5959,7801,5388,7797,5366,7756,5317,7721,5309xe" filled="t" fillcolor="#E5E5E5" stroked="f">
                <v:path arrowok="t"/>
                <v:fill type="solid"/>
              </v:shape>
            </v:group>
            <v:group style="position:absolute;left:6358;top:5615;width:28;height:66" coordorigin="6358,5615" coordsize="28,66">
              <v:shape style="position:absolute;left:6358;top:5615;width:28;height:66" coordorigin="6358,5615" coordsize="28,66" path="m6358,5615l6368,5633,6386,5649,6380,5663,6367,5680e" filled="f" stroked="t" strokeweight=".637600pt" strokecolor="#000000">
                <v:path arrowok="t"/>
              </v:shape>
            </v:group>
            <v:group style="position:absolute;left:6301;top:4826;width:455;height:470" coordorigin="6301,4826" coordsize="455,470">
              <v:shape style="position:absolute;left:6301;top:4826;width:455;height:470" coordorigin="6301,4826" coordsize="455,470" path="m6301,4826l6755,5296e" filled="f" stroked="t" strokeweight=".79701pt" strokecolor="#000000">
                <v:path arrowok="t"/>
              </v:shape>
            </v:group>
            <v:group style="position:absolute;left:6293;top:4825;width:41;height:52" coordorigin="6293,4825" coordsize="41,52">
              <v:shape style="position:absolute;left:6293;top:4825;width:41;height:52" coordorigin="6293,4825" coordsize="41,52" path="m6293,4877l6298,4857,6298,4833,6311,4827,6334,4825e" filled="f" stroked="t" strokeweight=".63983pt" strokecolor="#000000">
                <v:path arrowok="t"/>
              </v:shape>
            </v:group>
            <v:group style="position:absolute;left:6723;top:5244;width:41;height:52" coordorigin="6723,5244" coordsize="41,52">
              <v:shape style="position:absolute;left:6723;top:5244;width:41;height:52" coordorigin="6723,5244" coordsize="41,52" path="m6764,5244l6758,5264,6758,5288,6745,5294,6723,5297e" filled="f" stroked="t" strokeweight=".63983pt" strokecolor="#000000">
                <v:path arrowok="t"/>
              </v:shape>
            </v:group>
            <v:group style="position:absolute;left:6301;top:6016;width:455;height:470" coordorigin="6301,6016" coordsize="455,470">
              <v:shape style="position:absolute;left:6301;top:6016;width:455;height:470" coordorigin="6301,6016" coordsize="455,470" path="m6301,6486l6755,6016e" filled="f" stroked="t" strokeweight=".79701pt" strokecolor="#000000">
                <v:path arrowok="t"/>
              </v:shape>
            </v:group>
            <v:group style="position:absolute;left:6299;top:6454;width:54;height:39" coordorigin="6299,6454" coordsize="54,39">
              <v:shape style="position:absolute;left:6299;top:6454;width:54;height:39" coordorigin="6299,6454" coordsize="54,39" path="m6352,6493l6332,6488,6308,6489,6302,6476,6299,6454e" filled="f" stroked="t" strokeweight=".63983pt" strokecolor="#000000">
                <v:path arrowok="t"/>
              </v:shape>
            </v:group>
            <v:group style="position:absolute;left:6704;top:6010;width:54;height:39" coordorigin="6704,6010" coordsize="54,39">
              <v:shape style="position:absolute;left:6704;top:6010;width:54;height:39" coordorigin="6704,6010" coordsize="54,39" path="m6704,6010l6724,6015,6748,6014,6754,6027,6758,6049e" filled="f" stroked="t" strokeweight=".63983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254.919006pt;margin-top:101.313103pt;width:85.436779pt;height:11.9626pt;mso-position-horizontal-relative:page;mso-position-vertical-relative:page;z-index:-1963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0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Lite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100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tu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3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9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5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44.167084pt;width:455.533854pt;height:33.2331pt;mso-position-horizontal-relative:page;mso-position-vertical-relative:page;z-index:-196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companies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vying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same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customers,</w:t>
                  </w:r>
                  <w:r>
                    <w:rPr>
                      <w:spacing w:val="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tense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ri</w:t>
                  </w:r>
                  <w:r>
                    <w:rPr>
                      <w:spacing w:val="-12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alry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tend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price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er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ding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right="0"/>
                    <w:jc w:val="left"/>
                  </w:pPr>
                  <w:r>
                    <w:rPr>
                      <w:w w:val="100"/>
                    </w:rPr>
                    <w:t>effect.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045197pt;margin-top:208.977966pt;width:49.179787pt;height:28.60497pt;mso-position-horizontal-relative:page;mso-position-vertical-relative:page;z-index:-1961" type="#_x0000_t202" filled="f" stroked="f">
            <v:textbox inset="0,0,0,0">
              <w:txbxContent>
                <w:p>
                  <w:pPr>
                    <w:spacing w:line="16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bookmarkStart w:name="_bookmark12" w:id="21"/>
                  <w:bookmarkEnd w:id="21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Firm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w w:val="110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strateg</w:t>
                  </w:r>
                  <w:r>
                    <w:rPr>
                      <w:rFonts w:ascii="Times New Roman" w:hAnsi="Times New Roman" w:cs="Times New Roman" w:eastAsia="Times New Roman"/>
                      <w:spacing w:val="-12"/>
                      <w:w w:val="110"/>
                      <w:sz w:val="15"/>
                      <w:szCs w:val="15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  <w:p>
                  <w:pPr>
                    <w:spacing w:line="264" w:lineRule="auto" w:before="17"/>
                    <w:ind w:left="276" w:right="44" w:hanging="233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structure</w:t>
                  </w:r>
                  <w:r>
                    <w:rPr>
                      <w:rFonts w:ascii="Times New Roman" w:hAnsi="Times New Roman" w:cs="Times New Roman" w:eastAsia="Times New Roman"/>
                      <w:spacing w:val="35"/>
                      <w:w w:val="110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w w:val="112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ri</w:t>
                  </w:r>
                  <w:r>
                    <w:rPr>
                      <w:rFonts w:ascii="Times New Roman" w:hAnsi="Times New Roman" w:cs="Times New Roman" w:eastAsia="Times New Roman"/>
                      <w:spacing w:val="-10"/>
                      <w:w w:val="110"/>
                      <w:sz w:val="15"/>
                      <w:szCs w:val="15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alry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166901pt;margin-top:273.98996pt;width:37.868031pt;height:19.12067pt;mso-position-horizontal-relative:page;mso-position-vertical-relative:page;z-index:-1960" type="#_x0000_t202" filled="f" stroked="f">
            <v:textbox inset="0,0,0,0">
              <w:txbxContent>
                <w:p>
                  <w:pPr>
                    <w:spacing w:line="166" w:lineRule="exact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13"/>
                      <w:w w:val="115"/>
                      <w:sz w:val="15"/>
                      <w:szCs w:val="15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w w:val="115"/>
                      <w:sz w:val="15"/>
                      <w:szCs w:val="15"/>
                    </w:rPr>
                    <w:t>actor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  <w:p>
                  <w:pPr>
                    <w:spacing w:before="17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Conditions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832031pt;margin-top:273.98996pt;width:44.342795pt;height:9.63637pt;mso-position-horizontal-relative:page;mso-position-vertical-relative:page;z-index:-1959" type="#_x0000_t202" filled="f" stroked="f">
            <v:textbox inset="0,0,0,0">
              <w:txbxContent>
                <w:p>
                  <w:pPr>
                    <w:tabs>
                      <w:tab w:pos="866" w:val="left" w:leader="none"/>
                    </w:tabs>
                    <w:spacing w:line="16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34"/>
                      <w:sz w:val="15"/>
                      <w:szCs w:val="15"/>
                    </w:rPr>
                  </w:r>
                  <w:r>
                    <w:rPr>
                      <w:rFonts w:ascii="Times New Roman" w:hAnsi="Times New Roman" w:cs="Times New Roman" w:eastAsia="Times New Roman"/>
                      <w:w w:val="134"/>
                      <w:sz w:val="15"/>
                      <w:szCs w:val="15"/>
                      <w:u w:val="single" w:color="0000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  <w:u w:val="single" w:color="000000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208893pt;margin-top:273.98996pt;width:37.868031pt;height:19.12067pt;mso-position-horizontal-relative:page;mso-position-vertical-relative:page;z-index:-1958" type="#_x0000_t202" filled="f" stroked="f">
            <v:textbox inset="0,0,0,0">
              <w:txbxContent>
                <w:p>
                  <w:pPr>
                    <w:spacing w:line="166" w:lineRule="exact"/>
                    <w:ind w:left="101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Demand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  <w:p>
                  <w:pPr>
                    <w:spacing w:before="17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Conditions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548004pt;margin-top:328.774963pt;width:42.170362pt;height:28.60497pt;mso-position-horizontal-relative:page;mso-position-vertical-relative:page;z-index:-1957" type="#_x0000_t202" filled="f" stroked="f">
            <v:textbox inset="0,0,0,0">
              <w:txbxContent>
                <w:p>
                  <w:pPr>
                    <w:spacing w:line="16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Related</w:t>
                  </w:r>
                  <w:r>
                    <w:rPr>
                      <w:rFonts w:ascii="Times New Roman" w:hAnsi="Times New Roman" w:cs="Times New Roman" w:eastAsia="Times New Roman"/>
                      <w:spacing w:val="18"/>
                      <w:w w:val="110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  <w:p>
                  <w:pPr>
                    <w:spacing w:line="264" w:lineRule="auto" w:before="17"/>
                    <w:ind w:left="100" w:right="52" w:hanging="48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Sup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10"/>
                      <w:sz w:val="15"/>
                      <w:szCs w:val="15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orting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industries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811996pt;margin-top:369.568939pt;width:233.629603pt;height:11.996215pt;mso-position-horizontal-relative:page;mso-position-vertical-relative:page;z-index:-1956" type="#_x0000_t202" filled="f" stroked="f">
            <v:textbox inset="0,0,0,0">
              <w:txbxContent>
                <w:p>
                  <w:pPr>
                    <w:spacing w:line="212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0"/>
                      <w:szCs w:val="20"/>
                    </w:rPr>
                    <w:t>Figure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9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0"/>
                      <w:szCs w:val="20"/>
                    </w:rPr>
                    <w:t>2.2: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2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10"/>
                      <w:sz w:val="20"/>
                      <w:szCs w:val="20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orter’s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Diamond</w:t>
                  </w:r>
                  <w:r>
                    <w:rPr>
                      <w:rFonts w:ascii="Times New Roman" w:hAnsi="Times New Roman" w:cs="Times New Roman" w:eastAsia="Times New Roman"/>
                      <w:spacing w:val="2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source: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10"/>
                      <w:sz w:val="20"/>
                      <w:szCs w:val="20"/>
                    </w:rPr>
                    <w:t> </w:t>
                  </w:r>
                  <w:hyperlink w:history="true" w:anchor="_bookmark51"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-6"/>
                        <w:w w:val="110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10"/>
                        <w:sz w:val="20"/>
                        <w:szCs w:val="20"/>
                      </w:rPr>
                      <w:t>orter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2"/>
                        <w:w w:val="11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10"/>
                        <w:sz w:val="20"/>
                        <w:szCs w:val="20"/>
                      </w:rPr>
                      <w:t>(198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10"/>
                        <w:sz w:val="20"/>
                        <w:szCs w:val="20"/>
                      </w:rPr>
                      <w:t>0)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0"/>
                        <w:szCs w:val="2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04.745087pt;width:455.545854pt;height:216.1471pt;mso-position-horizontal-relative:page;mso-position-vertical-relative:page;z-index:-195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left="358" w:right="0"/>
                    <w:jc w:val="left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four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bl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ks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orter’s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‘Diamond’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sh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w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factors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at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w w:val="105"/>
                    </w:rPr>
                    <w:t>k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sha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dif-</w:t>
                  </w:r>
                </w:p>
                <w:p>
                  <w:pPr>
                    <w:pStyle w:val="BodyText"/>
                    <w:spacing w:line="400" w:lineRule="atLeast" w:before="6"/>
                    <w:ind w:right="20"/>
                    <w:jc w:val="both"/>
                  </w:pPr>
                  <w:r>
                    <w:rPr>
                      <w:w w:val="105"/>
                    </w:rPr>
                    <w:t>fere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industries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spacing w:val="-13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arious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nations.</w:t>
                  </w:r>
                  <w:r>
                    <w:rPr>
                      <w:spacing w:val="56"/>
                      <w:w w:val="105"/>
                    </w:rPr>
                    <w:t> </w:t>
                  </w:r>
                  <w:r>
                    <w:rPr>
                      <w:spacing w:val="-17"/>
                      <w:w w:val="105"/>
                    </w:rPr>
                    <w:t>F</w:t>
                  </w:r>
                  <w:r>
                    <w:rPr>
                      <w:w w:val="105"/>
                    </w:rPr>
                    <w:t>actor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end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wme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ts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refer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</w:t>
                  </w:r>
                  <w:r>
                    <w:rPr>
                      <w:w w:val="105"/>
                    </w:rPr>
                    <w:t>sources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a</w:t>
                  </w:r>
                  <w:r>
                    <w:rPr>
                      <w:spacing w:val="-13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ailable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compani</w:t>
                  </w:r>
                  <w:r>
                    <w:rPr>
                      <w:w w:val="105"/>
                    </w:rPr>
                    <w:t>es.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This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not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just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h</w:t>
                  </w:r>
                  <w:r>
                    <w:rPr>
                      <w:w w:val="105"/>
                    </w:rPr>
                    <w:t>uman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part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resources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but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also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natural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</w:t>
                  </w:r>
                  <w:r>
                    <w:rPr>
                      <w:w w:val="105"/>
                    </w:rPr>
                    <w:t>es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(su</w:t>
                  </w:r>
                  <w:r>
                    <w:rPr>
                      <w:spacing w:val="-6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w w:val="109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oil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Saudi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Arabia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o</w:t>
                  </w:r>
                  <w:r>
                    <w:rPr>
                      <w:w w:val="105"/>
                    </w:rPr>
                    <w:t>r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Educated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eople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India)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Cou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tries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est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education</w:t>
                  </w:r>
                  <w:r>
                    <w:rPr>
                      <w:spacing w:val="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w w:val="111"/>
                    </w:rPr>
                    <w:t> </w:t>
                  </w:r>
                  <w:r>
                    <w:rPr>
                      <w:w w:val="105"/>
                    </w:rPr>
                    <w:t>skilled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orkforce,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whi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hel</w:t>
                  </w:r>
                  <w:r>
                    <w:rPr>
                      <w:w w:val="105"/>
                    </w:rPr>
                    <w:t>ps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compani</w:t>
                  </w:r>
                  <w:r>
                    <w:rPr>
                      <w:w w:val="105"/>
                    </w:rPr>
                    <w:t>es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engage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resear</w:t>
                  </w:r>
                  <w:r>
                    <w:rPr>
                      <w:spacing w:val="-6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elopme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t.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presence</w:t>
                  </w:r>
                  <w:r>
                    <w:rPr>
                      <w:w w:val="103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sup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orting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industries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can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act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catalyst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relat</w:t>
                  </w:r>
                  <w:r>
                    <w:rPr>
                      <w:w w:val="105"/>
                    </w:rPr>
                    <w:t>ed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industries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Sup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orting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industrie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in-</w:t>
                  </w:r>
                  <w:r>
                    <w:rPr>
                      <w:w w:val="103"/>
                    </w:rPr>
                    <w:t> </w:t>
                  </w:r>
                  <w:r>
                    <w:rPr>
                      <w:w w:val="105"/>
                    </w:rPr>
                    <w:t>clude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105"/>
                    </w:rPr>
                    <w:t>w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materials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suppliers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one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ufact</w:t>
                  </w:r>
                  <w:r>
                    <w:rPr>
                      <w:w w:val="105"/>
                    </w:rPr>
                    <w:t>urers.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industry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structure</w:t>
                  </w:r>
                  <w:r>
                    <w:rPr>
                      <w:w w:val="111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also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ecause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companies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can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survi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w w:val="105"/>
                    </w:rPr>
                    <w:t>ough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etition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at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home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usually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w w:val="105"/>
                    </w:rPr>
                    <w:t>able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withstand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en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tougher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etition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global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business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vironme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t.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Finall</w:t>
                  </w:r>
                  <w:r>
                    <w:rPr>
                      <w:spacing w:val="-18"/>
                      <w:w w:val="105"/>
                    </w:rPr>
                    <w:t>y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5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there</w:t>
                  </w:r>
                  <w:r>
                    <w:rPr>
                      <w:w w:val="109"/>
                    </w:rPr>
                    <w:t> </w:t>
                  </w:r>
                  <w:r>
                    <w:rPr>
                      <w:w w:val="105"/>
                    </w:rPr>
                    <w:t>should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domestic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w w:val="105"/>
                    </w:rPr>
                    <w:t>emand.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spacing w:val="-8"/>
                      <w:w w:val="105"/>
                    </w:rPr>
                    <w:t>A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least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pre-i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ternet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era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firms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ere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orn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cally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than</w:t>
                  </w:r>
                  <w:r>
                    <w:rPr>
                      <w:w w:val="114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ternationalised.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cal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demand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can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el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industries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ew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nig</w:t>
                  </w:r>
                  <w:r>
                    <w:rPr>
                      <w:spacing w:val="-7"/>
                      <w:w w:val="105"/>
                    </w:rPr>
                    <w:t>h</w:t>
                  </w:r>
                  <w:r>
                    <w:rPr>
                      <w:w w:val="105"/>
                    </w:rPr>
                    <w:t>ts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efore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going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global.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43.401978pt;width:29.616513pt;height:13.9552pt;mso-position-horizontal-relative:page;mso-position-vertical-relative:page;z-index:-1954" type="#_x0000_t202" filled="f" stroked="f">
            <v:textbox inset="0,0,0,0">
              <w:txbxContent>
                <w:p>
                  <w:pPr>
                    <w:spacing w:line="25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bookmarkStart w:name="2.1.2 Resourced Based View" w:id="22"/>
                  <w:bookmarkEnd w:id="22"/>
                  <w:r>
                    <w:rPr/>
                  </w:r>
                  <w:bookmarkStart w:name="_bookmark13" w:id="23"/>
                  <w:bookmarkEnd w:id="23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4"/>
                      <w:szCs w:val="24"/>
                    </w:rPr>
                    <w:t>2.1.2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956024pt;margin-top:643.401978pt;width:136.425471pt;height:13.9552pt;mso-position-horizontal-relative:page;mso-position-vertical-relative:page;z-index:-1953" type="#_x0000_t202" filled="f" stroked="f">
            <v:textbox inset="0,0,0,0">
              <w:txbxContent>
                <w:p>
                  <w:pPr>
                    <w:spacing w:line="25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4"/>
                      <w:szCs w:val="24"/>
                    </w:rPr>
                    <w:t>Resourced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115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4"/>
                      <w:szCs w:val="24"/>
                    </w:rPr>
                    <w:t>Based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115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4"/>
                      <w:szCs w:val="24"/>
                    </w:rPr>
                    <w:t>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71.539063pt;width:455.537128pt;height:33.2331pt;mso-position-horizontal-relative:page;mso-position-vertical-relative:page;z-index:-195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RBV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came</w:t>
                  </w:r>
                  <w:r>
                    <w:rPr>
                      <w:spacing w:val="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as</w:t>
                  </w:r>
                  <w:r>
                    <w:rPr>
                      <w:spacing w:val="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res</w:t>
                  </w:r>
                  <w:r>
                    <w:rPr>
                      <w:spacing w:val="6"/>
                      <w:w w:val="110"/>
                    </w:rPr>
                    <w:t>p</w:t>
                  </w:r>
                  <w:r>
                    <w:rPr>
                      <w:w w:val="110"/>
                    </w:rPr>
                    <w:t>o</w:t>
                  </w:r>
                  <w:r>
                    <w:rPr>
                      <w:spacing w:val="-2"/>
                      <w:w w:val="110"/>
                    </w:rPr>
                    <w:t>n</w:t>
                  </w:r>
                  <w:r>
                    <w:rPr>
                      <w:w w:val="110"/>
                    </w:rPr>
                    <w:t>se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2"/>
                      <w:w w:val="110"/>
                    </w:rPr>
                    <w:t> </w:t>
                  </w:r>
                  <w:hyperlink w:history="true" w:anchor="_bookmark51">
                    <w:r>
                      <w:rPr>
                        <w:color w:val="FF0000"/>
                        <w:spacing w:val="-7"/>
                        <w:w w:val="110"/>
                      </w:rPr>
                      <w:t>P</w:t>
                    </w:r>
                    <w:r>
                      <w:rPr>
                        <w:color w:val="FF0000"/>
                        <w:w w:val="110"/>
                      </w:rPr>
                      <w:t>orter</w:t>
                    </w:r>
                    <w:r>
                      <w:rPr>
                        <w:color w:val="FF0000"/>
                        <w:spacing w:val="2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(1980)</w:t>
                    </w:r>
                    <w:r>
                      <w:rPr>
                        <w:color w:val="FF0000"/>
                        <w:spacing w:val="2"/>
                        <w:w w:val="110"/>
                      </w:rPr>
                      <w:t> </w:t>
                    </w:r>
                  </w:hyperlink>
                  <w:r>
                    <w:rPr>
                      <w:color w:val="000000"/>
                      <w:w w:val="110"/>
                    </w:rPr>
                    <w:t>a</w:t>
                  </w:r>
                  <w:r>
                    <w:rPr>
                      <w:color w:val="000000"/>
                      <w:spacing w:val="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decade</w:t>
                  </w:r>
                  <w:r>
                    <w:rPr>
                      <w:color w:val="000000"/>
                      <w:spacing w:val="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earlier.</w:t>
                  </w:r>
                  <w:r>
                    <w:rPr>
                      <w:color w:val="000000"/>
                      <w:spacing w:val="3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RBV</w:t>
                  </w:r>
                  <w:r>
                    <w:rPr>
                      <w:color w:val="000000"/>
                      <w:spacing w:val="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argued</w:t>
                  </w:r>
                  <w:r>
                    <w:rPr>
                      <w:color w:val="000000"/>
                      <w:spacing w:val="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that</w:t>
                  </w:r>
                  <w:r>
                    <w:rPr>
                      <w:color w:val="000000"/>
                      <w:spacing w:val="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</w:t>
                  </w:r>
                  <w:r>
                    <w:rPr>
                      <w:color w:val="000000"/>
                      <w:spacing w:val="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firms</w:t>
                  </w:r>
                  <w:r>
                    <w:rPr>
                      <w:color w:val="000000"/>
                      <w:spacing w:val="3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strategic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right="0"/>
                    <w:jc w:val="left"/>
                  </w:pPr>
                  <w:r>
                    <w:rPr>
                      <w:w w:val="105"/>
                    </w:rPr>
                    <w:t>ad</w:t>
                  </w:r>
                  <w:r>
                    <w:rPr>
                      <w:spacing w:val="-12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tage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ended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it’s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heterogeneous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resources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(a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bundle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all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1"/>
                      <w:w w:val="105"/>
                    </w:rPr>
                    <w:t>s</w:t>
                  </w:r>
                  <w:r>
                    <w:rPr>
                      <w:w w:val="105"/>
                    </w:rPr>
                    <w:t>ets,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kn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wledge,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986023pt;margin-top:765.970093pt;width:7.421823pt;height:12.9091pt;mso-position-horizontal-relative:page;mso-position-vertical-relative:page;z-index:-195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5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950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832031pt;margin-top:269.690002pt;width:42.342795pt;height:12pt;mso-position-horizontal-relative:page;mso-position-vertical-relative:page;z-index:-1949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1948" type="#_x0000_t75" stroked="false">
            <v:imagedata r:id="rId13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947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642.960022pt;width:181.415pt;height:.1pt;mso-position-horizontal-relative:page;mso-position-vertical-relative:page;z-index:-1946" coordorigin="1417,12859" coordsize="3628,2">
            <v:shape style="position:absolute;left:1417;top:12859;width:3628;height:2" coordorigin="1417,12859" coordsize="3628,0" path="m1417,12859l5046,12859e" filled="f" stroked="t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254.919006pt;margin-top:101.313103pt;width:85.436779pt;height:11.9626pt;mso-position-horizontal-relative:page;mso-position-vertical-relative:page;z-index:-1945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bookmarkStart w:name="_bookmark14" w:id="24"/>
                  <w:bookmarkEnd w:id="24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0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Lite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100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tu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3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9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5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44.167084pt;width:210.86673pt;height:12.9091pt;mso-position-horizontal-relative:page;mso-position-vertical-relative:page;z-index:-194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capabilities)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whi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foll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wing: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75.300095pt;width:15.843649pt;height:12.9091pt;mso-position-horizontal-relative:page;mso-position-vertical-relative:page;z-index:-194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5"/>
                    </w:rPr>
                    <w:t>(a)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182999pt;margin-top:175.300095pt;width:436.223399pt;height:33.2331pt;mso-position-horizontal-relative:page;mso-position-vertical-relative:page;z-index:-194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spacing w:val="-8"/>
                      <w:w w:val="110"/>
                    </w:rPr>
                    <w:t>m</w:t>
                  </w:r>
                  <w:r>
                    <w:rPr>
                      <w:w w:val="110"/>
                    </w:rPr>
                    <w:t>ust</w:t>
                  </w:r>
                  <w:r>
                    <w:rPr>
                      <w:spacing w:val="12"/>
                      <w:w w:val="110"/>
                    </w:rPr>
                    <w:t> </w:t>
                  </w:r>
                  <w:r>
                    <w:rPr>
                      <w:spacing w:val="5"/>
                      <w:w w:val="110"/>
                    </w:rPr>
                    <w:t>b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12"/>
                      <w:w w:val="110"/>
                    </w:rPr>
                    <w:t> </w:t>
                  </w:r>
                  <w:r>
                    <w:rPr>
                      <w:spacing w:val="-14"/>
                      <w:w w:val="110"/>
                    </w:rPr>
                    <w:t>v</w:t>
                  </w:r>
                  <w:r>
                    <w:rPr>
                      <w:w w:val="110"/>
                    </w:rPr>
                    <w:t>aluable,</w:t>
                  </w:r>
                  <w:r>
                    <w:rPr>
                      <w:spacing w:val="1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sense</w:t>
                  </w:r>
                  <w:r>
                    <w:rPr>
                      <w:spacing w:val="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that</w:t>
                  </w:r>
                  <w:r>
                    <w:rPr>
                      <w:spacing w:val="12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i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spacing w:val="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exploit</w:t>
                  </w:r>
                  <w:r>
                    <w:rPr>
                      <w:spacing w:val="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op</w:t>
                  </w:r>
                  <w:r>
                    <w:rPr>
                      <w:spacing w:val="6"/>
                      <w:w w:val="110"/>
                    </w:rPr>
                    <w:t>p</w:t>
                  </w:r>
                  <w:r>
                    <w:rPr>
                      <w:w w:val="110"/>
                    </w:rPr>
                    <w:t>ortunities</w:t>
                  </w:r>
                  <w:r>
                    <w:rPr>
                      <w:spacing w:val="13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a</w:t>
                  </w:r>
                  <w:r>
                    <w:rPr>
                      <w:w w:val="110"/>
                    </w:rPr>
                    <w:t>nd/or</w:t>
                  </w:r>
                  <w:r>
                    <w:rPr>
                      <w:spacing w:val="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neutra</w:t>
                  </w:r>
                  <w:r>
                    <w:rPr>
                      <w:w w:val="110"/>
                    </w:rPr>
                    <w:t>lises</w:t>
                  </w:r>
                  <w:r>
                    <w:rPr>
                      <w:spacing w:val="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threat</w:t>
                  </w:r>
                  <w:r>
                    <w:rPr>
                      <w:w w:val="110"/>
                    </w:rPr>
                    <w:t>s</w:t>
                  </w:r>
                  <w:r>
                    <w:rPr>
                      <w:spacing w:val="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right="0"/>
                    <w:jc w:val="left"/>
                  </w:pPr>
                  <w:r>
                    <w:rPr>
                      <w:w w:val="105"/>
                    </w:rPr>
                    <w:t>firm’s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vironme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264pt;margin-top:221.236084pt;width:16.443649pt;height:12.9091pt;mso-position-horizontal-relative:page;mso-position-vertical-relative:page;z-index:-194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(b)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184021pt;margin-top:221.236084pt;width:304.008632pt;height:12.9091pt;mso-position-horizontal-relative:page;mso-position-vertical-relative:page;z-index:-194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spacing w:val="-7"/>
                      <w:w w:val="105"/>
                    </w:rPr>
                    <w:t>m</w:t>
                  </w:r>
                  <w:r>
                    <w:rPr>
                      <w:w w:val="105"/>
                    </w:rPr>
                    <w:t>ust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rare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among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firm’s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cu</w:t>
                  </w:r>
                  <w:r>
                    <w:rPr>
                      <w:w w:val="105"/>
                    </w:rPr>
                    <w:t>rre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ote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w w:val="105"/>
                    </w:rPr>
                    <w:t>ial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etition,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468002pt;margin-top:246.848083pt;width:15.232739pt;height:12.9091pt;mso-position-horizontal-relative:page;mso-position-vertical-relative:page;z-index:-193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(c)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183655pt;margin-top:246.848083pt;width:139.132848pt;height:12.9091pt;mso-position-horizontal-relative:page;mso-position-vertical-relative:page;z-index:-193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spacing w:val="-7"/>
                      <w:w w:val="105"/>
                    </w:rPr>
                    <w:t>m</w:t>
                  </w:r>
                  <w:r>
                    <w:rPr>
                      <w:w w:val="105"/>
                    </w:rPr>
                    <w:t>ust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erfectly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imi</w:t>
                  </w:r>
                  <w:r>
                    <w:rPr>
                      <w:w w:val="105"/>
                    </w:rPr>
                    <w:t>table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264pt;margin-top:272.46109pt;width:16.443649pt;height:12.9091pt;mso-position-horizontal-relative:page;mso-position-vertical-relative:page;z-index:-193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(d)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182999pt;margin-top:272.46109pt;width:436.207217pt;height:33.2321pt;mso-position-horizontal-relative:page;mso-position-vertical-relative:page;z-index:-193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there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cannot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strategically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equi</w:t>
                  </w:r>
                  <w:r>
                    <w:rPr>
                      <w:spacing w:val="-13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ale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substitutes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this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resource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spacing w:val="-14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aluable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but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3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right="0"/>
                    <w:jc w:val="left"/>
                  </w:pPr>
                  <w:r>
                    <w:rPr>
                      <w:w w:val="105"/>
                    </w:rPr>
                    <w:t>neither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rare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erfe</w:t>
                  </w:r>
                  <w:r>
                    <w:rPr>
                      <w:w w:val="105"/>
                    </w:rPr>
                    <w:t>ctly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imitable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23.917084pt;width:455.535566pt;height:216.1471pt;mso-position-horizontal-relative:page;mso-position-vertical-relative:page;z-index:-193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20"/>
                    <w:jc w:val="both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</w:t>
                  </w:r>
                  <w:r>
                    <w:rPr>
                      <w:spacing w:val="-2"/>
                      <w:w w:val="105"/>
                    </w:rPr>
                    <w:t>i</w:t>
                  </w:r>
                  <w:r>
                    <w:rPr>
                      <w:w w:val="105"/>
                    </w:rPr>
                    <w:t>st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itemi</w:t>
                  </w:r>
                  <w:r>
                    <w:rPr>
                      <w:w w:val="105"/>
                    </w:rPr>
                    <w:t>sed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also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kn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wn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b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w w:val="105"/>
                    </w:rPr>
                    <w:t>cro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ym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VRIN.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This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unique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</w:t>
                  </w:r>
                  <w:r>
                    <w:rPr>
                      <w:spacing w:val="-7"/>
                      <w:w w:val="105"/>
                    </w:rPr>
                    <w:t>m</w:t>
                  </w:r>
                  <w:r>
                    <w:rPr>
                      <w:w w:val="105"/>
                    </w:rPr>
                    <w:t>binati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spacing w:line="385" w:lineRule="auto"/>
                    <w:ind w:right="20"/>
                    <w:jc w:val="both"/>
                  </w:pPr>
                  <w:r>
                    <w:rPr>
                      <w:w w:val="105"/>
                    </w:rPr>
                    <w:t>resources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lead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w w:val="105"/>
                    </w:rPr>
                    <w:t>o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</w:t>
                  </w:r>
                  <w:r>
                    <w:rPr>
                      <w:spacing w:val="28"/>
                      <w:w w:val="105"/>
                    </w:rPr>
                    <w:t> </w:t>
                  </w:r>
                  <w:hyperlink w:history="true" w:anchor="_bookmark25">
                    <w:r>
                      <w:rPr>
                        <w:color w:val="FF0000"/>
                        <w:w w:val="105"/>
                      </w:rPr>
                      <w:t>B</w:t>
                    </w:r>
                    <w:r>
                      <w:rPr>
                        <w:color w:val="FF0000"/>
                        <w:spacing w:val="-1"/>
                        <w:w w:val="105"/>
                      </w:rPr>
                      <w:t>a</w:t>
                    </w:r>
                    <w:r>
                      <w:rPr>
                        <w:color w:val="FF0000"/>
                        <w:w w:val="105"/>
                      </w:rPr>
                      <w:t>rney</w:t>
                    </w:r>
                    <w:r>
                      <w:rPr>
                        <w:color w:val="FF0000"/>
                        <w:spacing w:val="28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(1991)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trast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Ind</w:t>
                  </w:r>
                  <w:r>
                    <w:rPr>
                      <w:color w:val="000000"/>
                      <w:w w:val="105"/>
                    </w:rPr>
                    <w:t>ustry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Based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View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(Industry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Based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View)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theory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hyperlink w:history="true" w:anchor="_bookmark25">
                    <w:r>
                      <w:rPr>
                        <w:color w:val="FF0000"/>
                        <w:w w:val="105"/>
                      </w:rPr>
                      <w:t>Barney</w:t>
                    </w:r>
                    <w:r>
                      <w:rPr>
                        <w:color w:val="FF0000"/>
                        <w:spacing w:val="1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(1991)</w:t>
                    </w:r>
                    <w:r>
                      <w:rPr>
                        <w:color w:val="FF0000"/>
                        <w:spacing w:val="13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is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w w:val="105"/>
                    </w:rPr>
                    <w:t>ext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spacing w:val="-11"/>
                      <w:w w:val="105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w w:val="105"/>
                    </w:rPr>
                    <w:t>os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spacing w:val="-12"/>
                      <w:w w:val="105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spacing w:val="-13"/>
                      <w:w w:val="105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w w:val="105"/>
                    </w:rPr>
                    <w:t>ctive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es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not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consider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compa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itself.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378" w:lineRule="auto" w:before="5"/>
                    <w:ind w:right="20" w:firstLine="338"/>
                    <w:jc w:val="both"/>
                  </w:pPr>
                  <w:r>
                    <w:rPr>
                      <w:w w:val="105"/>
                    </w:rPr>
                    <w:t>Both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theories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orter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Barney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made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their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5"/>
                    </w:rPr>
                    <w:t>cti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impressions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Strategic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literatur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w w:val="109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RBV,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whi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tro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ecti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nature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w w:val="105"/>
                    </w:rPr>
                    <w:t>nd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Industry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Based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View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</w:t>
                  </w:r>
                  <w:r>
                    <w:rPr>
                      <w:w w:val="105"/>
                    </w:rPr>
                    <w:t>tros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ecti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can</w:t>
                  </w:r>
                  <w:r>
                    <w:rPr>
                      <w:w w:val="105"/>
                    </w:rPr>
                    <w:t>not</w:t>
                  </w:r>
                  <w:r>
                    <w:rPr>
                      <w:w w:val="111"/>
                    </w:rPr>
                    <w:t> </w:t>
                  </w:r>
                  <w:r>
                    <w:rPr>
                      <w:w w:val="105"/>
                    </w:rPr>
                    <w:t>accou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w w:val="105"/>
                    </w:rPr>
                    <w:t>he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w w:val="105"/>
                    </w:rPr>
                    <w:t>ire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ectr</w:t>
                  </w:r>
                  <w:r>
                    <w:rPr>
                      <w:w w:val="105"/>
                    </w:rPr>
                    <w:t>um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conscious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w w:val="105"/>
                    </w:rPr>
                    <w:t>decision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making.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Considering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theories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w w:val="105"/>
                    </w:rPr>
                    <w:t>Barney</w:t>
                  </w:r>
                  <w:r>
                    <w:rPr>
                      <w:w w:val="106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orter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Dut</w:t>
                  </w:r>
                  <w:r>
                    <w:rPr>
                      <w:spacing w:val="-6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‘</w:t>
                  </w:r>
                  <w:r>
                    <w:rPr>
                      <w:w w:val="105"/>
                    </w:rPr>
                    <w:t>P</w:t>
                  </w:r>
                  <w:r>
                    <w:rPr>
                      <w:spacing w:val="-2"/>
                      <w:w w:val="105"/>
                    </w:rPr>
                    <w:t>l</w:t>
                  </w:r>
                  <w:r>
                    <w:rPr>
                      <w:w w:val="105"/>
                    </w:rPr>
                    <w:t>ofkip’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position w:val="8"/>
                      <w:sz w:val="16"/>
                      <w:szCs w:val="16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position w:val="8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05"/>
                      <w:position w:val="8"/>
                      <w:sz w:val="16"/>
                      <w:szCs w:val="16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ould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highly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succes</w:t>
                  </w:r>
                  <w:r>
                    <w:rPr>
                      <w:w w:val="105"/>
                    </w:rPr>
                    <w:t>sful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</w:t>
                  </w:r>
                  <w:r>
                    <w:rPr>
                      <w:spacing w:val="5"/>
                      <w:w w:val="105"/>
                    </w:rPr>
                    <w:t>o</w:t>
                  </w:r>
                  <w:r>
                    <w:rPr>
                      <w:w w:val="105"/>
                    </w:rPr>
                    <w:t>duct.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251" w:lineRule="exact"/>
                    <w:ind w:right="20"/>
                    <w:jc w:val="both"/>
                  </w:pPr>
                  <w:r>
                    <w:rPr>
                      <w:w w:val="105"/>
                    </w:rPr>
                    <w:t>In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2010s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Netherla</w:t>
                  </w:r>
                  <w:r>
                    <w:rPr>
                      <w:w w:val="105"/>
                    </w:rPr>
                    <w:t>nds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new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breed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hi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ks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(a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broiler)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bread.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spacing w:val="-17"/>
                      <w:w w:val="105"/>
                    </w:rPr>
                    <w:t>F</w:t>
                  </w:r>
                  <w:r>
                    <w:rPr>
                      <w:w w:val="105"/>
                    </w:rPr>
                    <w:t>rom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scie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tific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400" w:lineRule="atLeast" w:before="6"/>
                    <w:ind w:right="20"/>
                    <w:jc w:val="both"/>
                  </w:pPr>
                  <w:r>
                    <w:rPr>
                      <w:w w:val="110"/>
                    </w:rPr>
                    <w:t>stand</w:t>
                  </w:r>
                  <w:r>
                    <w:rPr>
                      <w:spacing w:val="5"/>
                      <w:w w:val="110"/>
                    </w:rPr>
                    <w:t>p</w:t>
                  </w:r>
                  <w:r>
                    <w:rPr>
                      <w:w w:val="110"/>
                    </w:rPr>
                    <w:t>oi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this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w</w:t>
                  </w:r>
                  <w:r>
                    <w:rPr>
                      <w:w w:val="110"/>
                    </w:rPr>
                    <w:t>as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ery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successful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pr</w:t>
                  </w:r>
                  <w:r>
                    <w:rPr>
                      <w:spacing w:val="6"/>
                      <w:w w:val="110"/>
                    </w:rPr>
                    <w:t>o</w:t>
                  </w:r>
                  <w:r>
                    <w:rPr>
                      <w:w w:val="110"/>
                    </w:rPr>
                    <w:t>duct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with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regard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sustainabili</w:t>
                  </w:r>
                  <w:r>
                    <w:rPr>
                      <w:spacing w:val="-6"/>
                      <w:w w:val="110"/>
                    </w:rPr>
                    <w:t>t</w:t>
                  </w:r>
                  <w:r>
                    <w:rPr>
                      <w:w w:val="110"/>
                    </w:rPr>
                    <w:t>y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</w:t>
                  </w:r>
                  <w:r>
                    <w:rPr>
                      <w:spacing w:val="6"/>
                      <w:w w:val="110"/>
                    </w:rPr>
                    <w:t>o</w:t>
                  </w:r>
                  <w:r>
                    <w:rPr>
                      <w:spacing w:val="6"/>
                      <w:w w:val="110"/>
                    </w:rPr>
                    <w:t>o</w:t>
                  </w:r>
                  <w:r>
                    <w:rPr>
                      <w:w w:val="110"/>
                    </w:rPr>
                    <w:t>d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spacing w:val="-7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ersion.</w:t>
                  </w:r>
                  <w:r>
                    <w:rPr>
                      <w:w w:val="103"/>
                    </w:rPr>
                    <w:t> </w:t>
                  </w:r>
                  <w:r>
                    <w:rPr>
                      <w:w w:val="110"/>
                    </w:rPr>
                    <w:t>This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‘plofkip’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as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it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w</w:t>
                  </w:r>
                  <w:r>
                    <w:rPr>
                      <w:w w:val="110"/>
                    </w:rPr>
                    <w:t>as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rebranded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b</w:t>
                  </w:r>
                  <w:r>
                    <w:rPr>
                      <w:w w:val="110"/>
                    </w:rPr>
                    <w:t>y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media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anima</w:t>
                  </w:r>
                  <w:r>
                    <w:rPr>
                      <w:w w:val="110"/>
                    </w:rPr>
                    <w:t>l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w</w:t>
                  </w:r>
                  <w:r>
                    <w:rPr>
                      <w:w w:val="110"/>
                    </w:rPr>
                    <w:t>elfare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organisati</w:t>
                  </w:r>
                  <w:r>
                    <w:rPr>
                      <w:w w:val="110"/>
                    </w:rPr>
                    <w:t>ons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h</w:t>
                  </w:r>
                  <w:r>
                    <w:rPr>
                      <w:w w:val="110"/>
                    </w:rPr>
                    <w:t>as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ce</w:t>
                  </w:r>
                  <w:r>
                    <w:rPr>
                      <w:w w:val="110"/>
                    </w:rPr>
                    <w:t>rtain</w:t>
                  </w:r>
                  <w:r>
                    <w:rPr>
                      <w:w w:val="113"/>
                    </w:rPr>
                    <w:t> </w:t>
                  </w:r>
                  <w:r>
                    <w:rPr>
                      <w:w w:val="110"/>
                    </w:rPr>
                    <w:t>traits</w:t>
                  </w:r>
                  <w:r>
                    <w:rPr>
                      <w:spacing w:val="-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that</w:t>
                  </w:r>
                  <w:r>
                    <w:rPr>
                      <w:spacing w:val="-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are</w:t>
                  </w:r>
                  <w:r>
                    <w:rPr>
                      <w:spacing w:val="-6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er</w:t>
                  </w:r>
                  <w:r>
                    <w:rPr>
                      <w:w w:val="110"/>
                    </w:rPr>
                    <w:t>y</w:t>
                  </w:r>
                  <w:r>
                    <w:rPr>
                      <w:spacing w:val="-6"/>
                      <w:w w:val="110"/>
                    </w:rPr>
                    <w:t> </w:t>
                  </w:r>
                  <w:r>
                    <w:rPr>
                      <w:spacing w:val="6"/>
                      <w:w w:val="110"/>
                    </w:rPr>
                    <w:t>p</w:t>
                  </w:r>
                  <w:r>
                    <w:rPr>
                      <w:w w:val="110"/>
                    </w:rPr>
                    <w:t>os</w:t>
                  </w:r>
                  <w:r>
                    <w:rPr>
                      <w:spacing w:val="-2"/>
                      <w:w w:val="110"/>
                    </w:rPr>
                    <w:t>i</w:t>
                  </w:r>
                  <w:r>
                    <w:rPr>
                      <w:w w:val="110"/>
                    </w:rPr>
                    <w:t>ti</w:t>
                  </w:r>
                  <w:r>
                    <w:rPr>
                      <w:spacing w:val="-6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10"/>
                      <w:position w:val="8"/>
                      <w:sz w:val="16"/>
                      <w:szCs w:val="16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pacing w:val="8"/>
                      <w:w w:val="110"/>
                      <w:position w:val="8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position w:val="8"/>
                      <w:sz w:val="16"/>
                      <w:szCs w:val="16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spacing w:val="18"/>
                      <w:w w:val="110"/>
                      <w:position w:val="8"/>
                      <w:sz w:val="16"/>
                      <w:szCs w:val="16"/>
                    </w:rPr>
                    <w:t> </w:t>
                  </w:r>
                  <w:r>
                    <w:rPr>
                      <w:w w:val="110"/>
                    </w:rPr>
                    <w:t>These</w:t>
                  </w:r>
                  <w:r>
                    <w:rPr>
                      <w:spacing w:val="-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broilers</w:t>
                  </w:r>
                  <w:r>
                    <w:rPr>
                      <w:spacing w:val="-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had</w:t>
                  </w:r>
                  <w:r>
                    <w:rPr>
                      <w:spacing w:val="-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noticeable</w:t>
                  </w:r>
                  <w:r>
                    <w:rPr>
                      <w:spacing w:val="-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ad</w:t>
                  </w:r>
                  <w:r>
                    <w:rPr>
                      <w:spacing w:val="-13"/>
                      <w:w w:val="110"/>
                    </w:rPr>
                    <w:t>v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-6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tages: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261002pt;margin-top:558.288086pt;width:439.13801pt;height:33.2331pt;mso-position-horizontal-relative:page;mso-position-vertical-relative:page;z-index:-1934" type="#_x0000_t202" filled="f" stroked="f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237" w:val="left" w:leader="none"/>
                    </w:tabs>
                    <w:spacing w:line="230" w:lineRule="exact"/>
                    <w:ind w:left="237" w:right="0" w:hanging="218"/>
                    <w:jc w:val="left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broiler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gr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ws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faste</w:t>
                  </w:r>
                  <w:r>
                    <w:rPr>
                      <w:w w:val="105"/>
                    </w:rPr>
                    <w:t>r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than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free-range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hi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spacing w:val="-7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en</w:t>
                  </w:r>
                  <w:r>
                    <w:rPr>
                      <w:w w:val="105"/>
                    </w:rPr>
                    <w:t>’s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carcass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(40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105"/>
                    </w:rPr>
                    <w:t>ys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vs.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56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105"/>
                    </w:rPr>
                    <w:t>ys)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left="237" w:right="0"/>
                    <w:jc w:val="left"/>
                  </w:pPr>
                  <w:r>
                    <w:rPr>
                      <w:w w:val="105"/>
                    </w:rPr>
                    <w:t>needs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fed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far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less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theref</w:t>
                  </w:r>
                  <w:r>
                    <w:rPr>
                      <w:w w:val="105"/>
                    </w:rPr>
                    <w:t>ore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less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ure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needs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w w:val="105"/>
                    </w:rPr>
                    <w:t>o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rem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ed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261002pt;margin-top:603.975098pt;width:439.129284pt;height:33.2331pt;mso-position-horizontal-relative:page;mso-position-vertical-relative:page;z-index:-1933" type="#_x0000_t202" filled="f" stroked="f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237" w:val="left" w:leader="none"/>
                    </w:tabs>
                    <w:spacing w:line="230" w:lineRule="exact"/>
                    <w:ind w:left="237" w:right="0" w:hanging="218"/>
                    <w:jc w:val="left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broiler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gr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ws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etter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with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less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than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w w:val="105"/>
                    </w:rPr>
                    <w:t>he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free-range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hi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spacing w:val="-7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en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(has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etter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</w:t>
                  </w:r>
                  <w:r>
                    <w:rPr>
                      <w:w w:val="105"/>
                    </w:rPr>
                    <w:t>eed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con-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left="237" w:right="0"/>
                    <w:jc w:val="left"/>
                  </w:pP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ersion).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-6"/>
                      <w:w w:val="105"/>
                    </w:rPr>
                    <w:t>h</w:t>
                  </w:r>
                  <w:r>
                    <w:rPr>
                      <w:w w:val="105"/>
                    </w:rPr>
                    <w:t>us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free-range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hi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spacing w:val="-7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en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needs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more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gain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one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kilogr</w:t>
                  </w:r>
                  <w:r>
                    <w:rPr>
                      <w:w w:val="105"/>
                    </w:rPr>
                    <w:t>am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meat.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929001pt;margin-top:644.147705pt;width:437.679594pt;height:23.908042pt;mso-position-horizontal-relative:page;mso-position-vertical-relative:page;z-index:-1932" type="#_x0000_t202" filled="f" stroked="f">
            <v:textbox inset="0,0,0,0">
              <w:txbxContent>
                <w:p>
                  <w:pPr>
                    <w:spacing w:line="224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9"/>
                      <w:w w:val="110"/>
                      <w:position w:val="8"/>
                      <w:sz w:val="12"/>
                      <w:szCs w:val="1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10"/>
                      <w:sz w:val="18"/>
                      <w:szCs w:val="18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osel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translated</w:t>
                  </w:r>
                  <w:r>
                    <w:rPr>
                      <w:rFonts w:ascii="Times New Roman" w:hAnsi="Times New Roman" w:cs="Times New Roman" w:eastAsia="Times New Roman"/>
                      <w:spacing w:val="8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spacing w:val="8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English</w:t>
                  </w:r>
                  <w:r>
                    <w:rPr>
                      <w:rFonts w:ascii="Times New Roman" w:hAnsi="Times New Roman" w:cs="Times New Roman" w:eastAsia="Times New Roman"/>
                      <w:spacing w:val="8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as</w:t>
                  </w:r>
                  <w:r>
                    <w:rPr>
                      <w:rFonts w:ascii="Times New Roman" w:hAnsi="Times New Roman" w:cs="Times New Roman" w:eastAsia="Times New Roman"/>
                      <w:spacing w:val="8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BangChi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10"/>
                      <w:sz w:val="18"/>
                      <w:szCs w:val="18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8"/>
                      <w:szCs w:val="18"/>
                    </w:rPr>
                  </w:r>
                </w:p>
                <w:p>
                  <w:pPr>
                    <w:spacing w:line="22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7"/>
                      <w:w w:val="90"/>
                      <w:position w:val="8"/>
                      <w:sz w:val="12"/>
                      <w:szCs w:val="12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w w:val="90"/>
                      <w:sz w:val="18"/>
                      <w:szCs w:val="18"/>
                    </w:rPr>
                    <w:t>Source</w:t>
                  </w:r>
                  <w:r>
                    <w:rPr>
                      <w:rFonts w:ascii="Times New Roman" w:hAnsi="Times New Roman" w:cs="Times New Roman" w:eastAsia="Times New Roman"/>
                      <w:w w:val="9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26"/>
                      <w:w w:val="9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90"/>
                      <w:sz w:val="18"/>
                      <w:szCs w:val="18"/>
                    </w:rPr>
                    <w:t>ta</w:t>
                  </w:r>
                  <w:r>
                    <w:rPr>
                      <w:rFonts w:ascii="Times New Roman" w:hAnsi="Times New Roman" w:cs="Times New Roman" w:eastAsia="Times New Roman"/>
                      <w:spacing w:val="-5"/>
                      <w:w w:val="90"/>
                      <w:sz w:val="18"/>
                      <w:szCs w:val="18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w w:val="90"/>
                      <w:sz w:val="18"/>
                      <w:szCs w:val="18"/>
                    </w:rPr>
                    <w:t>en</w:t>
                  </w:r>
                  <w:r>
                    <w:rPr>
                      <w:rFonts w:ascii="Times New Roman" w:hAnsi="Times New Roman" w:cs="Times New Roman" w:eastAsia="Times New Roman"/>
                      <w:w w:val="9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24"/>
                      <w:w w:val="9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90"/>
                      <w:sz w:val="18"/>
                      <w:szCs w:val="18"/>
                    </w:rPr>
                    <w:t>from</w:t>
                  </w:r>
                  <w:r>
                    <w:rPr>
                      <w:rFonts w:ascii="Times New Roman" w:hAnsi="Times New Roman" w:cs="Times New Roman" w:eastAsia="Times New Roman"/>
                      <w:w w:val="9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26"/>
                      <w:w w:val="9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90"/>
                      <w:sz w:val="18"/>
                      <w:szCs w:val="18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w w:val="90"/>
                      <w:sz w:val="18"/>
                      <w:szCs w:val="18"/>
                    </w:rPr>
                    <w:t>ebsites</w:t>
                  </w:r>
                  <w:r>
                    <w:rPr>
                      <w:rFonts w:ascii="Times New Roman" w:hAnsi="Times New Roman" w:cs="Times New Roman" w:eastAsia="Times New Roman"/>
                      <w:w w:val="9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w w:val="9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90"/>
                      <w:sz w:val="18"/>
                      <w:szCs w:val="18"/>
                    </w:rPr>
                    <w:t>(</w:t>
                  </w:r>
                  <w:hyperlink r:id="rId14">
                    <w:r>
                      <w:rPr>
                        <w:rFonts w:ascii="Courier" w:hAnsi="Courier" w:cs="Courier" w:eastAsia="Courier"/>
                        <w:color w:val="0000FF"/>
                        <w:w w:val="90"/>
                        <w:sz w:val="18"/>
                        <w:szCs w:val="18"/>
                      </w:rPr>
                      <w:t>http://fransvdst.wo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3"/>
                        <w:w w:val="90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90"/>
                        <w:sz w:val="18"/>
                        <w:szCs w:val="18"/>
                      </w:rPr>
                      <w:t>dpress.com/2012/10/28/het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14"/>
                        <w:w w:val="90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90"/>
                        <w:sz w:val="18"/>
                        <w:szCs w:val="18"/>
                      </w:rPr>
                      <w:t>duurzame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11"/>
                        <w:w w:val="90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90"/>
                        <w:sz w:val="18"/>
                        <w:szCs w:val="18"/>
                      </w:rPr>
                      <w:t>vleeskuike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1"/>
                        <w:w w:val="90"/>
                        <w:sz w:val="18"/>
                        <w:szCs w:val="18"/>
                      </w:rPr>
                      <w:t>n</w:t>
                    </w:r>
                  </w:hyperlink>
                  <w:r>
                    <w:rPr>
                      <w:rFonts w:ascii="Times New Roman" w:hAnsi="Times New Roman" w:cs="Times New Roman" w:eastAsia="Times New Roman"/>
                      <w:color w:val="000000"/>
                      <w:w w:val="9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929001pt;margin-top:666.064758pt;width:32.75331pt;height:12.566517pt;mso-position-horizontal-relative:page;mso-position-vertical-relative:page;z-index:-1931" type="#_x0000_t202" filled="f" stroked="f">
            <v:textbox inset="0,0,0,0">
              <w:txbxContent>
                <w:p>
                  <w:pPr>
                    <w:spacing w:line="224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9"/>
                      <w:w w:val="110"/>
                      <w:position w:val="8"/>
                      <w:sz w:val="12"/>
                      <w:szCs w:val="1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Source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865097pt;margin-top:667.664856pt;width:26.69257pt;height:10.9664pt;mso-position-horizontal-relative:page;mso-position-vertical-relative:page;z-index:-1930" type="#_x0000_t202" filled="f" stroked="f">
            <v:textbox inset="0,0,0,0">
              <w:txbxContent>
                <w:p>
                  <w:pPr>
                    <w:spacing w:line="192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5"/>
                      <w:sz w:val="18"/>
                      <w:szCs w:val="18"/>
                    </w:rPr>
                    <w:t>Dut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15"/>
                      <w:sz w:val="18"/>
                      <w:szCs w:val="18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w w:val="115"/>
                      <w:sz w:val="18"/>
                      <w:szCs w:val="18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710861pt;margin-top:667.664856pt;width:44.300787pt;height:10.9664pt;mso-position-horizontal-relative:page;mso-position-vertical-relative:page;z-index:-1929" type="#_x0000_t202" filled="f" stroked="f">
            <v:textbox inset="0,0,0,0">
              <w:txbxContent>
                <w:p>
                  <w:pPr>
                    <w:spacing w:line="192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newspa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10"/>
                      <w:sz w:val="18"/>
                      <w:szCs w:val="18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er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166641pt;margin-top:667.664856pt;width:32.727854pt;height:10.9664pt;mso-position-horizontal-relative:page;mso-position-vertical-relative:page;z-index:-1928" type="#_x0000_t202" filled="f" stroked="f">
            <v:textbox inset="0,0,0,0">
              <w:txbxContent>
                <w:p>
                  <w:pPr>
                    <w:spacing w:line="192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18"/>
                      <w:szCs w:val="18"/>
                    </w:rPr>
                    <w:t>‘</w:t>
                  </w:r>
                  <w:r>
                    <w:rPr>
                      <w:rFonts w:ascii="Times New Roman" w:hAnsi="Times New Roman" w:cs="Times New Roman" w:eastAsia="Times New Roman"/>
                      <w:spacing w:val="-16"/>
                      <w:w w:val="105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8"/>
                      <w:szCs w:val="18"/>
                    </w:rPr>
                    <w:t>ro</w:t>
                  </w:r>
                  <w:r>
                    <w:rPr>
                      <w:rFonts w:ascii="Times New Roman" w:hAnsi="Times New Roman" w:cs="Times New Roman" w:eastAsia="Times New Roman"/>
                      <w:spacing w:val="-5"/>
                      <w:w w:val="105"/>
                      <w:sz w:val="18"/>
                      <w:szCs w:val="18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8"/>
                      <w:szCs w:val="18"/>
                    </w:rPr>
                    <w:t>w’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044983pt;margin-top:667.664856pt;width:217.165161pt;height:11.348925pt;mso-position-horizontal-relative:page;mso-position-vertical-relative:page;z-index:-1927" type="#_x0000_t202" filled="f" stroked="f">
            <v:textbox inset="0,0,0,0">
              <w:txbxContent>
                <w:p>
                  <w:pPr>
                    <w:spacing w:line="198" w:lineRule="exact"/>
                    <w:ind w:left="20" w:right="0" w:firstLine="0"/>
                    <w:jc w:val="left"/>
                    <w:rPr>
                      <w:rFonts w:ascii="Courier" w:hAnsi="Courier" w:cs="Courier" w:eastAsia="Courier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85"/>
                      <w:sz w:val="18"/>
                      <w:szCs w:val="18"/>
                    </w:rPr>
                    <w:t>(</w:t>
                  </w:r>
                  <w:hyperlink r:id="rId15"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http://www.trouw.nl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2"/>
                        <w:w w:val="85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tr/nl/5948/Dierenwelzijn/</w:t>
                    </w:r>
                    <w:r>
                      <w:rPr>
                        <w:rFonts w:ascii="Courier" w:hAnsi="Courier" w:cs="Courier" w:eastAsia="Courier"/>
                        <w:color w:val="000000"/>
                        <w:w w:val="100"/>
                        <w:sz w:val="18"/>
                        <w:szCs w:val="18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78.62384pt;width:340.490594pt;height:33.266925pt;mso-position-horizontal-relative:page;mso-position-vertical-relative:page;z-index:-1926" type="#_x0000_t202" filled="f" stroked="f">
            <v:textbox inset="0,0,0,0">
              <w:txbxContent>
                <w:p>
                  <w:pPr>
                    <w:spacing w:line="198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hyperlink r:id="rId15"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article/detail/32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1"/>
                        <w:w w:val="85"/>
                        <w:sz w:val="18"/>
                        <w:szCs w:val="18"/>
                      </w:rPr>
                      <w:t>6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7278/2012/06/07/De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11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voordelen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10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van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9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de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9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plofkip.dhtm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l</w:t>
                    </w:r>
                  </w:hyperlink>
                  <w:r>
                    <w:rPr>
                      <w:rFonts w:ascii="Times New Roman" w:hAnsi="Times New Roman" w:cs="Times New Roman" w:eastAsia="Times New Roman"/>
                      <w:color w:val="000000"/>
                      <w:w w:val="85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0"/>
                      <w:sz w:val="18"/>
                      <w:szCs w:val="18"/>
                    </w:rPr>
                  </w:r>
                </w:p>
                <w:p>
                  <w:pPr>
                    <w:spacing w:line="247" w:lineRule="auto" w:before="7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85"/>
                      <w:sz w:val="18"/>
                      <w:szCs w:val="18"/>
                    </w:rPr>
                    <w:t>(</w:t>
                  </w:r>
                  <w:hyperlink r:id="rId16"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http://www.trouw.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1"/>
                        <w:w w:val="85"/>
                        <w:sz w:val="18"/>
                        <w:szCs w:val="18"/>
                      </w:rPr>
                      <w:t>n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l/tr/nl/4332/Groen/article/detail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4"/>
                        <w:w w:val="85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3324936/2012/10/01/</w:t>
                    </w:r>
                  </w:hyperlink>
                  <w:r>
                    <w:rPr>
                      <w:rFonts w:ascii="Courier" w:hAnsi="Courier" w:cs="Courier" w:eastAsia="Courier"/>
                      <w:color w:val="0000FF"/>
                      <w:w w:val="87"/>
                      <w:sz w:val="18"/>
                      <w:szCs w:val="18"/>
                    </w:rPr>
                    <w:t> </w:t>
                  </w:r>
                  <w:hyperlink r:id="rId16"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Vanuit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10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het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9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milieu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10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gezien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10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is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9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er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9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niets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10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mis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9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met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9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plofkip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10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en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9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megastal.dhtm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1"/>
                        <w:w w:val="85"/>
                        <w:sz w:val="18"/>
                        <w:szCs w:val="18"/>
                      </w:rPr>
                      <w:t>l</w:t>
                    </w:r>
                  </w:hyperlink>
                  <w:r>
                    <w:rPr>
                      <w:rFonts w:ascii="Times New Roman" w:hAnsi="Times New Roman" w:cs="Times New Roman" w:eastAsia="Times New Roman"/>
                      <w:color w:val="000000"/>
                      <w:w w:val="85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8.566498pt;margin-top:678.62384pt;width:16.821460pt;height:10.9664pt;mso-position-horizontal-relative:page;mso-position-vertical-relative:page;z-index:-1925" type="#_x0000_t202" filled="f" stroked="f">
            <v:textbox inset="0,0,0,0">
              <w:txbxContent>
                <w:p>
                  <w:pPr>
                    <w:spacing w:line="192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5"/>
                      <w:sz w:val="18"/>
                      <w:szCs w:val="18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986023pt;margin-top:765.970093pt;width:7.421823pt;height:12.9091pt;mso-position-horizontal-relative:page;mso-position-vertical-relative:page;z-index:-192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6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923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631.960022pt;width:181.415pt;height:12pt;mso-position-horizontal-relative:page;mso-position-vertical-relative:page;z-index:-1922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1921" type="#_x0000_t75" stroked="false">
            <v:imagedata r:id="rId17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920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646.243042pt;width:181.415pt;height:.1pt;mso-position-horizontal-relative:page;mso-position-vertical-relative:page;z-index:-1919" coordorigin="1417,12925" coordsize="3628,2">
            <v:shape style="position:absolute;left:1417;top:12925;width:3628;height:2" coordorigin="1417,12925" coordsize="3628,0" path="m1417,12925l5046,12925e" filled="f" stroked="t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254.919006pt;margin-top:101.313103pt;width:85.436779pt;height:11.9626pt;mso-position-horizontal-relative:page;mso-position-vertical-relative:page;z-index:-1918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bookmarkStart w:name="_bookmark15" w:id="25"/>
                  <w:bookmarkEnd w:id="25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0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Lite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100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tu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3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9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5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261002pt;margin-top:144.167084pt;width:7.421823pt;height:12.9091pt;mso-position-horizontal-relative:page;mso-position-vertical-relative:page;z-index:-191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40"/>
                    </w:rPr>
                    <w:t>•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.139pt;margin-top:144.167084pt;width:384.602883pt;height:12.9091pt;mso-position-horizontal-relative:page;mso-position-vertical-relative:page;z-index:-191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broiler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has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less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stabl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space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at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his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dis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osal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including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what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should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heated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261002pt;margin-top:169.721085pt;width:7.421823pt;height:12.9091pt;mso-position-horizontal-relative:page;mso-position-vertical-relative:page;z-index:-191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40"/>
                    </w:rPr>
                    <w:t>•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.139pt;margin-top:169.721085pt;width:428.218558pt;height:33.2331pt;mso-position-horizontal-relative:page;mso-position-vertical-relative:page;z-index:-191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ure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broiler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remains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stable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-6"/>
                      <w:w w:val="105"/>
                    </w:rPr>
                    <w:t>h</w:t>
                  </w:r>
                  <w:r>
                    <w:rPr>
                      <w:w w:val="105"/>
                    </w:rPr>
                    <w:t>us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more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vi</w:t>
                  </w:r>
                  <w:r>
                    <w:rPr>
                      <w:w w:val="105"/>
                    </w:rPr>
                    <w:t>ronme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tally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friendly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right="0"/>
                    <w:jc w:val="left"/>
                  </w:pPr>
                  <w:r>
                    <w:rPr>
                      <w:w w:val="100"/>
                    </w:rPr>
                    <w:t>pr</w:t>
                  </w:r>
                  <w:r>
                    <w:rPr>
                      <w:spacing w:val="5"/>
                      <w:w w:val="100"/>
                    </w:rPr>
                    <w:t>o</w:t>
                  </w:r>
                  <w:r>
                    <w:rPr>
                      <w:w w:val="100"/>
                    </w:rPr>
                    <w:t>cesses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261002pt;margin-top:215.599091pt;width:7.421823pt;height:12.9091pt;mso-position-horizontal-relative:page;mso-position-vertical-relative:page;z-index:-191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40"/>
                    </w:rPr>
                    <w:t>•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.139pt;margin-top:215.599091pt;width:207.346363pt;height:12.9091pt;mso-position-horizontal-relative:page;mso-position-vertical-relative:page;z-index:-191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broiler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more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tende</w:t>
                  </w:r>
                  <w:r>
                    <w:rPr>
                      <w:w w:val="105"/>
                    </w:rPr>
                    <w:t>r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oks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faster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247.878082pt;width:455.538106pt;height:134.8521pt;mso-position-horizontal-relative:page;mso-position-vertical-relative:page;z-index:-191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20"/>
                    <w:jc w:val="both"/>
                  </w:pPr>
                  <w:r>
                    <w:rPr>
                      <w:w w:val="105"/>
                    </w:rPr>
                    <w:t>Despite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all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w w:val="105"/>
                    </w:rPr>
                    <w:t>se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</w:t>
                  </w:r>
                  <w:r>
                    <w:rPr>
                      <w:spacing w:val="-12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tages,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disad</w:t>
                  </w:r>
                  <w:r>
                    <w:rPr>
                      <w:spacing w:val="-12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tages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(</w:t>
                  </w:r>
                  <w:r>
                    <w:rPr>
                      <w:w w:val="105"/>
                    </w:rPr>
                    <w:t>cle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erly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sup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orted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b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pictures)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1"/>
                      <w:w w:val="105"/>
                    </w:rPr>
                    <w:t>i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spacing w:val="-7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ens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spacing w:line="367" w:lineRule="auto"/>
                    <w:ind w:right="20"/>
                    <w:jc w:val="both"/>
                  </w:pPr>
                  <w:r>
                    <w:rPr>
                      <w:w w:val="105"/>
                    </w:rPr>
                    <w:t>had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difficulties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sup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orting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their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spacing w:val="-8"/>
                      <w:w w:val="105"/>
                    </w:rPr>
                    <w:t>o</w:t>
                  </w:r>
                  <w:r>
                    <w:rPr>
                      <w:w w:val="105"/>
                    </w:rPr>
                    <w:t>wn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dy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eig</w:t>
                  </w:r>
                  <w:r>
                    <w:rPr>
                      <w:spacing w:val="-7"/>
                      <w:w w:val="105"/>
                    </w:rPr>
                    <w:t>h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their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harts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105"/>
                    </w:rPr>
                    <w:t>ving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issues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coping</w:t>
                  </w:r>
                  <w:r>
                    <w:rPr>
                      <w:w w:val="102"/>
                    </w:rPr>
                    <w:t> </w:t>
                  </w:r>
                  <w:r>
                    <w:rPr>
                      <w:w w:val="105"/>
                    </w:rPr>
                    <w:t>with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high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gr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wth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rate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05"/>
                      <w:position w:val="8"/>
                      <w:sz w:val="16"/>
                      <w:szCs w:val="16"/>
                    </w:rPr>
                    <w:t>4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broi</w:t>
                  </w:r>
                  <w:r>
                    <w:rPr>
                      <w:w w:val="105"/>
                    </w:rPr>
                    <w:t>ler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had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w w:val="105"/>
                    </w:rPr>
                    <w:t>o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abandoned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longer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‘in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105"/>
                    </w:rPr>
                    <w:t>y’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spacing w:val="5"/>
                      <w:w w:val="105"/>
                    </w:rPr>
                    <w:t>o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w w:val="109"/>
                    </w:rPr>
                    <w:t> </w:t>
                  </w:r>
                  <w:r>
                    <w:rPr>
                      <w:w w:val="105"/>
                    </w:rPr>
                    <w:t>source.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385" w:lineRule="auto" w:before="23"/>
                    <w:ind w:right="20"/>
                    <w:jc w:val="both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aforeme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tioned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example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can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explained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b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theories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b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43"/>
                      <w:w w:val="105"/>
                    </w:rPr>
                    <w:t> </w:t>
                  </w:r>
                  <w:hyperlink w:history="true" w:anchor="_bookmark25">
                    <w:r>
                      <w:rPr>
                        <w:color w:val="FF0000"/>
                        <w:w w:val="105"/>
                      </w:rPr>
                      <w:t>Barney</w:t>
                    </w:r>
                    <w:r>
                      <w:rPr>
                        <w:color w:val="FF0000"/>
                        <w:spacing w:val="4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(1991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hyperlink w:history="true" w:anchor="_bookmark51"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orter</w:t>
                    </w:r>
                  </w:hyperlink>
                  <w:r>
                    <w:rPr>
                      <w:color w:val="FF0000"/>
                      <w:w w:val="110"/>
                    </w:rPr>
                    <w:t> </w:t>
                  </w:r>
                  <w:hyperlink w:history="true" w:anchor="_bookmark51">
                    <w:r>
                      <w:rPr>
                        <w:color w:val="FF0000"/>
                        <w:w w:val="105"/>
                      </w:rPr>
                      <w:t>(1980</w:t>
                    </w:r>
                  </w:hyperlink>
                  <w:r>
                    <w:rPr>
                      <w:color w:val="000000"/>
                      <w:w w:val="105"/>
                    </w:rPr>
                    <w:t>),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they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cannot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explain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for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his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phenomenon.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spacing w:val="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la</w:t>
                  </w:r>
                  <w:r>
                    <w:rPr>
                      <w:color w:val="000000"/>
                      <w:spacing w:val="-7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k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spacing w:val="-1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ext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with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this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pr</w:t>
                  </w:r>
                  <w:r>
                    <w:rPr>
                      <w:color w:val="000000"/>
                      <w:spacing w:val="5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duct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has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before="5"/>
                    <w:ind w:right="20"/>
                    <w:jc w:val="both"/>
                  </w:pPr>
                  <w:r>
                    <w:rPr>
                      <w:w w:val="110"/>
                    </w:rPr>
                    <w:t>to</w:t>
                  </w:r>
                  <w:r>
                    <w:rPr>
                      <w:spacing w:val="-1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‘o</w:t>
                  </w:r>
                  <w:r>
                    <w:rPr>
                      <w:spacing w:val="6"/>
                      <w:w w:val="110"/>
                    </w:rPr>
                    <w:t>p</w:t>
                  </w:r>
                  <w:r>
                    <w:rPr>
                      <w:w w:val="110"/>
                    </w:rPr>
                    <w:t>erat</w:t>
                  </w:r>
                  <w:r>
                    <w:rPr>
                      <w:w w:val="110"/>
                    </w:rPr>
                    <w:t>e’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1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spacing w:val="5"/>
                      <w:w w:val="110"/>
                    </w:rPr>
                    <w:t>p</w:t>
                  </w:r>
                  <w:r>
                    <w:rPr>
                      <w:spacing w:val="-7"/>
                      <w:w w:val="110"/>
                    </w:rPr>
                    <w:t>o</w:t>
                  </w:r>
                  <w:r>
                    <w:rPr>
                      <w:spacing w:val="-7"/>
                      <w:w w:val="110"/>
                    </w:rPr>
                    <w:t>w</w:t>
                  </w:r>
                  <w:r>
                    <w:rPr>
                      <w:w w:val="110"/>
                    </w:rPr>
                    <w:t>er</w:t>
                  </w:r>
                  <w:r>
                    <w:rPr>
                      <w:spacing w:val="-1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1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institutions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are</w:t>
                  </w:r>
                  <w:r>
                    <w:rPr>
                      <w:spacing w:val="-1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not</w:t>
                  </w:r>
                  <w:r>
                    <w:rPr>
                      <w:spacing w:val="-1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catered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for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1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</w:t>
                  </w:r>
                  <w:r>
                    <w:rPr>
                      <w:w w:val="110"/>
                    </w:rPr>
                    <w:t>eories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Barney</w:t>
                  </w:r>
                  <w:r>
                    <w:rPr>
                      <w:spacing w:val="-1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P</w:t>
                  </w:r>
                  <w:r>
                    <w:rPr>
                      <w:w w:val="110"/>
                    </w:rPr>
                    <w:t>orter.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10.638519pt;width:22.12772pt;height:16.3462pt;mso-position-horizontal-relative:page;mso-position-vertical-relative:page;z-index:-1910" type="#_x0000_t202" filled="f" stroked="f">
            <v:textbox inset="0,0,0,0">
              <w:txbxContent>
                <w:p>
                  <w:pPr>
                    <w:spacing w:line="294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bookmarkStart w:name="2.2 Institutional Based View" w:id="26"/>
                  <w:bookmarkEnd w:id="26"/>
                  <w:r>
                    <w:rPr/>
                  </w:r>
                  <w:bookmarkStart w:name="_bookmark16" w:id="27"/>
                  <w:bookmarkEnd w:id="27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2.2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5.807533pt;margin-top:410.638519pt;width:174.30074pt;height:16.3462pt;mso-position-horizontal-relative:page;mso-position-vertical-relative:page;z-index:-1909" type="#_x0000_t202" filled="f" stroked="f">
            <v:textbox inset="0,0,0,0">
              <w:txbxContent>
                <w:p>
                  <w:pPr>
                    <w:spacing w:line="294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Instituti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"/>
                      <w:w w:val="115"/>
                      <w:sz w:val="28"/>
                      <w:szCs w:val="28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nal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3"/>
                      <w:w w:val="11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Based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4"/>
                      <w:w w:val="115"/>
                      <w:sz w:val="28"/>
                      <w:szCs w:val="2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"/>
                      <w:w w:val="115"/>
                      <w:sz w:val="28"/>
                      <w:szCs w:val="2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44.286102pt;width:455.536038pt;height:195.8231pt;mso-position-horizontal-relative:page;mso-position-vertical-relative:page;z-index:-190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20"/>
                    <w:jc w:val="both"/>
                  </w:pPr>
                  <w:r>
                    <w:rPr>
                      <w:w w:val="110"/>
                    </w:rPr>
                    <w:t>Co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text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10"/>
                    </w:rPr>
                    <w:t>institu</w:t>
                  </w:r>
                  <w:r>
                    <w:rPr>
                      <w:w w:val="110"/>
                    </w:rPr>
                    <w:t>tions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are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pr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-14"/>
                      <w:w w:val="110"/>
                    </w:rPr>
                    <w:t>v</w:t>
                  </w:r>
                  <w:r>
                    <w:rPr>
                      <w:w w:val="110"/>
                    </w:rPr>
                    <w:t>ale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10"/>
                    </w:rPr>
                    <w:t>terms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when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it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comes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10"/>
                    </w:rPr>
                    <w:t>IBV.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10"/>
                    </w:rPr>
                    <w:t>This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IB</w:t>
                  </w:r>
                  <w:r>
                    <w:rPr>
                      <w:spacing w:val="-20"/>
                      <w:w w:val="110"/>
                    </w:rPr>
                    <w:t>V</w:t>
                  </w:r>
                  <w:r>
                    <w:rPr>
                      <w:w w:val="110"/>
                    </w:rPr>
                    <w:t>co</w:t>
                  </w:r>
                  <w:r>
                    <w:rPr>
                      <w:w w:val="110"/>
                    </w:rPr>
                    <w:t>nsiders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not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spacing w:line="385" w:lineRule="auto"/>
                    <w:ind w:right="20"/>
                    <w:jc w:val="both"/>
                  </w:pPr>
                  <w:r>
                    <w:rPr>
                      <w:w w:val="110"/>
                    </w:rPr>
                    <w:t>only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10"/>
                    </w:rPr>
                    <w:t>th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10"/>
                    </w:rPr>
                    <w:t>firms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(similar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w w:val="110"/>
                    </w:rPr>
                    <w:t> </w:t>
                  </w:r>
                  <w:hyperlink w:history="true" w:anchor="_bookmark51">
                    <w:r>
                      <w:rPr>
                        <w:color w:val="FF0000"/>
                        <w:spacing w:val="-7"/>
                        <w:w w:val="110"/>
                      </w:rPr>
                      <w:t>P</w:t>
                    </w:r>
                    <w:r>
                      <w:rPr>
                        <w:color w:val="FF0000"/>
                        <w:w w:val="110"/>
                      </w:rPr>
                      <w:t>orter</w:t>
                    </w:r>
                    <w:r>
                      <w:rPr>
                        <w:color w:val="FF0000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(1980)</w:t>
                    </w:r>
                  </w:hyperlink>
                  <w:r>
                    <w:rPr>
                      <w:color w:val="000000"/>
                      <w:w w:val="110"/>
                    </w:rPr>
                    <w:t>)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and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resourc</w:t>
                  </w:r>
                  <w:r>
                    <w:rPr>
                      <w:color w:val="000000"/>
                      <w:w w:val="110"/>
                    </w:rPr>
                    <w:t>es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(similar</w:t>
                  </w:r>
                  <w:r>
                    <w:rPr>
                      <w:color w:val="000000"/>
                      <w:spacing w:val="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to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hyperlink w:history="true" w:anchor="_bookmark25">
                    <w:r>
                      <w:rPr>
                        <w:color w:val="FF0000"/>
                        <w:w w:val="110"/>
                      </w:rPr>
                      <w:t>Barney</w:t>
                    </w:r>
                    <w:r>
                      <w:rPr>
                        <w:color w:val="FF0000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(1991)</w:t>
                    </w:r>
                  </w:hyperlink>
                  <w:r>
                    <w:rPr>
                      <w:color w:val="000000"/>
                      <w:w w:val="110"/>
                    </w:rPr>
                    <w:t>)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but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also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en-</w:t>
                  </w:r>
                  <w:r>
                    <w:rPr>
                      <w:color w:val="000000"/>
                      <w:w w:val="102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gages</w:t>
                  </w:r>
                  <w:r>
                    <w:rPr>
                      <w:color w:val="000000"/>
                      <w:spacing w:val="-1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</w:t>
                  </w:r>
                  <w:r>
                    <w:rPr>
                      <w:color w:val="000000"/>
                      <w:spacing w:val="-1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considering</w:t>
                  </w:r>
                  <w:r>
                    <w:rPr>
                      <w:color w:val="000000"/>
                      <w:spacing w:val="-15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spacing w:val="-1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institutional</w:t>
                  </w:r>
                  <w:r>
                    <w:rPr>
                      <w:color w:val="000000"/>
                      <w:spacing w:val="-15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co</w:t>
                  </w:r>
                  <w:r>
                    <w:rPr>
                      <w:color w:val="000000"/>
                      <w:w w:val="110"/>
                    </w:rPr>
                    <w:t>nstrai</w:t>
                  </w:r>
                  <w:r>
                    <w:rPr>
                      <w:color w:val="000000"/>
                      <w:spacing w:val="-6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ts.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385" w:lineRule="auto" w:before="5"/>
                    <w:ind w:right="20"/>
                    <w:jc w:val="both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4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k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thereof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considering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institutions</w:t>
                  </w:r>
                  <w:r>
                    <w:rPr>
                      <w:spacing w:val="5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text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part</w:t>
                  </w:r>
                  <w:r>
                    <w:rPr>
                      <w:spacing w:val="4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4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critiques</w:t>
                  </w:r>
                  <w:r>
                    <w:rPr>
                      <w:spacing w:val="5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4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98"/>
                    </w:rPr>
                    <w:t> </w:t>
                  </w:r>
                  <w:r>
                    <w:rPr>
                      <w:w w:val="105"/>
                    </w:rPr>
                    <w:t>emerged</w:t>
                  </w:r>
                  <w:r>
                    <w:rPr>
                      <w:spacing w:val="18"/>
                      <w:w w:val="105"/>
                    </w:rPr>
                    <w:t> </w:t>
                  </w:r>
                  <w:hyperlink w:history="true" w:anchor="_bookmark41">
                    <w:r>
                      <w:rPr>
                        <w:color w:val="FF0000"/>
                        <w:w w:val="105"/>
                      </w:rPr>
                      <w:t>Nar</w:t>
                    </w:r>
                    <w:r>
                      <w:rPr>
                        <w:color w:val="FF0000"/>
                        <w:spacing w:val="-6"/>
                        <w:w w:val="105"/>
                      </w:rPr>
                      <w:t>a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y</w:t>
                    </w:r>
                    <w:r>
                      <w:rPr>
                        <w:color w:val="FF0000"/>
                        <w:w w:val="105"/>
                      </w:rPr>
                      <w:t>anan</w:t>
                    </w:r>
                    <w:r>
                      <w:rPr>
                        <w:color w:val="FF0000"/>
                        <w:spacing w:val="19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19"/>
                        <w:w w:val="105"/>
                      </w:rPr>
                      <w:t> </w:t>
                    </w:r>
                    <w:r>
                      <w:rPr>
                        <w:color w:val="FF0000"/>
                        <w:spacing w:val="-17"/>
                        <w:w w:val="105"/>
                      </w:rPr>
                      <w:t>F</w:t>
                    </w:r>
                    <w:r>
                      <w:rPr>
                        <w:color w:val="FF0000"/>
                        <w:w w:val="105"/>
                      </w:rPr>
                      <w:t>ahey</w:t>
                    </w:r>
                    <w:r>
                      <w:rPr>
                        <w:color w:val="FF0000"/>
                        <w:spacing w:val="19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(2005)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4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Under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certain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circumstances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for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example,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he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pursu</w:t>
                  </w:r>
                  <w:r>
                    <w:rPr>
                      <w:color w:val="000000"/>
                      <w:w w:val="105"/>
                    </w:rPr>
                    <w:t>it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w w:val="9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cost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leadership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can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spacing w:val="4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deemed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unethical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that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rai</w:t>
                  </w:r>
                  <w:r>
                    <w:rPr>
                      <w:color w:val="000000"/>
                      <w:w w:val="105"/>
                    </w:rPr>
                    <w:t>sing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broilers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-7"/>
                      <w:w w:val="105"/>
                    </w:rPr>
                    <w:t>o</w:t>
                  </w:r>
                  <w:r>
                    <w:rPr>
                      <w:color w:val="000000"/>
                      <w:spacing w:val="-7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er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sustainable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ere</w:t>
                  </w:r>
                  <w:r>
                    <w:rPr>
                      <w:color w:val="000000"/>
                      <w:w w:val="103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seen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as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cruel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der</w:t>
                  </w:r>
                  <w:r>
                    <w:rPr>
                      <w:color w:val="000000"/>
                      <w:w w:val="105"/>
                    </w:rPr>
                    <w:t>n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animal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elfar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standards.</w:t>
                  </w:r>
                  <w:r>
                    <w:rPr>
                      <w:color w:val="000000"/>
                      <w:spacing w:val="4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Some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times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cost-leadership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strat</w:t>
                  </w:r>
                  <w:r>
                    <w:rPr>
                      <w:color w:val="000000"/>
                      <w:w w:val="105"/>
                    </w:rPr>
                    <w:t>egy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can</w:t>
                  </w:r>
                  <w:r>
                    <w:rPr>
                      <w:color w:val="000000"/>
                      <w:w w:val="106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dri</w:t>
                  </w:r>
                  <w:r>
                    <w:rPr>
                      <w:color w:val="000000"/>
                      <w:spacing w:val="-6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</w:t>
                  </w:r>
                  <w:r>
                    <w:rPr>
                      <w:color w:val="000000"/>
                      <w:w w:val="105"/>
                    </w:rPr>
                    <w:t>mpanies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engage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(illegal)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price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fixing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ctions.</w:t>
                  </w:r>
                  <w:r>
                    <w:rPr>
                      <w:color w:val="000000"/>
                      <w:spacing w:val="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Dut</w:t>
                  </w:r>
                  <w:r>
                    <w:rPr>
                      <w:color w:val="000000"/>
                      <w:spacing w:val="-6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mobil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phone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mar</w:t>
                  </w:r>
                  <w:r>
                    <w:rPr>
                      <w:color w:val="000000"/>
                      <w:spacing w:val="-6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et,</w:t>
                  </w:r>
                  <w:r>
                    <w:rPr>
                      <w:color w:val="000000"/>
                      <w:w w:val="112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te</w:t>
                  </w:r>
                  <w:r>
                    <w:rPr>
                      <w:color w:val="000000"/>
                      <w:w w:val="105"/>
                    </w:rPr>
                    <w:t>lecom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pr</w:t>
                  </w:r>
                  <w:r>
                    <w:rPr>
                      <w:color w:val="000000"/>
                      <w:spacing w:val="-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viders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(KPN,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spacing w:val="-20"/>
                      <w:w w:val="105"/>
                    </w:rPr>
                    <w:t>V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dafone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T-mobile)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spacing w:val="4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een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reprim</w:t>
                  </w:r>
                  <w:r>
                    <w:rPr>
                      <w:color w:val="000000"/>
                      <w:w w:val="105"/>
                    </w:rPr>
                    <w:t>anded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wice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last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259" w:lineRule="exact"/>
                    <w:ind w:right="20"/>
                    <w:jc w:val="both"/>
                  </w:pPr>
                  <w:r>
                    <w:rPr>
                      <w:w w:val="105"/>
                    </w:rPr>
                    <w:t>decade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b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w w:val="105"/>
                    </w:rPr>
                    <w:t>he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w w:val="105"/>
                    </w:rPr>
                    <w:t>toriteit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Consume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Mark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105"/>
                    </w:rPr>
                    <w:t>CM)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position w:val="8"/>
                      <w:sz w:val="16"/>
                      <w:szCs w:val="16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position w:val="8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w w:val="105"/>
                      <w:position w:val="8"/>
                      <w:sz w:val="16"/>
                      <w:szCs w:val="16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price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fixes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deals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mobile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929001pt;margin-top:647.430725pt;width:451.88544pt;height:45.443517pt;mso-position-horizontal-relative:page;mso-position-vertical-relative:page;z-index:-1907" type="#_x0000_t202" filled="f" stroked="f">
            <v:textbox inset="0,0,0,0">
              <w:txbxContent>
                <w:p>
                  <w:pPr>
                    <w:spacing w:line="220" w:lineRule="exact" w:before="9"/>
                    <w:ind w:left="20" w:right="20" w:firstLine="0"/>
                    <w:jc w:val="righ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7"/>
                      <w:w w:val="90"/>
                      <w:position w:val="8"/>
                      <w:sz w:val="12"/>
                      <w:szCs w:val="12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w w:val="90"/>
                      <w:sz w:val="18"/>
                      <w:szCs w:val="18"/>
                    </w:rPr>
                    <w:t>Source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9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90"/>
                      <w:sz w:val="18"/>
                      <w:szCs w:val="18"/>
                    </w:rPr>
                    <w:t>ta</w:t>
                  </w:r>
                  <w:r>
                    <w:rPr>
                      <w:rFonts w:ascii="Times New Roman" w:hAnsi="Times New Roman" w:cs="Times New Roman" w:eastAsia="Times New Roman"/>
                      <w:spacing w:val="-4"/>
                      <w:w w:val="90"/>
                      <w:sz w:val="18"/>
                      <w:szCs w:val="18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w w:val="90"/>
                      <w:sz w:val="18"/>
                      <w:szCs w:val="18"/>
                    </w:rPr>
                    <w:t>en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9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90"/>
                      <w:sz w:val="18"/>
                      <w:szCs w:val="18"/>
                    </w:rPr>
                    <w:t>form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90"/>
                      <w:sz w:val="18"/>
                      <w:szCs w:val="18"/>
                    </w:rPr>
                    <w:t> </w:t>
                  </w:r>
                  <w:hyperlink r:id="rId18">
                    <w:r>
                      <w:rPr>
                        <w:rFonts w:ascii="Courier" w:hAnsi="Courier" w:cs="Courier" w:eastAsia="Courier"/>
                        <w:color w:val="0000FF"/>
                        <w:w w:val="90"/>
                        <w:sz w:val="18"/>
                        <w:szCs w:val="18"/>
                      </w:rPr>
                      <w:t>http://www.wakkerd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2"/>
                        <w:w w:val="90"/>
                        <w:sz w:val="18"/>
                        <w:szCs w:val="18"/>
                      </w:rPr>
                      <w:t>i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90"/>
                        <w:sz w:val="18"/>
                        <w:szCs w:val="18"/>
                      </w:rPr>
                      <w:t>er.nl/actueel/plofkip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13"/>
                        <w:w w:val="90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90"/>
                        <w:sz w:val="18"/>
                        <w:szCs w:val="18"/>
                      </w:rPr>
                      <w:t>campagneandtranslatedfreelybyth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5"/>
                        <w:w w:val="90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90"/>
                        <w:sz w:val="18"/>
                        <w:szCs w:val="18"/>
                      </w:rPr>
                      <w:t>author</w:t>
                    </w:r>
                  </w:hyperlink>
                  <w:r>
                    <w:rPr>
                      <w:rFonts w:ascii="Courier" w:hAnsi="Courier" w:cs="Courier" w:eastAsia="Courier"/>
                      <w:color w:val="0000FF"/>
                      <w:w w:val="87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position w:val="8"/>
                      <w:sz w:val="12"/>
                      <w:szCs w:val="1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position w:val="8"/>
                      <w:sz w:val="12"/>
                      <w:szCs w:val="1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13"/>
                      <w:w w:val="105"/>
                      <w:position w:val="8"/>
                      <w:sz w:val="12"/>
                      <w:szCs w:val="1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15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-6"/>
                      <w:w w:val="105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CM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14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is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14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16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new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15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name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14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for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16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14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Nederlande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16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Mededingings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18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Authoriteiten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15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(NMA)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16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wit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-5"/>
                      <w:w w:val="105"/>
                      <w:sz w:val="18"/>
                      <w:szCs w:val="18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15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is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14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14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Dut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-5"/>
                      <w:w w:val="105"/>
                      <w:sz w:val="18"/>
                      <w:szCs w:val="18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15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regulatory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1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agency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4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for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3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com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4"/>
                      <w:w w:val="105"/>
                      <w:sz w:val="18"/>
                      <w:szCs w:val="18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etitions,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7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comparable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4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tot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3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3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British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5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Office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3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3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-14"/>
                      <w:w w:val="105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airtrade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4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-1"/>
                      <w:w w:val="105"/>
                      <w:sz w:val="18"/>
                      <w:szCs w:val="18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FT)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3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(s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4"/>
                      <w:w w:val="105"/>
                      <w:sz w:val="18"/>
                      <w:szCs w:val="18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on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3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to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3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4"/>
                      <w:w w:val="105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3"/>
                      <w:w w:val="10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Co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4"/>
                      <w:w w:val="105"/>
                      <w:sz w:val="18"/>
                      <w:szCs w:val="18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5"/>
                      <w:sz w:val="18"/>
                      <w:szCs w:val="18"/>
                    </w:rPr>
                    <w:t>etition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0"/>
                      <w:sz w:val="18"/>
                      <w:szCs w:val="18"/>
                    </w:rPr>
                  </w:r>
                </w:p>
                <w:p>
                  <w:pPr>
                    <w:spacing w:before="7"/>
                    <w:ind w:left="471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26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Mar</w:t>
                  </w:r>
                  <w:r>
                    <w:rPr>
                      <w:rFonts w:ascii="Times New Roman" w:hAnsi="Times New Roman" w:cs="Times New Roman" w:eastAsia="Times New Roman"/>
                      <w:spacing w:val="-5"/>
                      <w:w w:val="110"/>
                      <w:sz w:val="18"/>
                      <w:szCs w:val="18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ets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Auth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10"/>
                      <w:sz w:val="18"/>
                      <w:szCs w:val="18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10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(CM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A)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986023pt;margin-top:765.970093pt;width:7.421823pt;height:12.9091pt;mso-position-horizontal-relative:page;mso-position-vertical-relative:page;z-index:-190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7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905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635.243042pt;width:181.415pt;height:12pt;mso-position-horizontal-relative:page;mso-position-vertical-relative:page;z-index:-1904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1903" type="#_x0000_t75" stroked="false">
            <v:imagedata r:id="rId19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902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671.304993pt;width:181.415pt;height:.1pt;mso-position-horizontal-relative:page;mso-position-vertical-relative:page;z-index:-1901" coordorigin="1417,13426" coordsize="3628,2">
            <v:shape style="position:absolute;left:1417;top:13426;width:3628;height:2" coordorigin="1417,13426" coordsize="3628,0" path="m1417,13426l5046,13426e" filled="f" stroked="t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254.919006pt;margin-top:101.313103pt;width:85.436779pt;height:11.9626pt;mso-position-horizontal-relative:page;mso-position-vertical-relative:page;z-index:-1900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bookmarkStart w:name="_bookmark17" w:id="28"/>
                  <w:bookmarkEnd w:id="28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0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Lite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100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tu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3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9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5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42.408279pt;width:455.539312pt;height:238.229904pt;mso-position-horizontal-relative:page;mso-position-vertical-relative:page;z-index:-1899" type="#_x0000_t202" filled="f" stroked="f">
            <v:textbox inset="0,0,0,0">
              <w:txbxContent>
                <w:p>
                  <w:pPr>
                    <w:pStyle w:val="BodyText"/>
                    <w:spacing w:line="266" w:lineRule="exact"/>
                    <w:ind w:right="7788"/>
                    <w:jc w:val="both"/>
                  </w:pPr>
                  <w:r>
                    <w:rPr>
                      <w:w w:val="105"/>
                    </w:rPr>
                    <w:t>calling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costs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position w:val="8"/>
                      <w:sz w:val="16"/>
                      <w:szCs w:val="16"/>
                    </w:rPr>
                    <w:t>6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400" w:lineRule="atLeast" w:before="6"/>
                    <w:ind w:right="20"/>
                    <w:jc w:val="both"/>
                  </w:pPr>
                  <w:hyperlink w:history="true" w:anchor="_bookmark35">
                    <w:r>
                      <w:rPr>
                        <w:color w:val="FF0000"/>
                        <w:w w:val="105"/>
                      </w:rPr>
                      <w:t>Kraaije</w:t>
                    </w:r>
                    <w:r>
                      <w:rPr>
                        <w:color w:val="FF0000"/>
                        <w:spacing w:val="-6"/>
                        <w:w w:val="105"/>
                      </w:rPr>
                      <w:t>n</w:t>
                    </w:r>
                    <w:r>
                      <w:rPr>
                        <w:color w:val="FF0000"/>
                        <w:w w:val="105"/>
                      </w:rPr>
                      <w:t>brink</w:t>
                    </w:r>
                    <w:r>
                      <w:rPr>
                        <w:color w:val="FF0000"/>
                        <w:spacing w:val="3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et</w:t>
                    </w:r>
                    <w:r>
                      <w:rPr>
                        <w:color w:val="FF0000"/>
                        <w:spacing w:val="3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al.</w:t>
                    </w:r>
                    <w:r>
                      <w:rPr>
                        <w:color w:val="FF0000"/>
                        <w:spacing w:val="3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(2009)</w:t>
                    </w:r>
                    <w:r>
                      <w:rPr>
                        <w:color w:val="FF0000"/>
                        <w:spacing w:val="35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also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summar</w:t>
                  </w:r>
                  <w:r>
                    <w:rPr>
                      <w:color w:val="000000"/>
                      <w:w w:val="105"/>
                    </w:rPr>
                    <w:t>ised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RBV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critiques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his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2009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5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er.</w:t>
                  </w:r>
                  <w:r>
                    <w:rPr>
                      <w:color w:val="000000"/>
                      <w:spacing w:val="4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He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concluded</w:t>
                  </w:r>
                  <w:r>
                    <w:rPr>
                      <w:color w:val="000000"/>
                      <w:w w:val="103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that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it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mainly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definition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‘resource’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nd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‘</w:t>
                  </w:r>
                  <w:r>
                    <w:rPr>
                      <w:color w:val="000000"/>
                      <w:spacing w:val="-14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aluable’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</w:t>
                  </w:r>
                  <w:r>
                    <w:rPr>
                      <w:color w:val="000000"/>
                      <w:spacing w:val="-7"/>
                      <w:w w:val="105"/>
                    </w:rPr>
                    <w:t>m</w:t>
                  </w:r>
                  <w:r>
                    <w:rPr>
                      <w:color w:val="000000"/>
                      <w:w w:val="105"/>
                    </w:rPr>
                    <w:t>bination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with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la</w:t>
                  </w:r>
                  <w:r>
                    <w:rPr>
                      <w:color w:val="000000"/>
                      <w:spacing w:val="-7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k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ac-</w:t>
                  </w:r>
                  <w:r>
                    <w:rPr>
                      <w:color w:val="000000"/>
                      <w:w w:val="103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kn</w:t>
                  </w:r>
                  <w:r>
                    <w:rPr>
                      <w:color w:val="000000"/>
                      <w:spacing w:val="-7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wledgeme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</w:t>
                  </w:r>
                  <w:r>
                    <w:rPr>
                      <w:color w:val="000000"/>
                      <w:spacing w:val="-7"/>
                      <w:w w:val="105"/>
                    </w:rPr>
                    <w:t>m</w:t>
                  </w:r>
                  <w:r>
                    <w:rPr>
                      <w:color w:val="000000"/>
                      <w:w w:val="105"/>
                    </w:rPr>
                    <w:t>b</w:t>
                  </w:r>
                  <w:r>
                    <w:rPr>
                      <w:color w:val="000000"/>
                      <w:spacing w:val="-1"/>
                      <w:w w:val="105"/>
                    </w:rPr>
                    <w:t>i</w:t>
                  </w:r>
                  <w:r>
                    <w:rPr>
                      <w:color w:val="000000"/>
                      <w:w w:val="105"/>
                    </w:rPr>
                    <w:t>nation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3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</w:t>
                  </w:r>
                  <w:r>
                    <w:rPr>
                      <w:color w:val="000000"/>
                      <w:spacing w:val="-1"/>
                      <w:w w:val="105"/>
                    </w:rPr>
                    <w:t>u</w:t>
                  </w:r>
                  <w:r>
                    <w:rPr>
                      <w:color w:val="000000"/>
                      <w:w w:val="105"/>
                    </w:rPr>
                    <w:t>ndling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resources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3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spacing w:val="-6"/>
                      <w:w w:val="105"/>
                    </w:rPr>
                    <w:t>h</w:t>
                  </w:r>
                  <w:r>
                    <w:rPr>
                      <w:color w:val="000000"/>
                      <w:w w:val="105"/>
                    </w:rPr>
                    <w:t>uman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ol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eme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t,</w:t>
                  </w:r>
                  <w:r>
                    <w:rPr>
                      <w:color w:val="000000"/>
                      <w:spacing w:val="4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that</w:t>
                  </w:r>
                  <w:r>
                    <w:rPr>
                      <w:color w:val="000000"/>
                      <w:spacing w:val="3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</w:t>
                  </w:r>
                  <w:r>
                    <w:rPr>
                      <w:color w:val="000000"/>
                      <w:w w:val="99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undermining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strength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RBV.</w:t>
                  </w:r>
                  <w:r>
                    <w:rPr>
                      <w:color w:val="000000"/>
                      <w:spacing w:val="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Li</w:t>
                  </w:r>
                  <w:r>
                    <w:rPr>
                      <w:color w:val="000000"/>
                      <w:spacing w:val="-7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ewise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hyperlink w:history="true" w:anchor="_bookmark53">
                    <w:r>
                      <w:rPr>
                        <w:color w:val="FF0000"/>
                        <w:w w:val="105"/>
                      </w:rPr>
                      <w:t>Priem</w:t>
                    </w:r>
                    <w:r>
                      <w:rPr>
                        <w:color w:val="FF0000"/>
                        <w:spacing w:val="7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6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Butler</w:t>
                    </w:r>
                    <w:r>
                      <w:rPr>
                        <w:color w:val="FF0000"/>
                        <w:spacing w:val="6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(2001)</w:t>
                    </w:r>
                    <w:r>
                      <w:rPr>
                        <w:color w:val="FF0000"/>
                        <w:spacing w:val="6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concluded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that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texts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are</w:t>
                  </w:r>
                  <w:r>
                    <w:rPr>
                      <w:color w:val="000000"/>
                      <w:w w:val="107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missing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from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RBV,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where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hyperlink w:history="true" w:anchor="_bookmark28">
                    <w:r>
                      <w:rPr>
                        <w:color w:val="FF0000"/>
                        <w:w w:val="105"/>
                      </w:rPr>
                      <w:t>D</w:t>
                    </w:r>
                    <w:r>
                      <w:rPr>
                        <w:color w:val="FF0000"/>
                        <w:spacing w:val="-111"/>
                        <w:w w:val="105"/>
                      </w:rPr>
                      <w:t>u</w:t>
                    </w:r>
                    <w:r>
                      <w:rPr>
                        <w:color w:val="FF0000"/>
                        <w:spacing w:val="4"/>
                        <w:w w:val="105"/>
                      </w:rPr>
                      <w:t>˜</w:t>
                    </w:r>
                    <w:r>
                      <w:rPr>
                        <w:color w:val="FF0000"/>
                        <w:w w:val="105"/>
                      </w:rPr>
                      <w:t>ng</w:t>
                    </w:r>
                    <w:r>
                      <w:rPr>
                        <w:color w:val="FF0000"/>
                        <w:spacing w:val="2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(2012)</w:t>
                    </w:r>
                    <w:r>
                      <w:rPr>
                        <w:color w:val="FF0000"/>
                        <w:spacing w:val="25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states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that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“resource-based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view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often</w:t>
                  </w:r>
                  <w:r>
                    <w:rPr>
                      <w:color w:val="000000"/>
                      <w:spacing w:val="2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negl</w:t>
                  </w:r>
                  <w:r>
                    <w:rPr>
                      <w:color w:val="000000"/>
                      <w:w w:val="105"/>
                    </w:rPr>
                    <w:t>ects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w w:val="112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issues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strate</w:t>
                  </w:r>
                  <w:r>
                    <w:rPr>
                      <w:color w:val="000000"/>
                      <w:w w:val="105"/>
                    </w:rPr>
                    <w:t>gy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impleme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tation,</w:t>
                  </w:r>
                  <w:r>
                    <w:rPr>
                      <w:color w:val="000000"/>
                      <w:spacing w:val="3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i.e.,</w:t>
                  </w:r>
                  <w:r>
                    <w:rPr>
                      <w:color w:val="000000"/>
                      <w:spacing w:val="38"/>
                      <w:w w:val="105"/>
                    </w:rPr>
                    <w:t> </w:t>
                  </w:r>
                  <w:r>
                    <w:rPr>
                      <w:color w:val="000000"/>
                      <w:spacing w:val="-13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arious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activities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through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whi</w:t>
                  </w:r>
                  <w:r>
                    <w:rPr>
                      <w:color w:val="000000"/>
                      <w:spacing w:val="-7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com</w:t>
                  </w:r>
                  <w:r>
                    <w:rPr>
                      <w:color w:val="000000"/>
                      <w:spacing w:val="6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etiti</w:t>
                  </w:r>
                  <w:r>
                    <w:rPr>
                      <w:color w:val="000000"/>
                      <w:spacing w:val="-5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ad</w:t>
                  </w:r>
                  <w:r>
                    <w:rPr>
                      <w:color w:val="000000"/>
                      <w:spacing w:val="-12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tage</w:t>
                  </w:r>
                  <w:r>
                    <w:rPr>
                      <w:color w:val="000000"/>
                      <w:w w:val="108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directly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created.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Some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resou</w:t>
                  </w:r>
                  <w:r>
                    <w:rPr>
                      <w:color w:val="000000"/>
                      <w:w w:val="105"/>
                    </w:rPr>
                    <w:t>rces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spacing w:val="-13"/>
                      <w:w w:val="105"/>
                    </w:rPr>
                    <w:t>v</w:t>
                  </w:r>
                  <w:r>
                    <w:rPr>
                      <w:color w:val="000000"/>
                      <w:spacing w:val="-1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luable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rare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at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some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oi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ime,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this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can</w:t>
                  </w:r>
                  <w:r>
                    <w:rPr>
                      <w:color w:val="000000"/>
                      <w:w w:val="106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hange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insta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t“.</w:t>
                  </w:r>
                  <w:r>
                    <w:rPr>
                      <w:color w:val="000000"/>
                      <w:spacing w:val="45"/>
                      <w:w w:val="105"/>
                    </w:rPr>
                    <w:t> </w:t>
                  </w:r>
                  <w:r>
                    <w:rPr>
                      <w:color w:val="000000"/>
                      <w:spacing w:val="-17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-6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ok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at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</w:t>
                  </w:r>
                  <w:r>
                    <w:rPr>
                      <w:color w:val="000000"/>
                      <w:spacing w:val="6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erating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system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that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Nokia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u</w:t>
                  </w:r>
                  <w:r>
                    <w:rPr>
                      <w:color w:val="000000"/>
                      <w:w w:val="105"/>
                    </w:rPr>
                    <w:t>sed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its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mobile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phones</w:t>
                  </w:r>
                  <w:r>
                    <w:rPr>
                      <w:color w:val="000000"/>
                      <w:w w:val="104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early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200</w:t>
                  </w:r>
                  <w:r>
                    <w:rPr>
                      <w:color w:val="000000"/>
                      <w:spacing w:val="-2"/>
                      <w:w w:val="105"/>
                    </w:rPr>
                    <w:t>0</w:t>
                  </w:r>
                  <w:r>
                    <w:rPr>
                      <w:color w:val="000000"/>
                      <w:w w:val="105"/>
                    </w:rPr>
                    <w:t>s.</w:t>
                  </w:r>
                  <w:r>
                    <w:rPr>
                      <w:color w:val="000000"/>
                      <w:spacing w:val="4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This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as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considered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eak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user-fr</w:t>
                  </w:r>
                  <w:r>
                    <w:rPr>
                      <w:color w:val="000000"/>
                      <w:w w:val="105"/>
                    </w:rPr>
                    <w:t>iendliness;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til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iPhone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came</w:t>
                  </w:r>
                  <w:r>
                    <w:rPr>
                      <w:color w:val="000000"/>
                      <w:w w:val="103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along.</w:t>
                  </w:r>
                  <w:r>
                    <w:rPr>
                      <w:color w:val="000000"/>
                      <w:spacing w:val="5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rare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resource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user-fri</w:t>
                  </w:r>
                  <w:r>
                    <w:rPr>
                      <w:color w:val="000000"/>
                      <w:w w:val="105"/>
                    </w:rPr>
                    <w:t>endly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</w:t>
                  </w:r>
                  <w:r>
                    <w:rPr>
                      <w:color w:val="000000"/>
                      <w:spacing w:val="6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erating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system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user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terface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ecame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defacto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obsolete</w:t>
                  </w:r>
                  <w:r>
                    <w:rPr>
                      <w:color w:val="000000"/>
                      <w:spacing w:val="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hence</w:t>
                  </w:r>
                  <w:r>
                    <w:rPr>
                      <w:color w:val="000000"/>
                      <w:spacing w:val="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non-</w:t>
                  </w:r>
                  <w:r>
                    <w:rPr>
                      <w:color w:val="000000"/>
                      <w:spacing w:val="-13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aluable.</w:t>
                  </w:r>
                  <w:r>
                    <w:rPr>
                      <w:color w:val="00000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08.376099pt;width:455.533854pt;height:256.7951pt;mso-position-horizontal-relative:page;mso-position-vertical-relative:page;z-index:-189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left="358" w:right="0"/>
                    <w:jc w:val="left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ternal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forces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underpin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IBV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react</w:t>
                  </w:r>
                  <w:r>
                    <w:rPr>
                      <w:w w:val="105"/>
                    </w:rPr>
                    <w:t>ion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crit</w:t>
                  </w:r>
                  <w:r>
                    <w:rPr>
                      <w:w w:val="105"/>
                    </w:rPr>
                    <w:t>icisms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theory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Industry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spacing w:line="385" w:lineRule="auto"/>
                    <w:ind w:right="20"/>
                    <w:jc w:val="both"/>
                  </w:pPr>
                  <w:r>
                    <w:rPr>
                      <w:w w:val="110"/>
                    </w:rPr>
                    <w:t>Based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View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(and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RBV)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la</w:t>
                  </w:r>
                  <w:r>
                    <w:rPr>
                      <w:spacing w:val="-7"/>
                      <w:w w:val="110"/>
                    </w:rPr>
                    <w:t>c</w:t>
                  </w:r>
                  <w:r>
                    <w:rPr>
                      <w:w w:val="110"/>
                    </w:rPr>
                    <w:t>k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a</w:t>
                  </w:r>
                  <w:r>
                    <w:rPr>
                      <w:spacing w:val="-7"/>
                      <w:w w:val="110"/>
                    </w:rPr>
                    <w:t>w</w:t>
                  </w:r>
                  <w:r>
                    <w:rPr>
                      <w:w w:val="110"/>
                    </w:rPr>
                    <w:t>areness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text</w:t>
                  </w:r>
                  <w:r>
                    <w:rPr>
                      <w:spacing w:val="9"/>
                      <w:w w:val="110"/>
                    </w:rPr>
                    <w:t> </w:t>
                  </w:r>
                  <w:hyperlink w:history="true" w:anchor="_bookmark41">
                    <w:r>
                      <w:rPr>
                        <w:color w:val="FF0000"/>
                        <w:w w:val="110"/>
                      </w:rPr>
                      <w:t>Nar</w:t>
                    </w:r>
                    <w:r>
                      <w:rPr>
                        <w:color w:val="FF0000"/>
                        <w:spacing w:val="-7"/>
                        <w:w w:val="110"/>
                      </w:rPr>
                      <w:t>a</w:t>
                    </w:r>
                    <w:r>
                      <w:rPr>
                        <w:color w:val="FF0000"/>
                        <w:spacing w:val="-7"/>
                        <w:w w:val="110"/>
                      </w:rPr>
                      <w:t>y</w:t>
                    </w:r>
                    <w:r>
                      <w:rPr>
                        <w:color w:val="FF0000"/>
                        <w:w w:val="110"/>
                      </w:rPr>
                      <w:t>anan</w:t>
                    </w:r>
                    <w:r>
                      <w:rPr>
                        <w:color w:val="FF0000"/>
                        <w:spacing w:val="9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and</w:t>
                    </w:r>
                    <w:r>
                      <w:rPr>
                        <w:color w:val="FF0000"/>
                        <w:spacing w:val="9"/>
                        <w:w w:val="110"/>
                      </w:rPr>
                      <w:t> </w:t>
                    </w:r>
                    <w:r>
                      <w:rPr>
                        <w:color w:val="FF0000"/>
                        <w:spacing w:val="-18"/>
                        <w:w w:val="110"/>
                      </w:rPr>
                      <w:t>F</w:t>
                    </w:r>
                    <w:r>
                      <w:rPr>
                        <w:color w:val="FF0000"/>
                        <w:w w:val="110"/>
                      </w:rPr>
                      <w:t>ahey</w:t>
                    </w:r>
                    <w:r>
                      <w:rPr>
                        <w:color w:val="FF0000"/>
                        <w:spacing w:val="8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(2005)</w:t>
                    </w:r>
                  </w:hyperlink>
                  <w:r>
                    <w:rPr>
                      <w:color w:val="000000"/>
                      <w:w w:val="110"/>
                    </w:rPr>
                    <w:t>.</w:t>
                  </w:r>
                  <w:r>
                    <w:rPr>
                      <w:color w:val="000000"/>
                      <w:spacing w:val="5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</w:t>
                  </w:r>
                  <w:r>
                    <w:rPr>
                      <w:color w:val="000000"/>
                      <w:w w:val="110"/>
                    </w:rPr>
                    <w:t>e</w:t>
                  </w:r>
                  <w:r>
                    <w:rPr>
                      <w:color w:val="000000"/>
                      <w:w w:val="98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IBV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dictates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that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firms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spacing w:val="5"/>
                      <w:w w:val="110"/>
                    </w:rPr>
                    <w:t>p</w:t>
                  </w:r>
                  <w:r>
                    <w:rPr>
                      <w:color w:val="000000"/>
                      <w:w w:val="110"/>
                    </w:rPr>
                    <w:t>erformance</w:t>
                  </w:r>
                  <w:r>
                    <w:rPr>
                      <w:color w:val="000000"/>
                      <w:spacing w:val="-1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and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spacing w:val="-7"/>
                      <w:w w:val="110"/>
                    </w:rPr>
                    <w:t>c</w:t>
                  </w:r>
                  <w:r>
                    <w:rPr>
                      <w:color w:val="000000"/>
                      <w:w w:val="110"/>
                    </w:rPr>
                    <w:t>hoices</w:t>
                  </w:r>
                  <w:r>
                    <w:rPr>
                      <w:color w:val="000000"/>
                      <w:spacing w:val="-1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do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not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only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de</w:t>
                  </w:r>
                  <w:r>
                    <w:rPr>
                      <w:color w:val="000000"/>
                      <w:spacing w:val="6"/>
                      <w:w w:val="110"/>
                    </w:rPr>
                    <w:t>p</w:t>
                  </w:r>
                  <w:r>
                    <w:rPr>
                      <w:color w:val="000000"/>
                      <w:w w:val="110"/>
                    </w:rPr>
                    <w:t>end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on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resources</w:t>
                  </w:r>
                  <w:r>
                    <w:rPr>
                      <w:color w:val="000000"/>
                      <w:spacing w:val="-1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and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spacing w:val="-1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ind</w:t>
                  </w:r>
                  <w:r>
                    <w:rPr>
                      <w:color w:val="000000"/>
                      <w:w w:val="110"/>
                    </w:rPr>
                    <w:t>us-</w:t>
                  </w:r>
                  <w:r>
                    <w:rPr>
                      <w:color w:val="000000"/>
                      <w:w w:val="103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try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firm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is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com</w:t>
                  </w:r>
                  <w:r>
                    <w:rPr>
                      <w:color w:val="000000"/>
                      <w:spacing w:val="6"/>
                      <w:w w:val="110"/>
                    </w:rPr>
                    <w:t>p</w:t>
                  </w:r>
                  <w:r>
                    <w:rPr>
                      <w:color w:val="000000"/>
                      <w:w w:val="110"/>
                    </w:rPr>
                    <w:t>eting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in,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but</w:t>
                  </w:r>
                  <w:r>
                    <w:rPr>
                      <w:color w:val="000000"/>
                      <w:spacing w:val="-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also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de</w:t>
                  </w:r>
                  <w:r>
                    <w:rPr>
                      <w:color w:val="000000"/>
                      <w:spacing w:val="6"/>
                      <w:w w:val="110"/>
                    </w:rPr>
                    <w:t>p</w:t>
                  </w:r>
                  <w:r>
                    <w:rPr>
                      <w:color w:val="000000"/>
                      <w:w w:val="110"/>
                    </w:rPr>
                    <w:t>ends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on</w:t>
                  </w:r>
                  <w:r>
                    <w:rPr>
                      <w:color w:val="000000"/>
                      <w:spacing w:val="-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(a)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e</w:t>
                  </w:r>
                  <w:r>
                    <w:rPr>
                      <w:color w:val="000000"/>
                      <w:spacing w:val="-7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vironm</w:t>
                  </w:r>
                  <w:r>
                    <w:rPr>
                      <w:color w:val="000000"/>
                      <w:w w:val="110"/>
                    </w:rPr>
                    <w:t>e</w:t>
                  </w:r>
                  <w:r>
                    <w:rPr>
                      <w:color w:val="000000"/>
                      <w:spacing w:val="-7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t</w:t>
                  </w:r>
                  <w:r>
                    <w:rPr>
                      <w:color w:val="000000"/>
                      <w:spacing w:val="-8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(institutional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constrai</w:t>
                  </w:r>
                  <w:r>
                    <w:rPr>
                      <w:color w:val="000000"/>
                      <w:spacing w:val="-7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ts)</w:t>
                  </w:r>
                  <w:r>
                    <w:rPr>
                      <w:color w:val="000000"/>
                      <w:w w:val="115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whi</w:t>
                  </w:r>
                  <w:r>
                    <w:rPr>
                      <w:color w:val="000000"/>
                      <w:spacing w:val="-7"/>
                      <w:w w:val="110"/>
                    </w:rPr>
                    <w:t>c</w:t>
                  </w:r>
                  <w:r>
                    <w:rPr>
                      <w:color w:val="000000"/>
                      <w:w w:val="110"/>
                    </w:rPr>
                    <w:t>h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m</w:t>
                  </w:r>
                  <w:r>
                    <w:rPr>
                      <w:color w:val="000000"/>
                      <w:spacing w:val="-2"/>
                      <w:w w:val="110"/>
                    </w:rPr>
                    <w:t>a</w:t>
                  </w:r>
                  <w:r>
                    <w:rPr>
                      <w:color w:val="000000"/>
                      <w:w w:val="110"/>
                    </w:rPr>
                    <w:t>nagers</w:t>
                  </w:r>
                  <w:r>
                    <w:rPr>
                      <w:color w:val="000000"/>
                      <w:spacing w:val="-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and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fir</w:t>
                  </w:r>
                  <w:r>
                    <w:rPr>
                      <w:color w:val="000000"/>
                      <w:w w:val="110"/>
                    </w:rPr>
                    <w:t>ms</w:t>
                  </w:r>
                  <w:r>
                    <w:rPr>
                      <w:color w:val="000000"/>
                      <w:spacing w:val="-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pursue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thei</w:t>
                  </w:r>
                  <w:r>
                    <w:rPr>
                      <w:color w:val="000000"/>
                      <w:w w:val="110"/>
                    </w:rPr>
                    <w:t>r</w:t>
                  </w:r>
                  <w:r>
                    <w:rPr>
                      <w:color w:val="000000"/>
                      <w:spacing w:val="-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</w:t>
                  </w:r>
                  <w:r>
                    <w:rPr>
                      <w:color w:val="000000"/>
                      <w:spacing w:val="-7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terest</w:t>
                  </w:r>
                  <w:r>
                    <w:rPr>
                      <w:color w:val="000000"/>
                      <w:spacing w:val="-11"/>
                      <w:w w:val="110"/>
                    </w:rPr>
                    <w:t> </w:t>
                  </w:r>
                  <w:hyperlink w:history="true" w:anchor="_bookmark48">
                    <w:r>
                      <w:rPr>
                        <w:color w:val="FF0000"/>
                        <w:spacing w:val="-7"/>
                        <w:w w:val="110"/>
                      </w:rPr>
                      <w:t>P</w:t>
                    </w:r>
                    <w:r>
                      <w:rPr>
                        <w:color w:val="FF0000"/>
                        <w:w w:val="110"/>
                      </w:rPr>
                      <w:t>eng</w:t>
                    </w:r>
                    <w:r>
                      <w:rPr>
                        <w:color w:val="FF0000"/>
                        <w:spacing w:val="-12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(2008)</w:t>
                    </w:r>
                  </w:hyperlink>
                  <w:r>
                    <w:rPr>
                      <w:color w:val="000000"/>
                      <w:w w:val="110"/>
                    </w:rPr>
                    <w:t>.The</w:t>
                  </w:r>
                  <w:r>
                    <w:rPr>
                      <w:color w:val="000000"/>
                      <w:spacing w:val="-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institutional</w:t>
                  </w:r>
                  <w:r>
                    <w:rPr>
                      <w:color w:val="000000"/>
                      <w:spacing w:val="-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frame</w:t>
                  </w:r>
                  <w:r>
                    <w:rPr>
                      <w:color w:val="000000"/>
                      <w:spacing w:val="-6"/>
                      <w:w w:val="110"/>
                    </w:rPr>
                    <w:t>w</w:t>
                  </w:r>
                  <w:r>
                    <w:rPr>
                      <w:color w:val="000000"/>
                      <w:w w:val="110"/>
                    </w:rPr>
                    <w:t>ork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can</w:t>
                  </w:r>
                  <w:r>
                    <w:rPr>
                      <w:color w:val="000000"/>
                      <w:w w:val="106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h</w:t>
                  </w:r>
                  <w:r>
                    <w:rPr>
                      <w:color w:val="000000"/>
                      <w:spacing w:val="-6"/>
                      <w:w w:val="110"/>
                    </w:rPr>
                    <w:t>a</w:t>
                  </w:r>
                  <w:r>
                    <w:rPr>
                      <w:color w:val="000000"/>
                      <w:spacing w:val="-7"/>
                      <w:w w:val="110"/>
                    </w:rPr>
                    <w:t>v</w:t>
                  </w:r>
                  <w:r>
                    <w:rPr>
                      <w:color w:val="000000"/>
                      <w:w w:val="110"/>
                    </w:rPr>
                    <w:t>e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spacing w:val="6"/>
                      <w:w w:val="110"/>
                    </w:rPr>
                    <w:t>p</w:t>
                  </w:r>
                  <w:r>
                    <w:rPr>
                      <w:color w:val="000000"/>
                      <w:spacing w:val="-2"/>
                      <w:w w:val="110"/>
                    </w:rPr>
                    <w:t>o</w:t>
                  </w:r>
                  <w:r>
                    <w:rPr>
                      <w:color w:val="000000"/>
                      <w:w w:val="110"/>
                    </w:rPr>
                    <w:t>siti</w:t>
                  </w:r>
                  <w:r>
                    <w:rPr>
                      <w:color w:val="000000"/>
                      <w:spacing w:val="-7"/>
                      <w:w w:val="110"/>
                    </w:rPr>
                    <w:t>v</w:t>
                  </w:r>
                  <w:r>
                    <w:rPr>
                      <w:color w:val="000000"/>
                      <w:w w:val="110"/>
                    </w:rPr>
                    <w:t>e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effect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on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inn</w:t>
                  </w:r>
                  <w:r>
                    <w:rPr>
                      <w:color w:val="000000"/>
                      <w:spacing w:val="-7"/>
                      <w:w w:val="110"/>
                    </w:rPr>
                    <w:t>o</w:t>
                  </w:r>
                  <w:r>
                    <w:rPr>
                      <w:color w:val="000000"/>
                      <w:spacing w:val="-14"/>
                      <w:w w:val="110"/>
                    </w:rPr>
                    <w:t>v</w:t>
                  </w:r>
                  <w:r>
                    <w:rPr>
                      <w:color w:val="000000"/>
                      <w:w w:val="110"/>
                    </w:rPr>
                    <w:t>ations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(in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spacing w:val="-5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US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for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example)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</w:t>
                  </w:r>
                  <w:r>
                    <w:rPr>
                      <w:color w:val="000000"/>
                      <w:spacing w:val="-1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d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negati</w:t>
                  </w:r>
                  <w:r>
                    <w:rPr>
                      <w:color w:val="000000"/>
                      <w:spacing w:val="-7"/>
                      <w:w w:val="110"/>
                    </w:rPr>
                    <w:t>v</w:t>
                  </w:r>
                  <w:r>
                    <w:rPr>
                      <w:color w:val="000000"/>
                      <w:w w:val="110"/>
                    </w:rPr>
                    <w:t>e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effect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Japan</w:t>
                  </w:r>
                  <w:r>
                    <w:rPr>
                      <w:color w:val="000000"/>
                      <w:w w:val="110"/>
                    </w:rPr>
                    <w:t>.</w:t>
                  </w:r>
                  <w:r>
                    <w:rPr>
                      <w:color w:val="000000"/>
                      <w:spacing w:val="14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</w:t>
                  </w:r>
                  <w:r>
                    <w:rPr>
                      <w:color w:val="000000"/>
                      <w:w w:val="108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this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case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old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drug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are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more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pr</w:t>
                  </w:r>
                  <w:r>
                    <w:rPr>
                      <w:color w:val="000000"/>
                      <w:w w:val="110"/>
                    </w:rPr>
                    <w:t>ofitable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than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new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drugs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</w:t>
                  </w:r>
                  <w:r>
                    <w:rPr>
                      <w:color w:val="000000"/>
                      <w:spacing w:val="-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Japa</w:t>
                  </w:r>
                  <w:r>
                    <w:rPr>
                      <w:color w:val="000000"/>
                      <w:w w:val="110"/>
                    </w:rPr>
                    <w:t>n</w:t>
                  </w:r>
                  <w:r>
                    <w:rPr>
                      <w:color w:val="000000"/>
                      <w:spacing w:val="-6"/>
                      <w:w w:val="110"/>
                    </w:rPr>
                    <w:t> </w:t>
                  </w:r>
                  <w:hyperlink w:history="true" w:anchor="_bookmark48">
                    <w:r>
                      <w:rPr>
                        <w:color w:val="FF0000"/>
                        <w:spacing w:val="-7"/>
                        <w:w w:val="110"/>
                      </w:rPr>
                      <w:t>P</w:t>
                    </w:r>
                    <w:r>
                      <w:rPr>
                        <w:color w:val="FF0000"/>
                        <w:w w:val="110"/>
                      </w:rPr>
                      <w:t>eng</w:t>
                    </w:r>
                    <w:r>
                      <w:rPr>
                        <w:color w:val="FF0000"/>
                        <w:spacing w:val="-7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(2008)</w:t>
                    </w:r>
                  </w:hyperlink>
                  <w:r>
                    <w:rPr>
                      <w:color w:val="000000"/>
                      <w:w w:val="110"/>
                    </w:rPr>
                    <w:t>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385" w:lineRule="auto" w:before="5"/>
                    <w:ind w:right="20"/>
                    <w:jc w:val="both"/>
                  </w:pPr>
                  <w:r>
                    <w:rPr>
                      <w:w w:val="105"/>
                    </w:rPr>
                    <w:t>On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other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hand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IB</w:t>
                  </w:r>
                  <w:r>
                    <w:rPr>
                      <w:spacing w:val="-19"/>
                      <w:w w:val="105"/>
                    </w:rPr>
                    <w:t>V</w:t>
                  </w:r>
                  <w:r>
                    <w:rPr>
                      <w:w w:val="105"/>
                    </w:rPr>
                    <w:t>pro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osed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(b)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formal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info</w:t>
                  </w:r>
                  <w:r>
                    <w:rPr>
                      <w:w w:val="105"/>
                    </w:rPr>
                    <w:t>rmal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institutions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</w:t>
                  </w:r>
                  <w:r>
                    <w:rPr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m</w:t>
                  </w:r>
                  <w:r>
                    <w:rPr>
                      <w:w w:val="105"/>
                    </w:rPr>
                    <w:t>bine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ern</w:t>
                  </w:r>
                  <w:r>
                    <w:rPr>
                      <w:w w:val="107"/>
                    </w:rPr>
                    <w:t> </w:t>
                  </w:r>
                  <w:r>
                    <w:rPr>
                      <w:w w:val="105"/>
                    </w:rPr>
                    <w:t>firm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105"/>
                    </w:rPr>
                    <w:t>viour,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situations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where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forma</w:t>
                  </w:r>
                  <w:r>
                    <w:rPr>
                      <w:w w:val="105"/>
                    </w:rPr>
                    <w:t>l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constrai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ts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fail,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informal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constrai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ts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lar</w:t>
                  </w:r>
                  <w:r>
                    <w:rPr>
                      <w:w w:val="105"/>
                    </w:rPr>
                    <w:t>ger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role</w:t>
                  </w:r>
                  <w:r>
                    <w:rPr>
                      <w:w w:val="102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reducing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uncerta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spacing w:val="-5"/>
                      <w:w w:val="105"/>
                    </w:rPr>
                    <w:t>t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</w:t>
                  </w:r>
                  <w:r>
                    <w:rPr>
                      <w:spacing w:val="-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viding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consistency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managers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firms</w:t>
                  </w:r>
                  <w:r>
                    <w:rPr>
                      <w:spacing w:val="18"/>
                      <w:w w:val="105"/>
                    </w:rPr>
                    <w:t> </w:t>
                  </w:r>
                  <w:hyperlink w:history="true" w:anchor="_bookmark48"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eng</w:t>
                    </w:r>
                    <w:r>
                      <w:rPr>
                        <w:color w:val="FF0000"/>
                        <w:spacing w:val="17"/>
                        <w:w w:val="105"/>
                      </w:rPr>
                      <w:t> </w:t>
                    </w:r>
                    <w:r>
                      <w:rPr>
                        <w:color w:val="FF0000"/>
                        <w:spacing w:val="-1"/>
                        <w:w w:val="105"/>
                      </w:rPr>
                      <w:t>(</w:t>
                    </w:r>
                    <w:r>
                      <w:rPr>
                        <w:color w:val="FF0000"/>
                        <w:w w:val="105"/>
                      </w:rPr>
                      <w:t>2008)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385" w:lineRule="auto" w:before="5"/>
                    <w:ind w:right="20"/>
                    <w:jc w:val="both"/>
                  </w:pPr>
                  <w:r>
                    <w:rPr>
                      <w:w w:val="110"/>
                    </w:rPr>
                    <w:t>Both</w:t>
                  </w:r>
                  <w:r>
                    <w:rPr>
                      <w:spacing w:val="-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effects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(a)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(b)</w:t>
                  </w:r>
                  <w:r>
                    <w:rPr>
                      <w:spacing w:val="-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can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spacing w:val="6"/>
                      <w:w w:val="110"/>
                    </w:rPr>
                    <w:t>b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-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summarised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w</w:t>
                  </w:r>
                  <w:r>
                    <w:rPr>
                      <w:w w:val="110"/>
                    </w:rPr>
                    <w:t>ord</w:t>
                  </w:r>
                  <w:r>
                    <w:rPr>
                      <w:spacing w:val="-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‘Co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text’.</w:t>
                  </w:r>
                  <w:r>
                    <w:rPr>
                      <w:spacing w:val="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text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-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third</w:t>
                  </w:r>
                  <w:r>
                    <w:rPr>
                      <w:spacing w:val="-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leg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hyperlink w:history="true" w:anchor="_bookmark50">
                    <w:r>
                      <w:rPr>
                        <w:color w:val="FF0000"/>
                        <w:spacing w:val="-6"/>
                        <w:w w:val="110"/>
                      </w:rPr>
                      <w:t>P</w:t>
                    </w:r>
                    <w:r>
                      <w:rPr>
                        <w:color w:val="FF0000"/>
                        <w:w w:val="110"/>
                      </w:rPr>
                      <w:t>e</w:t>
                    </w:r>
                    <w:r>
                      <w:rPr>
                        <w:color w:val="FF0000"/>
                        <w:w w:val="110"/>
                      </w:rPr>
                      <w:t>ng,</w:t>
                    </w:r>
                  </w:hyperlink>
                  <w:r>
                    <w:rPr>
                      <w:color w:val="FF0000"/>
                      <w:w w:val="105"/>
                    </w:rPr>
                    <w:t> </w:t>
                  </w:r>
                  <w:hyperlink w:history="true" w:anchor="_bookmark50">
                    <w:r>
                      <w:rPr>
                        <w:color w:val="FF0000"/>
                        <w:w w:val="110"/>
                      </w:rPr>
                      <w:t>Sun,</w:t>
                    </w:r>
                    <w:r>
                      <w:rPr>
                        <w:color w:val="FF0000"/>
                        <w:spacing w:val="21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et</w:t>
                    </w:r>
                    <w:r>
                      <w:rPr>
                        <w:color w:val="FF0000"/>
                        <w:spacing w:val="16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al.</w:t>
                    </w:r>
                    <w:r>
                      <w:rPr>
                        <w:color w:val="FF0000"/>
                        <w:spacing w:val="16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(2009)</w:t>
                    </w:r>
                    <w:r>
                      <w:rPr>
                        <w:color w:val="FF0000"/>
                        <w:spacing w:val="16"/>
                        <w:w w:val="110"/>
                      </w:rPr>
                      <w:t> </w:t>
                    </w:r>
                  </w:hyperlink>
                  <w:r>
                    <w:rPr>
                      <w:color w:val="000000"/>
                      <w:w w:val="110"/>
                    </w:rPr>
                    <w:t>tha</w:t>
                  </w:r>
                  <w:r>
                    <w:rPr>
                      <w:color w:val="000000"/>
                      <w:w w:val="110"/>
                    </w:rPr>
                    <w:t>t</w:t>
                  </w:r>
                  <w:r>
                    <w:rPr>
                      <w:color w:val="000000"/>
                      <w:spacing w:val="1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influences</w:t>
                  </w:r>
                  <w:r>
                    <w:rPr>
                      <w:color w:val="000000"/>
                      <w:spacing w:val="1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spacing w:val="17"/>
                      <w:w w:val="110"/>
                    </w:rPr>
                    <w:t> </w:t>
                  </w:r>
                  <w:r>
                    <w:rPr>
                      <w:color w:val="000000"/>
                      <w:spacing w:val="-13"/>
                      <w:w w:val="110"/>
                    </w:rPr>
                    <w:t>v</w:t>
                  </w:r>
                  <w:r>
                    <w:rPr>
                      <w:color w:val="000000"/>
                      <w:w w:val="110"/>
                    </w:rPr>
                    <w:t>arious</w:t>
                  </w:r>
                  <w:r>
                    <w:rPr>
                      <w:color w:val="000000"/>
                      <w:spacing w:val="1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decisi</w:t>
                  </w:r>
                  <w:r>
                    <w:rPr>
                      <w:color w:val="000000"/>
                      <w:w w:val="110"/>
                    </w:rPr>
                    <w:t>ons</w:t>
                  </w:r>
                  <w:r>
                    <w:rPr>
                      <w:color w:val="000000"/>
                      <w:spacing w:val="1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that</w:t>
                  </w:r>
                  <w:r>
                    <w:rPr>
                      <w:color w:val="000000"/>
                      <w:spacing w:val="1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firms</w:t>
                  </w:r>
                  <w:r>
                    <w:rPr>
                      <w:color w:val="000000"/>
                      <w:spacing w:val="17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h</w:t>
                  </w:r>
                  <w:r>
                    <w:rPr>
                      <w:color w:val="000000"/>
                      <w:spacing w:val="-6"/>
                      <w:w w:val="110"/>
                    </w:rPr>
                    <w:t>a</w:t>
                  </w:r>
                  <w:r>
                    <w:rPr>
                      <w:color w:val="000000"/>
                      <w:spacing w:val="-7"/>
                      <w:w w:val="110"/>
                    </w:rPr>
                    <w:t>v</w:t>
                  </w:r>
                  <w:r>
                    <w:rPr>
                      <w:color w:val="000000"/>
                      <w:w w:val="110"/>
                    </w:rPr>
                    <w:t>e</w:t>
                  </w:r>
                  <w:r>
                    <w:rPr>
                      <w:color w:val="000000"/>
                      <w:spacing w:val="1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decide</w:t>
                  </w:r>
                  <w:r>
                    <w:rPr>
                      <w:color w:val="000000"/>
                      <w:spacing w:val="1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on</w:t>
                  </w:r>
                  <w:r>
                    <w:rPr>
                      <w:color w:val="000000"/>
                      <w:spacing w:val="1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</w:t>
                  </w:r>
                  <w:r>
                    <w:rPr>
                      <w:color w:val="000000"/>
                      <w:spacing w:val="15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IB.</w:t>
                  </w:r>
                  <w:r>
                    <w:rPr>
                      <w:color w:val="000000"/>
                      <w:spacing w:val="16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before="5"/>
                    <w:ind w:right="20"/>
                    <w:jc w:val="both"/>
                  </w:pPr>
                  <w:r>
                    <w:rPr>
                      <w:w w:val="110"/>
                    </w:rPr>
                    <w:t>institutions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(whi</w:t>
                  </w:r>
                  <w:r>
                    <w:rPr>
                      <w:spacing w:val="-7"/>
                      <w:w w:val="110"/>
                    </w:rPr>
                    <w:t>c</w:t>
                  </w:r>
                  <w:r>
                    <w:rPr>
                      <w:w w:val="110"/>
                    </w:rPr>
                    <w:t>h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are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part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text)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prese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themsel</w:t>
                  </w:r>
                  <w:r>
                    <w:rPr>
                      <w:spacing w:val="-6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es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spacing w:val="-5"/>
                      <w:w w:val="110"/>
                    </w:rPr>
                    <w:t>t</w:t>
                  </w:r>
                  <w:r>
                    <w:rPr>
                      <w:spacing w:val="-7"/>
                      <w:w w:val="110"/>
                    </w:rPr>
                    <w:t>w</w:t>
                  </w:r>
                  <w:r>
                    <w:rPr>
                      <w:w w:val="110"/>
                    </w:rPr>
                    <w:t>o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forms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‘formal’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‘infor-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929001pt;margin-top:672.49176pt;width:5.646336pt;height:7.9776pt;mso-position-horizontal-relative:page;mso-position-vertical-relative:page;z-index:-1897" type="#_x0000_t202" filled="f" stroked="f">
            <v:textbox inset="0,0,0,0">
              <w:txbxContent>
                <w:p>
                  <w:pPr>
                    <w:spacing w:line="13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20"/>
                      <w:sz w:val="12"/>
                      <w:szCs w:val="12"/>
                    </w:rPr>
                    <w:t>6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870003pt;margin-top:674.091858pt;width:440.309142pt;height:22.307925pt;mso-position-horizontal-relative:page;mso-position-vertical-relative:page;z-index:-1896" type="#_x0000_t202" filled="f" stroked="f">
            <v:textbox inset="0,0,0,0">
              <w:txbxContent>
                <w:p>
                  <w:pPr>
                    <w:spacing w:line="198" w:lineRule="exact"/>
                    <w:ind w:left="20" w:right="0" w:firstLine="0"/>
                    <w:jc w:val="left"/>
                    <w:rPr>
                      <w:rFonts w:ascii="Courier" w:hAnsi="Courier" w:cs="Courier" w:eastAsia="Courier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90"/>
                      <w:sz w:val="18"/>
                      <w:szCs w:val="18"/>
                    </w:rPr>
                    <w:t>Sourced</w:t>
                  </w:r>
                  <w:r>
                    <w:rPr>
                      <w:rFonts w:ascii="Times New Roman" w:hAnsi="Times New Roman" w:cs="Times New Roman" w:eastAsia="Times New Roman"/>
                      <w:spacing w:val="24"/>
                      <w:w w:val="9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90"/>
                      <w:sz w:val="18"/>
                      <w:szCs w:val="18"/>
                    </w:rPr>
                    <w:t>from</w:t>
                  </w:r>
                  <w:r>
                    <w:rPr>
                      <w:rFonts w:ascii="Times New Roman" w:hAnsi="Times New Roman" w:cs="Times New Roman" w:eastAsia="Times New Roman"/>
                      <w:spacing w:val="23"/>
                      <w:w w:val="90"/>
                      <w:sz w:val="18"/>
                      <w:szCs w:val="18"/>
                    </w:rPr>
                    <w:t> </w:t>
                  </w:r>
                  <w:hyperlink r:id="rId20">
                    <w:r>
                      <w:rPr>
                        <w:rFonts w:ascii="Courier" w:hAnsi="Courier" w:cs="Courier" w:eastAsia="Courier"/>
                        <w:color w:val="0000FF"/>
                        <w:w w:val="90"/>
                        <w:sz w:val="18"/>
                        <w:szCs w:val="18"/>
                      </w:rPr>
                      <w:t>http://www.volk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2"/>
                        <w:w w:val="90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90"/>
                        <w:sz w:val="18"/>
                        <w:szCs w:val="18"/>
                      </w:rPr>
                      <w:t>krant.nl/vk/nl/2844/Archief/archie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5"/>
                        <w:w w:val="90"/>
                        <w:sz w:val="18"/>
                        <w:szCs w:val="18"/>
                      </w:rPr>
                      <w:t>f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90"/>
                        <w:sz w:val="18"/>
                        <w:szCs w:val="18"/>
                      </w:rPr>
                      <w:t>/article/detail/3067315/2011/</w:t>
                    </w:r>
                    <w:r>
                      <w:rPr>
                        <w:rFonts w:ascii="Courier" w:hAnsi="Courier" w:cs="Courier" w:eastAsia="Courier"/>
                        <w:color w:val="000000"/>
                        <w:w w:val="100"/>
                        <w:sz w:val="18"/>
                        <w:szCs w:val="18"/>
                      </w:rPr>
                    </w:r>
                  </w:hyperlink>
                </w:p>
                <w:p>
                  <w:pPr>
                    <w:spacing w:before="39"/>
                    <w:ind w:left="272" w:right="0" w:firstLine="0"/>
                    <w:jc w:val="left"/>
                    <w:rPr>
                      <w:rFonts w:ascii="Courier" w:hAnsi="Courier" w:cs="Courier" w:eastAsia="Courier"/>
                      <w:sz w:val="18"/>
                      <w:szCs w:val="18"/>
                    </w:rPr>
                  </w:pPr>
                  <w:hyperlink r:id="rId20"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12/07/Mobiel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10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bellen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10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blijkt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10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te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9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duur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9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door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9"/>
                        <w:w w:val="85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  <w:sz w:val="18"/>
                        <w:szCs w:val="18"/>
                      </w:rPr>
                      <w:t>kartel.dhtml</w:t>
                    </w:r>
                    <w:r>
                      <w:rPr>
                        <w:rFonts w:ascii="Courier" w:hAnsi="Courier" w:cs="Courier" w:eastAsia="Courier"/>
                        <w:color w:val="000000"/>
                        <w:w w:val="100"/>
                        <w:sz w:val="18"/>
                        <w:szCs w:val="18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517.986023pt;margin-top:765.970093pt;width:7.421823pt;height:12.9091pt;mso-position-horizontal-relative:page;mso-position-vertical-relative:page;z-index:-189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8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894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660.304993pt;width:181.415pt;height:12pt;mso-position-horizontal-relative:page;mso-position-vertical-relative:page;z-index:-1893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1892" type="#_x0000_t75" stroked="false">
            <v:imagedata r:id="rId21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891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group style="position:absolute;margin-left:176.805084pt;margin-top:411.270264pt;width:241.66581pt;height:109.7121pt;mso-position-horizontal-relative:page;mso-position-vertical-relative:page;z-index:-1890" coordorigin="3536,8225" coordsize="4833,2194">
            <v:group style="position:absolute;left:5095;top:9565;width:1715;height:850" coordorigin="5095,9565" coordsize="1715,850">
              <v:shape style="position:absolute;left:5095;top:9565;width:1715;height:850" coordorigin="5095,9565" coordsize="1715,850" path="m6810,9990l6799,9921,6766,9856,6714,9795,6645,9739,6559,9690,6459,9647,6347,9613,6286,9599,6224,9587,6159,9578,6092,9571,6023,9567,5953,9565,5882,9567,5814,9571,5747,9578,5682,9587,5619,9599,5559,9613,5446,9647,5347,9690,5261,9739,5191,9795,5139,9856,5107,9921,5095,9990,5098,10025,5120,10093,5163,10156,5224,10214,5302,10267,5395,10313,5501,10352,5619,10382,5682,10394,5747,10403,5814,10410,5882,10414,5953,10416,6023,10414,6092,10410,6159,10403,6224,10394,6286,10382,6347,10368,6459,10334,6559,10291,6645,10242,6714,10186,6766,10125,6799,10059,6810,9990xe" filled="f" stroked="t" strokeweight=".3985pt" strokecolor="#000000">
                <v:path arrowok="t"/>
              </v:shape>
            </v:group>
            <v:group style="position:absolute;left:3540;top:8229;width:1715;height:850" coordorigin="3540,8229" coordsize="1715,850">
              <v:shape style="position:absolute;left:3540;top:8229;width:1715;height:850" coordorigin="3540,8229" coordsize="1715,850" path="m5255,8655l5244,8586,5211,8520,5159,8459,5089,8403,5004,8354,4904,8311,4791,8277,4731,8263,4668,8251,4603,8242,4536,8235,4468,8231,4397,8229,4327,8231,4258,8235,4191,8242,4126,8251,4064,8263,4003,8277,3891,8311,3791,8354,3706,8403,3636,8459,3584,8520,3551,8586,3540,8655,3543,8689,3565,8757,3607,8820,3669,8879,3746,8931,3839,8977,3946,9016,4064,9046,4126,9058,4191,9067,4258,9074,4327,9078,4397,9080,4468,9078,4536,9074,4603,9067,4668,9058,4731,9046,4791,9032,4904,8998,5004,8955,5089,8906,5159,8850,5211,8789,5244,8724,5255,8655xe" filled="f" stroked="t" strokeweight=".3985pt" strokecolor="#000000">
                <v:path arrowok="t"/>
              </v:shape>
            </v:group>
            <v:group style="position:absolute;left:4841;top:9036;width:668;height:573" coordorigin="4841,9036" coordsize="668,573">
              <v:shape style="position:absolute;left:4841;top:9036;width:668;height:573" coordorigin="4841,9036" coordsize="668,573" path="m5509,9609l4841,9036e" filled="f" stroked="t" strokeweight=".79701pt" strokecolor="#000000">
                <v:path arrowok="t"/>
              </v:shape>
            </v:group>
            <v:group style="position:absolute;left:5476;top:9557;width:36;height:56" coordorigin="5476,9557" coordsize="36,56">
              <v:shape style="position:absolute;left:5476;top:9557;width:36;height:56" coordorigin="5476,9557" coordsize="36,56" path="m5512,9557l5508,9578,5511,9601,5498,9608,5476,9613e" filled="f" stroked="t" strokeweight=".640417pt" strokecolor="#000000">
                <v:path arrowok="t"/>
              </v:shape>
            </v:group>
            <v:group style="position:absolute;left:4838;top:9032;width:36;height:56" coordorigin="4838,9032" coordsize="36,56">
              <v:shape style="position:absolute;left:4838;top:9032;width:36;height:56" coordorigin="4838,9032" coordsize="36,56" path="m4838,9088l4842,9067,4839,9044,4852,9037,4874,9032e" filled="f" stroked="t" strokeweight=".640417pt" strokecolor="#000000">
                <v:path arrowok="t"/>
              </v:shape>
            </v:group>
            <v:group style="position:absolute;left:6651;top:8229;width:1715;height:850" coordorigin="6651,8229" coordsize="1715,850">
              <v:shape style="position:absolute;left:6651;top:8229;width:1715;height:850" coordorigin="6651,8229" coordsize="1715,850" path="m8365,8655l8354,8586,8322,8520,8270,8459,8200,8403,8114,8354,8014,8311,7902,8277,7842,8263,7779,8251,7714,8242,7647,8235,7578,8231,7508,8229,7438,8231,7369,8235,7302,8242,7237,8251,7174,8263,7114,8277,7002,8311,6902,8354,6816,8403,6746,8459,6694,8520,6662,8586,6651,8655,6654,8689,6676,8757,6718,8820,6779,8879,6857,8931,6950,8977,7056,9016,7174,9046,7237,9058,7302,9067,7369,9074,7438,9078,7508,9080,7578,9078,7647,9074,7714,9067,7779,9058,7842,9046,7902,9032,8014,8998,8114,8955,8200,8906,8270,8850,8322,8789,8354,8724,8365,8655xe" filled="f" stroked="t" strokeweight=".3985pt" strokecolor="#000000">
                <v:path arrowok="t"/>
              </v:shape>
            </v:group>
            <v:group style="position:absolute;left:6397;top:9036;width:668;height:573" coordorigin="6397,9036" coordsize="668,573">
              <v:shape style="position:absolute;left:6397;top:9036;width:668;height:573" coordorigin="6397,9036" coordsize="668,573" path="m6397,9609l7064,9036e" filled="f" stroked="t" strokeweight=".79701pt" strokecolor="#000000">
                <v:path arrowok="t"/>
              </v:shape>
            </v:group>
            <v:group style="position:absolute;left:6398;top:9576;width:50;height:44" coordorigin="6398,9576" coordsize="50,44">
              <v:shape style="position:absolute;left:6398;top:9576;width:50;height:44" coordorigin="6398,9576" coordsize="50,44" path="m6447,9620l6428,9613,6404,9612,6399,9599,6398,9576e" filled="f" stroked="t" strokeweight=".640417pt" strokecolor="#000000">
                <v:path arrowok="t"/>
              </v:shape>
            </v:group>
            <v:group style="position:absolute;left:7013;top:9025;width:50;height:44" coordorigin="7013,9025" coordsize="50,44">
              <v:shape style="position:absolute;left:7013;top:9025;width:50;height:44" coordorigin="7013,9025" coordsize="50,44" path="m7013,9025l7033,9032,7057,9033,7062,9046,7063,9069e" filled="f" stroked="t" strokeweight=".640417pt" strokecolor="#000000">
                <v:path arrowok="t"/>
              </v:shape>
            </v:group>
            <v:group style="position:absolute;left:5272;top:8655;width:1362;height:2" coordorigin="5272,8655" coordsize="1362,2">
              <v:shape style="position:absolute;left:5272;top:8655;width:1362;height:2" coordorigin="5272,8655" coordsize="1362,0" path="m5272,8655l6634,8655e" filled="f" stroked="t" strokeweight=".79701pt" strokecolor="#000000">
                <v:path arrowok="t"/>
              </v:shape>
            </v:group>
            <v:group style="position:absolute;left:5275;top:8630;width:28;height:66" coordorigin="5275,8630" coordsize="28,66">
              <v:shape style="position:absolute;left:5275;top:8630;width:28;height:66" coordorigin="5275,8630" coordsize="28,66" path="m5303,8696l5293,8678,5275,8662,5280,8648,5294,8630e" filled="f" stroked="t" strokeweight=".637600pt" strokecolor="#000000">
                <v:path arrowok="t"/>
              </v:shape>
            </v:group>
            <v:group style="position:absolute;left:6603;top:8613;width:28;height:66" coordorigin="6603,8613" coordsize="28,66">
              <v:shape style="position:absolute;left:6603;top:8613;width:28;height:66" coordorigin="6603,8613" coordsize="28,66" path="m6603,8613l6613,8631,6630,8648,6625,8661,6611,8679e" filled="f" stroked="t" strokeweight=".637600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254.919006pt;margin-top:101.313103pt;width:85.436779pt;height:11.9626pt;mso-position-horizontal-relative:page;mso-position-vertical-relative:page;z-index:-1889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0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Lite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100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tu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3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9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5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44.167084pt;width:455.518582pt;height:73.8801pt;mso-position-horizontal-relative:page;mso-position-vertical-relative:page;z-index:-188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20"/>
                    <w:jc w:val="both"/>
                  </w:pPr>
                  <w:r>
                    <w:rPr>
                      <w:w w:val="105"/>
                    </w:rPr>
                    <w:t>mal’</w:t>
                  </w:r>
                  <w:r>
                    <w:rPr>
                      <w:spacing w:val="14"/>
                      <w:w w:val="105"/>
                    </w:rPr>
                    <w:t> </w:t>
                  </w:r>
                  <w:hyperlink w:history="true" w:anchor="_bookmark46">
                    <w:r>
                      <w:rPr>
                        <w:color w:val="FF0000"/>
                        <w:spacing w:val="-6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eng</w:t>
                    </w:r>
                    <w:r>
                      <w:rPr>
                        <w:color w:val="FF0000"/>
                        <w:spacing w:val="13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(2002)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latter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are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things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li</w:t>
                  </w:r>
                  <w:r>
                    <w:rPr>
                      <w:color w:val="000000"/>
                      <w:spacing w:val="-7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acc</w:t>
                  </w:r>
                  <w:r>
                    <w:rPr>
                      <w:color w:val="000000"/>
                      <w:w w:val="105"/>
                    </w:rPr>
                    <w:t>epted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cial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eh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viour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-1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d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come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pl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when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400" w:lineRule="atLeast" w:before="6"/>
                    <w:ind w:right="20"/>
                    <w:jc w:val="both"/>
                  </w:pPr>
                  <w:r>
                    <w:rPr>
                      <w:w w:val="105"/>
                    </w:rPr>
                    <w:t>formal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</w:t>
                  </w:r>
                  <w:r>
                    <w:rPr>
                      <w:w w:val="105"/>
                    </w:rPr>
                    <w:t>nstrai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ts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fail</w:t>
                  </w:r>
                  <w:r>
                    <w:rPr>
                      <w:spacing w:val="-4"/>
                      <w:w w:val="105"/>
                    </w:rPr>
                    <w:t> </w:t>
                  </w:r>
                  <w:hyperlink w:history="true" w:anchor="_bookmark27">
                    <w:r>
                      <w:rPr>
                        <w:color w:val="FF0000"/>
                        <w:w w:val="105"/>
                      </w:rPr>
                      <w:t>DiMaggio</w:t>
                    </w:r>
                    <w:r>
                      <w:rPr>
                        <w:color w:val="FF0000"/>
                        <w:spacing w:val="-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-4"/>
                        <w:w w:val="105"/>
                      </w:rPr>
                      <w:t> </w:t>
                    </w:r>
                    <w:r>
                      <w:rPr>
                        <w:color w:val="FF0000"/>
                        <w:spacing w:val="-6"/>
                        <w:w w:val="105"/>
                      </w:rPr>
                      <w:t>P</w:t>
                    </w:r>
                    <w:r>
                      <w:rPr>
                        <w:color w:val="FF0000"/>
                        <w:spacing w:val="-8"/>
                        <w:w w:val="105"/>
                      </w:rPr>
                      <w:t>o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w</w:t>
                    </w:r>
                    <w:r>
                      <w:rPr>
                        <w:color w:val="FF0000"/>
                        <w:w w:val="105"/>
                      </w:rPr>
                      <w:t>ell</w:t>
                    </w:r>
                    <w:r>
                      <w:rPr>
                        <w:color w:val="FF0000"/>
                        <w:spacing w:val="-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(1983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spacing w:val="1"/>
                      <w:w w:val="105"/>
                    </w:rPr>
                    <w:t> </w:t>
                  </w:r>
                  <w:hyperlink w:history="true" w:anchor="_bookmark42">
                    <w:r>
                      <w:rPr>
                        <w:color w:val="FF0000"/>
                        <w:w w:val="105"/>
                      </w:rPr>
                      <w:t>North</w:t>
                    </w:r>
                    <w:r>
                      <w:rPr>
                        <w:color w:val="FF0000"/>
                        <w:spacing w:val="-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(1990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spacing w:val="1"/>
                      <w:w w:val="105"/>
                    </w:rPr>
                    <w:t> </w:t>
                  </w:r>
                  <w:hyperlink w:history="true" w:anchor="_bookmark54">
                    <w:r>
                      <w:rPr>
                        <w:color w:val="FF0000"/>
                        <w:w w:val="105"/>
                      </w:rPr>
                      <w:t>Scott</w:t>
                    </w:r>
                    <w:r>
                      <w:rPr>
                        <w:color w:val="FF0000"/>
                        <w:spacing w:val="-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</w:t>
                    </w:r>
                    <w:r>
                      <w:rPr>
                        <w:color w:val="FF0000"/>
                        <w:w w:val="105"/>
                      </w:rPr>
                      <w:t>95</w:t>
                    </w:r>
                  </w:hyperlink>
                  <w:r>
                    <w:rPr>
                      <w:color w:val="000000"/>
                      <w:w w:val="105"/>
                    </w:rPr>
                    <w:t>).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first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include</w:t>
                  </w:r>
                  <w:r>
                    <w:rPr>
                      <w:color w:val="000000"/>
                      <w:w w:val="104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o</w:t>
                  </w:r>
                  <w:r>
                    <w:rPr>
                      <w:color w:val="000000"/>
                      <w:spacing w:val="-2"/>
                      <w:w w:val="105"/>
                    </w:rPr>
                    <w:t>l</w:t>
                  </w:r>
                  <w:r>
                    <w:rPr>
                      <w:color w:val="000000"/>
                      <w:w w:val="105"/>
                    </w:rPr>
                    <w:t>itical</w:t>
                  </w:r>
                  <w:r>
                    <w:rPr>
                      <w:color w:val="000000"/>
                      <w:spacing w:val="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rules,</w:t>
                  </w:r>
                  <w:r>
                    <w:rPr>
                      <w:color w:val="000000"/>
                      <w:spacing w:val="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j</w:t>
                  </w:r>
                  <w:r>
                    <w:rPr>
                      <w:color w:val="000000"/>
                      <w:w w:val="105"/>
                    </w:rPr>
                    <w:t>udicial</w:t>
                  </w:r>
                  <w:r>
                    <w:rPr>
                      <w:color w:val="000000"/>
                      <w:spacing w:val="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decision</w:t>
                  </w:r>
                  <w:r>
                    <w:rPr>
                      <w:color w:val="000000"/>
                      <w:w w:val="105"/>
                    </w:rPr>
                    <w:t>s,</w:t>
                  </w:r>
                  <w:r>
                    <w:rPr>
                      <w:color w:val="000000"/>
                      <w:spacing w:val="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economic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tracts.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More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n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theory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institutions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will</w:t>
                  </w:r>
                  <w:r>
                    <w:rPr>
                      <w:color w:val="000000"/>
                      <w:w w:val="98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estigate</w:t>
                  </w:r>
                  <w:r>
                    <w:rPr>
                      <w:color w:val="000000"/>
                      <w:w w:val="105"/>
                    </w:rPr>
                    <w:t>d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Section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hyperlink w:history="true" w:anchor="_bookmark21">
                    <w:r>
                      <w:rPr>
                        <w:color w:val="0000FF"/>
                        <w:w w:val="105"/>
                      </w:rPr>
                      <w:t>2.3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245.786087pt;width:455.533854pt;height:155.1761pt;mso-position-horizontal-relative:page;mso-position-vertical-relative:page;z-index:-188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left="338" w:right="0"/>
                    <w:jc w:val="center"/>
                  </w:pPr>
                  <w:r>
                    <w:rPr>
                      <w:w w:val="105"/>
                    </w:rPr>
                    <w:t>So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I</w:t>
                  </w:r>
                  <w:r>
                    <w:rPr>
                      <w:w w:val="105"/>
                    </w:rPr>
                    <w:t>B</w:t>
                  </w:r>
                  <w:r>
                    <w:rPr>
                      <w:w w:val="105"/>
                    </w:rPr>
                    <w:t>V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ta</w:t>
                  </w:r>
                  <w:r>
                    <w:rPr>
                      <w:spacing w:val="-6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es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accou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not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only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</w:t>
                  </w:r>
                  <w:r>
                    <w:rPr>
                      <w:w w:val="105"/>
                    </w:rPr>
                    <w:t>rategic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hoices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dri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en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b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industry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condi</w:t>
                  </w:r>
                  <w:r>
                    <w:rPr>
                      <w:w w:val="105"/>
                    </w:rPr>
                    <w:t>tions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firm-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spacing w:line="385" w:lineRule="auto"/>
                    <w:ind w:right="20"/>
                    <w:jc w:val="both"/>
                  </w:pPr>
                  <w:r>
                    <w:rPr>
                      <w:w w:val="105"/>
                    </w:rPr>
                    <w:t>s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ec</w:t>
                  </w:r>
                  <w:r>
                    <w:rPr>
                      <w:w w:val="105"/>
                    </w:rPr>
                    <w:t>ific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</w:t>
                  </w:r>
                  <w:r>
                    <w:rPr>
                      <w:w w:val="105"/>
                    </w:rPr>
                    <w:t>sources,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traditional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strategy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resear</w:t>
                  </w:r>
                  <w:r>
                    <w:rPr>
                      <w:spacing w:val="-6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emphasises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spacing w:val="13"/>
                      <w:w w:val="105"/>
                    </w:rPr>
                    <w:t> </w:t>
                  </w:r>
                  <w:hyperlink w:history="true" w:anchor="_bookmark25">
                    <w:r>
                      <w:rPr>
                        <w:color w:val="FF0000"/>
                        <w:w w:val="105"/>
                      </w:rPr>
                      <w:t>Barney</w:t>
                    </w:r>
                    <w:r>
                      <w:rPr>
                        <w:color w:val="FF0000"/>
                        <w:spacing w:val="1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(1991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hyperlink w:history="true" w:anchor="_bookmark51">
                    <w:r>
                      <w:rPr>
                        <w:color w:val="FF0000"/>
                        <w:spacing w:val="-6"/>
                        <w:w w:val="105"/>
                      </w:rPr>
                      <w:t>P</w:t>
                    </w:r>
                    <w:r>
                      <w:rPr>
                        <w:color w:val="FF0000"/>
                        <w:spacing w:val="-2"/>
                        <w:w w:val="105"/>
                      </w:rPr>
                      <w:t>o</w:t>
                    </w:r>
                    <w:r>
                      <w:rPr>
                        <w:color w:val="FF0000"/>
                        <w:w w:val="105"/>
                      </w:rPr>
                      <w:t>rter</w:t>
                    </w:r>
                    <w:r>
                      <w:rPr>
                        <w:color w:val="FF0000"/>
                        <w:spacing w:val="1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(1980</w:t>
                    </w:r>
                  </w:hyperlink>
                  <w:r>
                    <w:rPr>
                      <w:color w:val="000000"/>
                      <w:w w:val="105"/>
                    </w:rPr>
                    <w:t>)),</w:t>
                  </w:r>
                  <w:r>
                    <w:rPr>
                      <w:color w:val="000000"/>
                      <w:w w:val="113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but</w:t>
                  </w:r>
                  <w:r>
                    <w:rPr>
                      <w:color w:val="000000"/>
                      <w:spacing w:val="5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are</w:t>
                  </w:r>
                  <w:r>
                    <w:rPr>
                      <w:color w:val="000000"/>
                      <w:spacing w:val="5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al</w:t>
                  </w:r>
                  <w:r>
                    <w:rPr>
                      <w:color w:val="000000"/>
                      <w:spacing w:val="-1"/>
                      <w:w w:val="105"/>
                    </w:rPr>
                    <w:t>s</w:t>
                  </w:r>
                  <w:r>
                    <w:rPr>
                      <w:color w:val="000000"/>
                      <w:w w:val="105"/>
                    </w:rPr>
                    <w:t>o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5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reflection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5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formal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5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informal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onstrai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ts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5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particular</w:t>
                  </w:r>
                  <w:r>
                    <w:rPr>
                      <w:color w:val="000000"/>
                      <w:spacing w:val="5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</w:t>
                  </w:r>
                  <w:r>
                    <w:rPr>
                      <w:color w:val="000000"/>
                      <w:w w:val="105"/>
                    </w:rPr>
                    <w:t>tutional</w:t>
                  </w:r>
                  <w:r>
                    <w:rPr>
                      <w:color w:val="000000"/>
                      <w:w w:val="111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frame</w:t>
                  </w:r>
                  <w:r>
                    <w:rPr>
                      <w:color w:val="000000"/>
                      <w:spacing w:val="-7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ork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that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decision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ma</w:t>
                  </w:r>
                  <w:r>
                    <w:rPr>
                      <w:color w:val="000000"/>
                      <w:spacing w:val="-6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ers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conf</w:t>
                  </w:r>
                  <w:r>
                    <w:rPr>
                      <w:color w:val="000000"/>
                      <w:w w:val="105"/>
                    </w:rPr>
                    <w:t>ro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</w:t>
                  </w:r>
                  <w:hyperlink w:history="true" w:anchor="_bookmark43">
                    <w:r>
                      <w:rPr>
                        <w:color w:val="FF0000"/>
                        <w:w w:val="105"/>
                      </w:rPr>
                      <w:t>Oli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v</w:t>
                    </w:r>
                    <w:r>
                      <w:rPr>
                        <w:color w:val="FF0000"/>
                        <w:w w:val="105"/>
                      </w:rPr>
                      <w:t>er</w:t>
                    </w:r>
                    <w:r>
                      <w:rPr>
                        <w:color w:val="FF0000"/>
                        <w:spacing w:val="2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(1997</w:t>
                    </w:r>
                  </w:hyperlink>
                  <w:r>
                    <w:rPr>
                      <w:color w:val="000000"/>
                      <w:spacing w:val="-1"/>
                      <w:w w:val="105"/>
                    </w:rPr>
                    <w:t>)</w:t>
                  </w:r>
                  <w:r>
                    <w:rPr>
                      <w:color w:val="000000"/>
                      <w:w w:val="105"/>
                    </w:rPr>
                    <w:t>;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hyperlink w:history="true" w:anchor="_bookmark54">
                    <w:r>
                      <w:rPr>
                        <w:color w:val="FF0000"/>
                        <w:w w:val="105"/>
                      </w:rPr>
                      <w:t>Sco</w:t>
                    </w:r>
                    <w:r>
                      <w:rPr>
                        <w:color w:val="FF0000"/>
                        <w:w w:val="105"/>
                      </w:rPr>
                      <w:t>tt</w:t>
                    </w:r>
                    <w:r>
                      <w:rPr>
                        <w:color w:val="FF0000"/>
                        <w:spacing w:val="2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(1995</w:t>
                    </w:r>
                  </w:hyperlink>
                  <w:r>
                    <w:rPr>
                      <w:color w:val="000000"/>
                      <w:w w:val="105"/>
                    </w:rPr>
                    <w:t>)).</w:t>
                  </w:r>
                  <w:r>
                    <w:rPr>
                      <w:color w:val="000000"/>
                      <w:spacing w:val="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Gi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en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influence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w w:val="9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institutional</w:t>
                  </w:r>
                  <w:r>
                    <w:rPr>
                      <w:color w:val="000000"/>
                      <w:spacing w:val="3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frame</w:t>
                  </w:r>
                  <w:r>
                    <w:rPr>
                      <w:color w:val="000000"/>
                      <w:spacing w:val="-7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orks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on</w:t>
                  </w:r>
                  <w:r>
                    <w:rPr>
                      <w:color w:val="000000"/>
                      <w:spacing w:val="3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firm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eh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viour,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</w:t>
                  </w:r>
                  <w:r>
                    <w:rPr>
                      <w:color w:val="000000"/>
                      <w:w w:val="105"/>
                    </w:rPr>
                    <w:t>rategic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hoice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that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firms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ma</w:t>
                  </w:r>
                  <w:r>
                    <w:rPr>
                      <w:color w:val="000000"/>
                      <w:spacing w:val="-6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</w:t>
                  </w:r>
                  <w:r>
                    <w:rPr>
                      <w:color w:val="000000"/>
                      <w:spacing w:val="3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inhere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tly</w:t>
                  </w:r>
                  <w:r>
                    <w:rPr>
                      <w:color w:val="000000"/>
                      <w:w w:val="111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affected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spacing w:val="-6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formal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informal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constrai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ts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gi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en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institutional</w:t>
                  </w:r>
                  <w:r>
                    <w:rPr>
                      <w:color w:val="000000"/>
                      <w:spacing w:val="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frame</w:t>
                  </w:r>
                  <w:r>
                    <w:rPr>
                      <w:color w:val="000000"/>
                      <w:spacing w:val="-6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or</w:t>
                  </w:r>
                  <w:r>
                    <w:rPr>
                      <w:color w:val="000000"/>
                      <w:w w:val="105"/>
                    </w:rPr>
                    <w:t>k</w:t>
                  </w:r>
                  <w:r>
                    <w:rPr>
                      <w:color w:val="000000"/>
                      <w:spacing w:val="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</w:t>
                  </w:r>
                  <w:hyperlink w:history="true" w:anchor="_bookmark42">
                    <w:r>
                      <w:rPr>
                        <w:color w:val="FF0000"/>
                        <w:w w:val="105"/>
                      </w:rPr>
                      <w:t>North</w:t>
                    </w:r>
                    <w:r>
                      <w:rPr>
                        <w:color w:val="FF0000"/>
                        <w:spacing w:val="6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(1990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w w:val="107"/>
                    </w:rPr>
                    <w:t> </w:t>
                  </w:r>
                  <w:hyperlink w:history="true" w:anchor="_bookmark43">
                    <w:r>
                      <w:rPr>
                        <w:color w:val="FF0000"/>
                        <w:w w:val="105"/>
                      </w:rPr>
                      <w:t>Oli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v</w:t>
                    </w:r>
                    <w:r>
                      <w:rPr>
                        <w:color w:val="FF0000"/>
                        <w:w w:val="105"/>
                      </w:rPr>
                      <w:t>er</w:t>
                    </w:r>
                    <w:r>
                      <w:rPr>
                        <w:color w:val="FF0000"/>
                        <w:spacing w:val="-3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(1997</w:t>
                    </w:r>
                  </w:hyperlink>
                  <w:r>
                    <w:rPr>
                      <w:color w:val="000000"/>
                      <w:w w:val="105"/>
                    </w:rPr>
                    <w:t>))</w:t>
                  </w:r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before="5"/>
                    <w:ind w:left="189" w:right="0"/>
                    <w:jc w:val="center"/>
                  </w:pPr>
                  <w:r>
                    <w:rPr>
                      <w:w w:val="110"/>
                    </w:rPr>
                    <w:t>So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IBVf</w:t>
                  </w:r>
                  <w:r>
                    <w:rPr>
                      <w:spacing w:val="6"/>
                      <w:w w:val="110"/>
                    </w:rPr>
                    <w:t>o</w:t>
                  </w:r>
                  <w:r>
                    <w:rPr>
                      <w:w w:val="110"/>
                    </w:rPr>
                    <w:t>cusses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not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only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on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strategy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t</w:t>
                  </w:r>
                  <w:r>
                    <w:rPr>
                      <w:w w:val="110"/>
                    </w:rPr>
                    <w:t>he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firms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that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ma</w:t>
                  </w:r>
                  <w:r>
                    <w:rPr>
                      <w:spacing w:val="-7"/>
                      <w:w w:val="110"/>
                    </w:rPr>
                    <w:t>k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these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st</w:t>
                  </w:r>
                  <w:r>
                    <w:rPr>
                      <w:w w:val="110"/>
                    </w:rPr>
                    <w:t>rategic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c</w:t>
                  </w:r>
                  <w:r>
                    <w:rPr>
                      <w:w w:val="110"/>
                    </w:rPr>
                    <w:t>hoices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but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ta</w:t>
                  </w:r>
                  <w:r>
                    <w:rPr>
                      <w:spacing w:val="-6"/>
                      <w:w w:val="110"/>
                    </w:rPr>
                    <w:t>k</w:t>
                  </w:r>
                  <w:r>
                    <w:rPr>
                      <w:w w:val="110"/>
                    </w:rPr>
                    <w:t>es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764008pt;margin-top:421.019806pt;width:33.720937pt;height:10.181825pt;mso-position-horizontal-relative:page;mso-position-vertical-relative:page;z-index:-1886" type="#_x0000_t202" filled="f" stroked="f">
            <v:textbox inset="0,0,0,0">
              <w:txbxContent>
                <w:p>
                  <w:pPr>
                    <w:spacing w:line="177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bookmarkStart w:name="_bookmark18" w:id="29"/>
                  <w:bookmarkEnd w:id="29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Dynamic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951508pt;margin-top:427.645813pt;width:50.870043pt;height:10.181825pt;mso-position-horizontal-relative:page;mso-position-vertical-relative:page;z-index:-1885" type="#_x0000_t202" filled="f" stroked="f">
            <v:textbox inset="0,0,0,0">
              <w:txbxContent>
                <w:p>
                  <w:pPr>
                    <w:spacing w:line="177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Organisations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373505pt;margin-top:428.440826pt;width:42.950036pt;height:10.181825pt;mso-position-horizontal-relative:page;mso-position-vertical-relative:page;z-index:-1884" type="#_x0000_t202" filled="f" stroked="f">
            <v:textbox inset="0,0,0,0">
              <w:txbxContent>
                <w:p>
                  <w:pPr>
                    <w:spacing w:line="177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5"/>
                      <w:sz w:val="16"/>
                      <w:szCs w:val="16"/>
                    </w:rPr>
                    <w:t>Institutions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540009pt;margin-top:434.072815pt;width:40.150216pt;height:10.181825pt;mso-position-horizontal-relative:page;mso-position-vertical-relative:page;z-index:-1883" type="#_x0000_t202" filled="f" stroked="f">
            <v:textbox inset="0,0,0,0">
              <w:txbxContent>
                <w:p>
                  <w:pPr>
                    <w:spacing w:line="177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10"/>
                      <w:sz w:val="16"/>
                      <w:szCs w:val="16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teraction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334pt;margin-top:467.663818pt;width:71.208425pt;height:30.505325pt;mso-position-horizontal-relative:page;mso-position-vertical-relative:page;z-index:-1882" type="#_x0000_t202" filled="f" stroked="f">
            <v:textbox inset="0,0,0,0">
              <w:txbxContent>
                <w:p>
                  <w:pPr>
                    <w:spacing w:line="177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Industry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1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conditions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spacing w:line="265" w:lineRule="auto" w:before="19"/>
                    <w:ind w:left="20" w:right="233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6"/>
                      <w:szCs w:val="16"/>
                    </w:rPr>
                    <w:t>firm-s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16"/>
                      <w:szCs w:val="16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6"/>
                      <w:szCs w:val="16"/>
                    </w:rPr>
                    <w:t>ecific</w:t>
                  </w:r>
                  <w:r>
                    <w:rPr>
                      <w:rFonts w:ascii="Times New Roman" w:hAnsi="Times New Roman" w:cs="Times New Roman" w:eastAsia="Times New Roman"/>
                      <w:w w:val="99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6"/>
                      <w:szCs w:val="16"/>
                    </w:rPr>
                    <w:t>resources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532013pt;margin-top:467.663818pt;width:75.078428pt;height:20.343575pt;mso-position-horizontal-relative:page;mso-position-vertical-relative:page;z-index:-1881" type="#_x0000_t202" filled="f" stroked="f">
            <v:textbox inset="0,0,0,0">
              <w:txbxContent>
                <w:p>
                  <w:pPr>
                    <w:spacing w:line="177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13"/>
                      <w:w w:val="110"/>
                      <w:sz w:val="16"/>
                      <w:szCs w:val="16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ormal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1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1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informal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spacing w:before="19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constrai</w:t>
                  </w:r>
                  <w:r>
                    <w:rPr>
                      <w:rFonts w:ascii="Times New Roman" w:hAnsi="Times New Roman" w:cs="Times New Roman" w:eastAsia="Times New Roman"/>
                      <w:spacing w:val="-4"/>
                      <w:w w:val="110"/>
                      <w:sz w:val="16"/>
                      <w:szCs w:val="16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ts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817261pt;margin-top:490.152832pt;width:33.59821pt;height:20.343575pt;mso-position-horizontal-relative:page;mso-position-vertical-relative:page;z-index:-1880" type="#_x0000_t202" filled="f" stroked="f">
            <v:textbox inset="0,0,0,0">
              <w:txbxContent>
                <w:p>
                  <w:pPr>
                    <w:spacing w:line="177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6"/>
                      <w:szCs w:val="16"/>
                    </w:rPr>
                    <w:t>Strategic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spacing w:before="19"/>
                    <w:ind w:left="64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16"/>
                      <w:szCs w:val="16"/>
                    </w:rPr>
                    <w:t>Choices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.019997pt;margin-top:530.858948pt;width:365.185739pt;height:11.996215pt;mso-position-horizontal-relative:page;mso-position-vertical-relative:page;z-index:-1879" type="#_x0000_t202" filled="f" stroked="f">
            <v:textbox inset="0,0,0,0">
              <w:txbxContent>
                <w:p>
                  <w:pPr>
                    <w:spacing w:line="212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0"/>
                      <w:szCs w:val="20"/>
                    </w:rPr>
                    <w:t>Figure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43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0"/>
                      <w:szCs w:val="20"/>
                    </w:rPr>
                    <w:t>2.3: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2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Institutions,</w:t>
                  </w:r>
                  <w:r>
                    <w:rPr>
                      <w:rFonts w:ascii="Times New Roman" w:hAnsi="Times New Roman" w:cs="Times New Roman" w:eastAsia="Times New Roman"/>
                      <w:spacing w:val="31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organisations,</w:t>
                  </w:r>
                  <w:r>
                    <w:rPr>
                      <w:rFonts w:ascii="Times New Roman" w:hAnsi="Times New Roman" w:cs="Times New Roman" w:eastAsia="Times New Roman"/>
                      <w:spacing w:val="32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30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strategic</w:t>
                  </w:r>
                  <w:r>
                    <w:rPr>
                      <w:rFonts w:ascii="Times New Roman" w:hAnsi="Times New Roman" w:cs="Times New Roman" w:eastAsia="Times New Roman"/>
                      <w:spacing w:val="31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0"/>
                      <w:szCs w:val="20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hoices.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Source:</w:t>
                  </w:r>
                  <w:r>
                    <w:rPr>
                      <w:rFonts w:ascii="Times New Roman" w:hAnsi="Times New Roman" w:cs="Times New Roman" w:eastAsia="Times New Roman"/>
                      <w:spacing w:val="31"/>
                      <w:w w:val="105"/>
                      <w:sz w:val="20"/>
                      <w:szCs w:val="20"/>
                    </w:rPr>
                    <w:t> </w:t>
                  </w:r>
                  <w:hyperlink w:history="true" w:anchor="_bookmark45"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-6"/>
                        <w:w w:val="105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05"/>
                        <w:sz w:val="20"/>
                        <w:szCs w:val="20"/>
                      </w:rPr>
                      <w:t>eng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30"/>
                        <w:w w:val="105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05"/>
                        <w:sz w:val="20"/>
                        <w:szCs w:val="20"/>
                      </w:rPr>
                      <w:t>(2000)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0"/>
                        <w:szCs w:val="2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63.915100pt;width:455.525126pt;height:134.8521pt;mso-position-horizontal-relative:page;mso-position-vertical-relative:page;z-index:-187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20"/>
                    <w:jc w:val="both"/>
                  </w:pPr>
                  <w:r>
                    <w:rPr>
                      <w:w w:val="110"/>
                    </w:rPr>
                    <w:t>i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-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accou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institutions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that</w:t>
                  </w:r>
                  <w:r>
                    <w:rPr>
                      <w:spacing w:val="-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g</w:t>
                  </w:r>
                  <w:r>
                    <w:rPr>
                      <w:spacing w:val="-8"/>
                      <w:w w:val="110"/>
                    </w:rPr>
                    <w:t>o</w:t>
                  </w:r>
                  <w:r>
                    <w:rPr>
                      <w:spacing w:val="-7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w w:val="110"/>
                    </w:rPr>
                    <w:t>rn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pl</w:t>
                  </w:r>
                  <w:r>
                    <w:rPr>
                      <w:spacing w:val="-7"/>
                      <w:w w:val="110"/>
                    </w:rPr>
                    <w:t>a</w:t>
                  </w:r>
                  <w:r>
                    <w:rPr>
                      <w:w w:val="110"/>
                    </w:rPr>
                    <w:t>ying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fi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w w:val="110"/>
                    </w:rPr>
                    <w:t>ld.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More</w:t>
                  </w:r>
                  <w:r>
                    <w:rPr>
                      <w:spacing w:val="-7"/>
                      <w:w w:val="110"/>
                    </w:rPr>
                    <w:t>o</w:t>
                  </w:r>
                  <w:r>
                    <w:rPr>
                      <w:spacing w:val="-7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er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teraction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spacing w:val="5"/>
                      <w:w w:val="110"/>
                    </w:rPr>
                    <w:t>b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-6"/>
                      <w:w w:val="110"/>
                    </w:rPr>
                    <w:t>t</w:t>
                  </w:r>
                  <w:r>
                    <w:rPr>
                      <w:spacing w:val="-7"/>
                      <w:w w:val="110"/>
                    </w:rPr>
                    <w:t>w</w:t>
                  </w:r>
                  <w:r>
                    <w:rPr>
                      <w:w w:val="110"/>
                    </w:rPr>
                    <w:t>een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right="2648"/>
                    <w:jc w:val="both"/>
                  </w:pPr>
                  <w:r>
                    <w:rPr>
                      <w:w w:val="110"/>
                    </w:rPr>
                    <w:t>firms,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institutions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strategic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c</w:t>
                  </w:r>
                  <w:r>
                    <w:rPr>
                      <w:w w:val="110"/>
                    </w:rPr>
                    <w:t>hoices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what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IBVis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all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6"/>
                      <w:w w:val="110"/>
                    </w:rPr>
                    <w:t>b</w:t>
                  </w:r>
                  <w:r>
                    <w:rPr>
                      <w:w w:val="110"/>
                    </w:rPr>
                    <w:t>out.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400" w:lineRule="atLeast" w:before="6"/>
                    <w:ind w:right="20"/>
                    <w:jc w:val="both"/>
                  </w:pPr>
                  <w:r>
                    <w:rPr>
                      <w:w w:val="105"/>
                    </w:rPr>
                    <w:t>Strategic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literature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es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not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discuss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ec</w:t>
                  </w:r>
                  <w:r>
                    <w:rPr>
                      <w:w w:val="105"/>
                    </w:rPr>
                    <w:t>ific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relationship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6"/>
                      <w:w w:val="105"/>
                    </w:rPr>
                    <w:t>t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een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strategic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hoices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i</w:t>
                  </w:r>
                  <w:r>
                    <w:rPr>
                      <w:w w:val="105"/>
                    </w:rPr>
                    <w:t>nsti-</w:t>
                  </w:r>
                  <w:r>
                    <w:rPr>
                      <w:w w:val="108"/>
                    </w:rPr>
                    <w:t> </w:t>
                  </w:r>
                  <w:r>
                    <w:rPr>
                      <w:w w:val="105"/>
                    </w:rPr>
                    <w:t>tutional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frame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orks</w:t>
                  </w:r>
                  <w:r>
                    <w:rPr>
                      <w:spacing w:val="22"/>
                      <w:w w:val="105"/>
                    </w:rPr>
                    <w:t> </w:t>
                  </w:r>
                  <w:hyperlink w:history="true" w:anchor="_bookmark49"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eng</w:t>
                    </w:r>
                    <w:r>
                      <w:rPr>
                        <w:color w:val="FF0000"/>
                        <w:spacing w:val="21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20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Khoury</w:t>
                    </w:r>
                    <w:r>
                      <w:rPr>
                        <w:color w:val="FF0000"/>
                        <w:spacing w:val="2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(2008)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4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trast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earlier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theo</w:t>
                  </w:r>
                  <w:r>
                    <w:rPr>
                      <w:color w:val="000000"/>
                      <w:w w:val="105"/>
                    </w:rPr>
                    <w:t>ries,</w:t>
                  </w:r>
                  <w:r>
                    <w:rPr>
                      <w:color w:val="000000"/>
                      <w:spacing w:val="2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IB</w:t>
                  </w:r>
                  <w:r>
                    <w:rPr>
                      <w:color w:val="000000"/>
                      <w:spacing w:val="-19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d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es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not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exist</w:t>
                  </w:r>
                  <w:r>
                    <w:rPr>
                      <w:color w:val="000000"/>
                      <w:w w:val="106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on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it’s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wn.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It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merely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extension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on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earlier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theories.This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figure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(</w:t>
                  </w:r>
                  <w:hyperlink w:history="true" w:anchor="_bookmark18">
                    <w:r>
                      <w:rPr>
                        <w:color w:val="0000FF"/>
                        <w:w w:val="105"/>
                      </w:rPr>
                      <w:t>2.3</w:t>
                    </w:r>
                  </w:hyperlink>
                  <w:r>
                    <w:rPr>
                      <w:color w:val="000000"/>
                      <w:w w:val="105"/>
                    </w:rPr>
                    <w:t>)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sh</w:t>
                  </w:r>
                  <w:r>
                    <w:rPr>
                      <w:color w:val="000000"/>
                      <w:spacing w:val="-7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ws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</w:t>
                  </w:r>
                  <w:r>
                    <w:rPr>
                      <w:color w:val="000000"/>
                      <w:spacing w:val="5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endance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on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oth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he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theories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hyperlink w:history="true" w:anchor="_bookmark26">
                    <w:r>
                      <w:rPr>
                        <w:color w:val="FF0000"/>
                        <w:w w:val="105"/>
                      </w:rPr>
                      <w:t>Barney</w:t>
                    </w:r>
                    <w:r>
                      <w:rPr>
                        <w:color w:val="FF0000"/>
                        <w:spacing w:val="29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(2001)</w:t>
                    </w:r>
                    <w:r>
                      <w:rPr>
                        <w:color w:val="FF0000"/>
                        <w:spacing w:val="29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hyperlink w:history="true" w:anchor="_bookmark51"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orter</w:t>
                    </w:r>
                    <w:r>
                      <w:rPr>
                        <w:color w:val="FF0000"/>
                        <w:spacing w:val="30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(1980)</w:t>
                    </w:r>
                    <w:r>
                      <w:rPr>
                        <w:color w:val="FF0000"/>
                        <w:spacing w:val="29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for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IBV.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</w:t>
                  </w:r>
                  <w:r>
                    <w:rPr>
                      <w:color w:val="000000"/>
                      <w:spacing w:val="-6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viously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IBVis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not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at-</w:t>
                  </w:r>
                  <w:r>
                    <w:rPr>
                      <w:color w:val="000000"/>
                      <w:w w:val="114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tempt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dismiss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other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theories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more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ttempt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complete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theories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on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strategy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as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they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exist</w:t>
                  </w:r>
                  <w:r>
                    <w:rPr>
                      <w:color w:val="00000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986023pt;margin-top:765.970093pt;width:7.421823pt;height:12.9091pt;mso-position-horizontal-relative:page;mso-position-vertical-relative:page;z-index:-187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9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876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1875" type="#_x0000_t75" stroked="false">
            <v:imagedata r:id="rId22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874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group style="position:absolute;margin-left:136.60083pt;margin-top:187.70929pt;width:322.07653pt;height:136.982850pt;mso-position-horizontal-relative:page;mso-position-vertical-relative:page;z-index:-1873" coordorigin="2732,3754" coordsize="6442,2740">
            <v:group style="position:absolute;left:2736;top:3758;width:2442;height:656" coordorigin="2736,3758" coordsize="2442,656">
              <v:shape style="position:absolute;left:2736;top:3758;width:2442;height:656" coordorigin="2736,3758" coordsize="2442,656" path="m5178,4086l5143,4007,5082,3959,4995,3913,4884,3873,4821,3854,4752,3837,4678,3821,4600,3807,4518,3795,4432,3784,4343,3775,4251,3768,4155,3762,4057,3759,3957,3758,3857,3759,3759,3762,3664,3768,3571,3775,3482,3784,3396,3795,3314,3807,3236,3821,3162,3837,3094,3854,3030,3873,2972,3893,2872,3936,2798,3983,2752,4033,2736,4086,2740,4113,2771,4165,2832,4214,2919,4259,3030,4300,3094,4318,3162,4335,3236,4351,3314,4365,3396,4378,3482,4389,3571,4398,3664,4405,3759,4410,3857,4413,3957,4414,4057,4413,4155,4410,4251,4405,4343,4398,4432,4389,4518,4378,4600,4365,4678,4351,4752,4335,4821,4318,4884,4300,4943,4280,5042,4237,5116,4190,5162,4140,5178,4086xe" filled="f" stroked="t" strokeweight=".3985pt" strokecolor="#000000">
                <v:path arrowok="t"/>
              </v:shape>
            </v:group>
            <v:group style="position:absolute;left:2736;top:4817;width:2442;height:656" coordorigin="2736,4817" coordsize="2442,656">
              <v:shape style="position:absolute;left:2736;top:4817;width:2442;height:656" coordorigin="2736,4817" coordsize="2442,656" path="m5178,5145l5143,5066,5082,5017,4995,4972,4884,4931,4821,4913,4752,4896,4678,4880,4600,4866,4518,4853,4432,4843,4343,4834,4251,4826,4155,4821,4057,4818,3957,4817,3857,4818,3759,4821,3664,4826,3571,4834,3482,4843,3396,4853,3314,4866,3236,4880,3162,4896,3094,4913,3030,4931,2972,4951,2872,4994,2798,5041,2752,5092,2736,5145,2740,5172,2771,5224,2832,5273,2919,5318,3030,5359,3094,5377,3162,5394,3236,5410,3314,5424,3396,5437,3482,5447,3571,5456,3664,5464,3759,5469,3857,5472,3957,5473,4057,5472,4155,5469,4251,5464,4343,5456,4432,5447,4518,5437,4600,5424,4678,5410,4752,5394,4821,5377,4884,5359,4943,5339,5042,5296,5116,5249,5162,5198,5178,5145xe" filled="f" stroked="t" strokeweight=".3985pt" strokecolor="#000000">
                <v:path arrowok="t"/>
              </v:shape>
            </v:group>
            <v:group style="position:absolute;left:5779;top:4947;width:1395;height:397" coordorigin="5779,4947" coordsize="1395,397">
              <v:shape style="position:absolute;left:5779;top:4947;width:1395;height:397" coordorigin="5779,4947" coordsize="1395,397" path="m7174,5145l7138,5082,7069,5040,7006,5016,6930,4994,6844,4976,6748,4962,6644,4952,6534,4947,6476,4947,6419,4947,6309,4952,6205,4962,6109,4976,6023,4994,5947,5016,5884,5040,5815,5082,5779,5145,5781,5161,5834,5222,5914,5262,5983,5285,6065,5305,6156,5321,6256,5333,6363,5341,6476,5343,6534,5343,6644,5338,6748,5328,6844,5314,6930,5296,7006,5274,7069,5250,7138,5208,7174,5145xe" filled="f" stroked="t" strokeweight=".3985pt" strokecolor="#000000">
                <v:path arrowok="t"/>
              </v:shape>
            </v:group>
            <v:group style="position:absolute;left:5181;top:4086;width:1052;height:860" coordorigin="5181,4086" coordsize="1052,860">
              <v:shape style="position:absolute;left:5181;top:4086;width:1052;height:860" coordorigin="5181,4086" coordsize="1052,860" path="m5181,4086l6233,4946e" filled="f" stroked="t" strokeweight=".79701pt" strokecolor="#000000">
                <v:path arrowok="t"/>
              </v:shape>
            </v:group>
            <v:group style="position:absolute;left:6201;top:4894;width:35;height:57" coordorigin="6201,4894" coordsize="35,57">
              <v:shape style="position:absolute;left:6201;top:4894;width:35;height:57" coordorigin="6201,4894" coordsize="35,57" path="m6235,4894l6232,4915,6235,4938,6222,4946,6201,4951e" filled="f" stroked="t" strokeweight=".639884pt" strokecolor="#000000">
                <v:path arrowok="t"/>
              </v:shape>
            </v:group>
            <v:group style="position:absolute;left:5181;top:5145;width:581;height:2" coordorigin="5181,5145" coordsize="581,2">
              <v:shape style="position:absolute;left:5181;top:5145;width:581;height:2" coordorigin="5181,5145" coordsize="581,0" path="m5181,5145l5762,5145e" filled="f" stroked="t" strokeweight=".79701pt" strokecolor="#000000">
                <v:path arrowok="t"/>
              </v:shape>
            </v:group>
            <v:group style="position:absolute;left:5731;top:5104;width:28;height:66" coordorigin="5731,5104" coordsize="28,66">
              <v:shape style="position:absolute;left:5731;top:5104;width:28;height:66" coordorigin="5731,5104" coordsize="28,66" path="m5731,5104l5741,5122,5759,5138,5754,5152,5740,5169e" filled="f" stroked="t" strokeweight=".637600pt" strokecolor="#000000">
                <v:path arrowok="t"/>
              </v:shape>
            </v:group>
            <v:group style="position:absolute;left:2736;top:5876;width:2442;height:614" coordorigin="2736,5876" coordsize="2442,614">
              <v:shape style="position:absolute;left:2736;top:5876;width:2442;height:614" coordorigin="2736,5876" coordsize="2442,614" path="m5178,6183l5143,6109,5082,6063,4995,6021,4884,5983,4821,5966,4752,5950,4678,5935,4600,5922,4518,5910,4432,5900,4343,5891,4251,5885,4155,5880,4057,5877,3957,5876,3857,5877,3759,5880,3664,5885,3571,5891,3482,5900,3396,5910,3314,5922,3236,5935,3162,5950,3094,5966,3030,5983,2972,6001,2872,6042,2798,6086,2752,6133,2736,6183,2740,6208,2798,6280,2872,6324,2972,6364,3030,6383,3094,6400,3162,6416,3236,6431,3314,6444,3396,6456,3482,6466,3571,6474,3664,6481,3759,6486,3857,6489,3957,6490,4057,6489,4155,6486,4251,6481,4343,6474,4432,6466,4518,6456,4600,6444,4678,6431,4752,6416,4821,6400,4884,6383,4943,6364,5042,6324,5116,6280,5162,6233,5178,6183xe" filled="f" stroked="t" strokeweight=".3985pt" strokecolor="#000000">
                <v:path arrowok="t"/>
              </v:shape>
            </v:group>
            <v:group style="position:absolute;left:5181;top:5344;width:1047;height:839" coordorigin="5181,5344" coordsize="1047,839">
              <v:shape style="position:absolute;left:5181;top:5344;width:1047;height:839" coordorigin="5181,5344" coordsize="1047,839" path="m5181,6183l6228,5344e" filled="f" stroked="t" strokeweight=".79701pt" strokecolor="#000000">
                <v:path arrowok="t"/>
              </v:shape>
            </v:group>
            <v:group style="position:absolute;left:6178;top:5331;width:48;height:46" coordorigin="6178,5331" coordsize="48,46">
              <v:shape style="position:absolute;left:6178;top:5331;width:48;height:46" coordorigin="6178,5331" coordsize="48,46" path="m6178,5331l6198,5339,6221,5340,6226,5354,6226,5377e" filled="f" stroked="t" strokeweight=".637917pt" strokecolor="#000000">
                <v:path arrowok="t"/>
              </v:shape>
            </v:group>
            <v:group style="position:absolute;left:7775;top:4947;width:1395;height:397" coordorigin="7775,4947" coordsize="1395,397">
              <v:shape style="position:absolute;left:7775;top:4947;width:1395;height:397" coordorigin="7775,4947" coordsize="1395,397" path="m9170,5145l9134,5082,9065,5041,9002,5016,8926,4994,8840,4976,8744,4962,8640,4952,8529,4947,8472,4947,8415,4947,8305,4952,8201,4962,8105,4976,8018,4994,7943,5016,7879,5041,7810,5082,7775,5145,7777,5161,7830,5222,7909,5262,7979,5285,8060,5305,8152,5321,8252,5333,8359,5341,8472,5343,8529,5343,8640,5338,8744,5328,8840,5314,8926,5296,9002,5274,9065,5250,9134,5208,9170,5145xe" filled="f" stroked="t" strokeweight=".3985pt" strokecolor="#000000">
                <v:path arrowok="t"/>
              </v:shape>
            </v:group>
            <v:group style="position:absolute;left:7177;top:5145;width:581;height:2" coordorigin="7177,5145" coordsize="581,2">
              <v:shape style="position:absolute;left:7177;top:5145;width:581;height:2" coordorigin="7177,5145" coordsize="581,0" path="m7177,5145l7758,5145e" filled="f" stroked="t" strokeweight=".79701pt" strokecolor="#000000">
                <v:path arrowok="t"/>
              </v:shape>
            </v:group>
            <v:group style="position:absolute;left:7727;top:5104;width:28;height:66" coordorigin="7727,5104" coordsize="28,66">
              <v:shape style="position:absolute;left:7727;top:5104;width:28;height:66" coordorigin="7727,5104" coordsize="28,66" path="m7727,5104l7737,5122,7755,5138,7749,5152,7736,5170e" filled="f" stroked="t" strokeweight=".637600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254.919006pt;margin-top:101.313103pt;width:85.436779pt;height:11.9626pt;mso-position-horizontal-relative:page;mso-position-vertical-relative:page;z-index:-1872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bookmarkStart w:name="_bookmark19" w:id="30"/>
                  <w:bookmarkEnd w:id="30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0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Lite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100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tu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3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9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5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44.167084pt;width:455.539029pt;height:33.2331pt;mso-position-horizontal-relative:page;mso-position-vertical-relative:page;z-index:-187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at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mome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t.</w:t>
                  </w:r>
                  <w:r>
                    <w:rPr>
                      <w:spacing w:val="2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Strategy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6"/>
                      <w:w w:val="110"/>
                    </w:rPr>
                    <w:t>b</w:t>
                  </w:r>
                  <w:r>
                    <w:rPr>
                      <w:w w:val="110"/>
                    </w:rPr>
                    <w:t>out</w:t>
                  </w:r>
                  <w:r>
                    <w:rPr>
                      <w:spacing w:val="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making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ri</w:t>
                  </w:r>
                  <w:r>
                    <w:rPr>
                      <w:w w:val="110"/>
                    </w:rPr>
                    <w:t>g</w:t>
                  </w:r>
                  <w:r>
                    <w:rPr>
                      <w:spacing w:val="-7"/>
                      <w:w w:val="110"/>
                    </w:rPr>
                    <w:t>h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spacing w:val="2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c</w:t>
                  </w:r>
                  <w:r>
                    <w:rPr>
                      <w:w w:val="110"/>
                    </w:rPr>
                    <w:t>hoice</w:t>
                  </w:r>
                  <w:r>
                    <w:rPr>
                      <w:w w:val="110"/>
                    </w:rPr>
                    <w:t>s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at</w:t>
                  </w:r>
                  <w:r>
                    <w:rPr>
                      <w:spacing w:val="2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t</w:t>
                  </w:r>
                  <w:r>
                    <w:rPr>
                      <w:w w:val="110"/>
                    </w:rPr>
                    <w:t>he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correct</w:t>
                  </w:r>
                  <w:r>
                    <w:rPr>
                      <w:spacing w:val="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mome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t.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left="211" w:right="0"/>
                    <w:jc w:val="left"/>
                  </w:pPr>
                  <w:r>
                    <w:rPr>
                      <w:spacing w:val="-17"/>
                      <w:w w:val="105"/>
                    </w:rPr>
                    <w:t>T</w:t>
                  </w:r>
                  <w:r>
                    <w:rPr>
                      <w:w w:val="105"/>
                    </w:rPr>
                    <w:t>reating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institutions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inde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ende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spacing w:val="-13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ar</w:t>
                  </w:r>
                  <w:r>
                    <w:rPr>
                      <w:w w:val="105"/>
                    </w:rPr>
                    <w:t>iables,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</w:t>
                  </w:r>
                  <w:r>
                    <w:rPr>
                      <w:w w:val="105"/>
                    </w:rPr>
                    <w:t>titution-based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view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business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</w:t>
                  </w:r>
                  <w:r>
                    <w:rPr>
                      <w:spacing w:val="-18"/>
                      <w:w w:val="105"/>
                    </w:rPr>
                    <w:t>y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556396pt;margin-top:194.759964pt;width:52.545135pt;height:19.12137pt;mso-position-horizontal-relative:page;mso-position-vertical-relative:page;z-index:-1870" type="#_x0000_t202" filled="f" stroked="f">
            <v:textbox inset="0,0,0,0">
              <w:txbxContent>
                <w:p>
                  <w:pPr>
                    <w:spacing w:line="16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bookmarkStart w:name="_bookmark20" w:id="31"/>
                  <w:bookmarkEnd w:id="31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Industry-Based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  <w:p>
                  <w:pPr>
                    <w:spacing w:before="17"/>
                    <w:ind w:left="11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Com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10"/>
                      <w:sz w:val="15"/>
                      <w:szCs w:val="15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etition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7.265198pt;margin-top:247.694962pt;width:81.137997pt;height:19.12067pt;mso-position-horizontal-relative:page;mso-position-vertical-relative:page;z-index:-1869" type="#_x0000_t202" filled="f" stroked="f">
            <v:textbox inset="0,0,0,0">
              <w:txbxContent>
                <w:p>
                  <w:pPr>
                    <w:spacing w:line="166" w:lineRule="exact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15"/>
                      <w:szCs w:val="15"/>
                    </w:rPr>
                    <w:t>Firm</w:t>
                  </w:r>
                  <w:r>
                    <w:rPr>
                      <w:rFonts w:ascii="Times New Roman" w:hAnsi="Times New Roman" w:cs="Times New Roman" w:eastAsia="Times New Roman"/>
                      <w:spacing w:val="11"/>
                      <w:w w:val="105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5"/>
                      <w:szCs w:val="15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spacing w:val="3"/>
                      <w:w w:val="105"/>
                      <w:sz w:val="15"/>
                      <w:szCs w:val="15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5"/>
                      <w:szCs w:val="15"/>
                    </w:rPr>
                    <w:t>ecific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05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5"/>
                      <w:szCs w:val="15"/>
                    </w:rPr>
                    <w:t>Resources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  <w:p>
                  <w:pPr>
                    <w:spacing w:before="17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10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Capabilities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795593pt;margin-top:252.437973pt;width:30.017842pt;height:9.63637pt;mso-position-horizontal-relative:page;mso-position-vertical-relative:page;z-index:-1868" type="#_x0000_t202" filled="f" stroked="f">
            <v:textbox inset="0,0,0,0">
              <w:txbxContent>
                <w:p>
                  <w:pPr>
                    <w:spacing w:line="16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Strategy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763pt;margin-top:253.180969pt;width:43.392181pt;height:9.63637pt;mso-position-horizontal-relative:page;mso-position-vertical-relative:page;z-index:-1867" type="#_x0000_t202" filled="f" stroked="f">
            <v:textbox inset="0,0,0,0">
              <w:txbxContent>
                <w:p>
                  <w:pPr>
                    <w:spacing w:line="16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5"/>
                      <w:w w:val="110"/>
                      <w:sz w:val="15"/>
                      <w:szCs w:val="15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erformance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671707pt;margin-top:300.32196pt;width:72.356935pt;height:19.12067pt;mso-position-horizontal-relative:page;mso-position-vertical-relative:page;z-index:-1866" type="#_x0000_t202" filled="f" stroked="f">
            <v:textbox inset="0,0,0,0">
              <w:txbxContent>
                <w:p>
                  <w:pPr>
                    <w:spacing w:line="166" w:lineRule="exact"/>
                    <w:ind w:left="63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Institutional</w:t>
                  </w:r>
                  <w:r>
                    <w:rPr>
                      <w:rFonts w:ascii="Times New Roman" w:hAnsi="Times New Roman" w:cs="Times New Roman" w:eastAsia="Times New Roman"/>
                      <w:spacing w:val="19"/>
                      <w:w w:val="110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Condi-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  <w:p>
                  <w:pPr>
                    <w:spacing w:before="17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tions</w:t>
                  </w:r>
                  <w:r>
                    <w:rPr>
                      <w:rFonts w:ascii="Times New Roman" w:hAnsi="Times New Roman" w:cs="Times New Roman" w:eastAsia="Times New Roman"/>
                      <w:spacing w:val="13"/>
                      <w:w w:val="110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10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2"/>
                      <w:w w:val="110"/>
                      <w:sz w:val="15"/>
                      <w:szCs w:val="15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ransiti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5"/>
                      <w:szCs w:val="15"/>
                    </w:rPr>
                    <w:t>ons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34.567932pt;width:455.521311pt;height:23.951215pt;mso-position-horizontal-relative:page;mso-position-vertical-relative:page;z-index:-1865" type="#_x0000_t202" filled="f" stroked="f">
            <v:textbox inset="0,0,0,0">
              <w:txbxContent>
                <w:p>
                  <w:pPr>
                    <w:spacing w:line="212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0"/>
                      <w:szCs w:val="20"/>
                    </w:rPr>
                    <w:t>Figure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4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0"/>
                      <w:szCs w:val="20"/>
                    </w:rPr>
                    <w:t>2.4: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1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-4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Institution-Based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View</w:t>
                  </w:r>
                  <w:r>
                    <w:rPr>
                      <w:rFonts w:ascii="Times New Roman" w:hAnsi="Times New Roman" w:cs="Times New Roman" w:eastAsia="Times New Roman"/>
                      <w:spacing w:val="-4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as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pacing w:val="-4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Third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Leg</w:t>
                  </w:r>
                  <w:r>
                    <w:rPr>
                      <w:rFonts w:ascii="Times New Roman" w:hAnsi="Times New Roman" w:cs="Times New Roman" w:eastAsia="Times New Roman"/>
                      <w:spacing w:val="-4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fo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pacing w:val="-4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Strategy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6"/>
                      <w:w w:val="110"/>
                      <w:sz w:val="20"/>
                      <w:szCs w:val="20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ri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10"/>
                      <w:sz w:val="20"/>
                      <w:szCs w:val="20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10"/>
                      <w:sz w:val="20"/>
                      <w:szCs w:val="20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d.</w:t>
                  </w:r>
                  <w:r>
                    <w:rPr>
                      <w:rFonts w:ascii="Times New Roman" w:hAnsi="Times New Roman" w:cs="Times New Roman" w:eastAsia="Times New Roman"/>
                      <w:spacing w:val="20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Source: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10"/>
                      <w:sz w:val="20"/>
                      <w:szCs w:val="20"/>
                    </w:rPr>
                    <w:t> </w:t>
                  </w:r>
                  <w:hyperlink w:history="true" w:anchor="_bookmark50"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-6"/>
                        <w:w w:val="110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10"/>
                        <w:sz w:val="20"/>
                        <w:szCs w:val="20"/>
                      </w:rPr>
                      <w:t>eng,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-2"/>
                        <w:w w:val="11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10"/>
                        <w:sz w:val="20"/>
                        <w:szCs w:val="20"/>
                      </w:rPr>
                      <w:t>Sun,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-3"/>
                        <w:w w:val="11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10"/>
                        <w:sz w:val="20"/>
                        <w:szCs w:val="20"/>
                      </w:rPr>
                      <w:t>et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-3"/>
                        <w:w w:val="11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10"/>
                        <w:sz w:val="20"/>
                        <w:szCs w:val="20"/>
                      </w:rPr>
                      <w:t>al.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0"/>
                        <w:szCs w:val="20"/>
                      </w:rPr>
                    </w:r>
                  </w:hyperlink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hyperlink w:history="true" w:anchor="_bookmark50"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05"/>
                        <w:sz w:val="20"/>
                        <w:szCs w:val="20"/>
                      </w:rPr>
                      <w:t>(2009)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0"/>
                        <w:szCs w:val="2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79.579102pt;width:455.540401pt;height:175.4991pt;mso-position-horizontal-relative:page;mso-position-vertical-relative:page;z-index:-186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20"/>
                    <w:jc w:val="both"/>
                  </w:pPr>
                  <w:r>
                    <w:rPr>
                      <w:w w:val="105"/>
                    </w:rPr>
                    <w:t>therefore,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cuses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dynamic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teraction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6"/>
                      <w:w w:val="105"/>
                    </w:rPr>
                    <w:t>t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een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institutions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organisations,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con-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400" w:lineRule="atLeast" w:before="6"/>
                    <w:ind w:right="20"/>
                    <w:jc w:val="both"/>
                  </w:pPr>
                  <w:r>
                    <w:rPr>
                      <w:w w:val="105"/>
                    </w:rPr>
                    <w:t>siders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strategic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hoices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out</w:t>
                  </w:r>
                  <w:r>
                    <w:rPr>
                      <w:w w:val="105"/>
                    </w:rPr>
                    <w:t>come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terac</w:t>
                  </w:r>
                  <w:r>
                    <w:rPr>
                      <w:w w:val="105"/>
                    </w:rPr>
                    <w:t>tion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(s</w:t>
                  </w:r>
                  <w:r>
                    <w:rPr>
                      <w:w w:val="105"/>
                    </w:rPr>
                    <w:t>ee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figure</w:t>
                  </w:r>
                  <w:r>
                    <w:rPr>
                      <w:spacing w:val="19"/>
                      <w:w w:val="105"/>
                    </w:rPr>
                    <w:t> </w:t>
                  </w:r>
                  <w:hyperlink w:history="true" w:anchor="_bookmark18">
                    <w:r>
                      <w:rPr>
                        <w:color w:val="0000FF"/>
                        <w:w w:val="105"/>
                      </w:rPr>
                      <w:t>2.3</w:t>
                    </w:r>
                  </w:hyperlink>
                  <w:r>
                    <w:rPr>
                      <w:color w:val="000000"/>
                      <w:w w:val="105"/>
                    </w:rPr>
                    <w:t>)</w:t>
                  </w:r>
                  <w:r>
                    <w:rPr>
                      <w:color w:val="000000"/>
                      <w:spacing w:val="18"/>
                      <w:w w:val="105"/>
                    </w:rPr>
                    <w:t> </w:t>
                  </w:r>
                  <w:hyperlink w:history="true" w:anchor="_bookmark46"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eng</w:t>
                    </w:r>
                    <w:r>
                      <w:rPr>
                        <w:color w:val="FF0000"/>
                        <w:spacing w:val="19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(2002)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5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Not</w:t>
                  </w:r>
                  <w:r>
                    <w:rPr>
                      <w:color w:val="000000"/>
                      <w:w w:val="107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only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more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</w:t>
                  </w:r>
                  <w:r>
                    <w:rPr>
                      <w:color w:val="000000"/>
                      <w:spacing w:val="-7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holars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come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realise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that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institutions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matter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hyperlink w:history="true" w:anchor="_bookmark52">
                    <w:r>
                      <w:rPr>
                        <w:color w:val="FF0000"/>
                        <w:spacing w:val="-6"/>
                        <w:w w:val="105"/>
                      </w:rPr>
                      <w:t>P</w:t>
                    </w:r>
                    <w:r>
                      <w:rPr>
                        <w:color w:val="FF0000"/>
                        <w:spacing w:val="-8"/>
                        <w:w w:val="105"/>
                      </w:rPr>
                      <w:t>o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w</w:t>
                    </w:r>
                    <w:r>
                      <w:rPr>
                        <w:color w:val="FF0000"/>
                        <w:w w:val="105"/>
                      </w:rPr>
                      <w:t>ell</w:t>
                    </w:r>
                    <w:r>
                      <w:rPr>
                        <w:color w:val="FF0000"/>
                        <w:spacing w:val="30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30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DiMa</w:t>
                    </w:r>
                    <w:r>
                      <w:rPr>
                        <w:color w:val="FF0000"/>
                        <w:w w:val="105"/>
                      </w:rPr>
                      <w:t>ggio</w:t>
                    </w:r>
                    <w:r>
                      <w:rPr>
                        <w:color w:val="FF0000"/>
                        <w:spacing w:val="30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</w:t>
                    </w:r>
                    <w:r>
                      <w:rPr>
                        <w:color w:val="FF0000"/>
                        <w:w w:val="105"/>
                      </w:rPr>
                      <w:t>991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w w:val="107"/>
                    </w:rPr>
                    <w:t> </w:t>
                  </w:r>
                  <w:hyperlink w:history="true" w:anchor="_bookmark54">
                    <w:r>
                      <w:rPr>
                        <w:color w:val="FF0000"/>
                        <w:w w:val="105"/>
                      </w:rPr>
                      <w:t>Scott</w:t>
                    </w:r>
                    <w:r>
                      <w:rPr>
                        <w:color w:val="FF0000"/>
                        <w:spacing w:val="30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(1995</w:t>
                    </w:r>
                  </w:hyperlink>
                  <w:r>
                    <w:rPr>
                      <w:color w:val="000000"/>
                      <w:w w:val="105"/>
                    </w:rPr>
                    <w:t>),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but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also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that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strategy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resear</w:t>
                  </w:r>
                  <w:r>
                    <w:rPr>
                      <w:color w:val="000000"/>
                      <w:spacing w:val="-6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cannot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just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cus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on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industry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conditions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firm</w:t>
                  </w:r>
                  <w:r>
                    <w:rPr>
                      <w:color w:val="000000"/>
                      <w:w w:val="101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resources.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hyperlink w:history="true" w:anchor="_bookmark33">
                    <w:r>
                      <w:rPr>
                        <w:color w:val="FF0000"/>
                        <w:w w:val="105"/>
                      </w:rPr>
                      <w:t>Khanna</w:t>
                    </w:r>
                    <w:r>
                      <w:rPr>
                        <w:color w:val="FF0000"/>
                        <w:spacing w:val="17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16"/>
                        <w:w w:val="105"/>
                      </w:rPr>
                      <w:t> 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alepu</w:t>
                    </w:r>
                    <w:r>
                      <w:rPr>
                        <w:color w:val="FF0000"/>
                        <w:spacing w:val="16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(1997)</w:t>
                    </w:r>
                    <w:r>
                      <w:rPr>
                        <w:color w:val="FF0000"/>
                        <w:spacing w:val="17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Although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firms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ta</w:t>
                  </w:r>
                  <w:r>
                    <w:rPr>
                      <w:color w:val="000000"/>
                      <w:spacing w:val="-6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decisions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on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indiv</w:t>
                  </w:r>
                  <w:r>
                    <w:rPr>
                      <w:color w:val="000000"/>
                      <w:w w:val="105"/>
                    </w:rPr>
                    <w:t>idual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resources</w:t>
                  </w:r>
                  <w:r>
                    <w:rPr>
                      <w:color w:val="000000"/>
                      <w:w w:val="103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capabilities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hyperlink w:history="true" w:anchor="_bookmark25">
                    <w:r>
                      <w:rPr>
                        <w:color w:val="FF0000"/>
                        <w:w w:val="105"/>
                      </w:rPr>
                      <w:t>Barney</w:t>
                    </w:r>
                    <w:r>
                      <w:rPr>
                        <w:color w:val="FF0000"/>
                        <w:spacing w:val="3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(1991)</w:t>
                    </w:r>
                    <w:r>
                      <w:rPr>
                        <w:color w:val="FF0000"/>
                        <w:spacing w:val="31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influence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institutions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can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no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longer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ignored.</w:t>
                  </w:r>
                  <w:r>
                    <w:rPr>
                      <w:color w:val="000000"/>
                      <w:spacing w:val="3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This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</w:t>
                  </w:r>
                  <w:r>
                    <w:rPr>
                      <w:color w:val="000000"/>
                      <w:w w:val="99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where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IB</w:t>
                  </w:r>
                  <w:r>
                    <w:rPr>
                      <w:color w:val="000000"/>
                      <w:spacing w:val="-19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extends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strategic</w:t>
                  </w:r>
                  <w:r>
                    <w:rPr>
                      <w:color w:val="000000"/>
                      <w:spacing w:val="3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literat</w:t>
                  </w:r>
                  <w:r>
                    <w:rPr>
                      <w:color w:val="000000"/>
                      <w:w w:val="105"/>
                    </w:rPr>
                    <w:t>ure.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When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tr</w:t>
                  </w:r>
                  <w:r>
                    <w:rPr>
                      <w:color w:val="000000"/>
                      <w:spacing w:val="5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duced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RBV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ternational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busines</w:t>
                  </w:r>
                  <w:r>
                    <w:rPr>
                      <w:color w:val="000000"/>
                      <w:w w:val="105"/>
                    </w:rPr>
                    <w:t>s</w:t>
                  </w:r>
                  <w:r>
                    <w:rPr>
                      <w:color w:val="000000"/>
                      <w:spacing w:val="3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</w:t>
                  </w:r>
                  <w:r>
                    <w:rPr>
                      <w:color w:val="000000"/>
                      <w:spacing w:val="-2"/>
                      <w:w w:val="105"/>
                    </w:rPr>
                    <w:t>i</w:t>
                  </w:r>
                  <w:r>
                    <w:rPr>
                      <w:color w:val="000000"/>
                      <w:w w:val="105"/>
                    </w:rPr>
                    <w:t>t-</w:t>
                  </w:r>
                  <w:r>
                    <w:rPr>
                      <w:color w:val="000000"/>
                      <w:w w:val="116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erature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this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view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gained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lot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sup</w:t>
                  </w:r>
                  <w:r>
                    <w:rPr>
                      <w:color w:val="000000"/>
                      <w:spacing w:val="5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ort.</w:t>
                  </w:r>
                  <w:r>
                    <w:rPr>
                      <w:color w:val="000000"/>
                      <w:spacing w:val="3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</w:t>
                  </w:r>
                  <w:r>
                    <w:rPr>
                      <w:color w:val="000000"/>
                      <w:w w:val="105"/>
                    </w:rPr>
                    <w:t>eory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has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een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expanded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</w:t>
                  </w:r>
                  <w:r>
                    <w:rPr>
                      <w:color w:val="000000"/>
                      <w:spacing w:val="5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on</w:t>
                  </w:r>
                  <w:r>
                    <w:rPr>
                      <w:color w:val="000000"/>
                      <w:spacing w:val="3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3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IBV</w:t>
                  </w:r>
                  <w:r>
                    <w:rPr>
                      <w:color w:val="000000"/>
                      <w:spacing w:val="37"/>
                      <w:w w:val="105"/>
                    </w:rPr>
                    <w:t> </w:t>
                  </w:r>
                  <w:r>
                    <w:rPr>
                      <w:color w:val="000000"/>
                      <w:spacing w:val="-7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as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tr</w:t>
                  </w:r>
                  <w:r>
                    <w:rPr>
                      <w:color w:val="000000"/>
                      <w:spacing w:val="5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duced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spacing w:val="-6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hyperlink w:history="true" w:anchor="_bookmark34">
                    <w:r>
                      <w:rPr>
                        <w:color w:val="FF0000"/>
                        <w:spacing w:val="-6"/>
                        <w:w w:val="105"/>
                      </w:rPr>
                      <w:t>K</w:t>
                    </w:r>
                    <w:r>
                      <w:rPr>
                        <w:color w:val="FF0000"/>
                        <w:w w:val="105"/>
                      </w:rPr>
                      <w:t>ost</w:t>
                    </w:r>
                    <w:r>
                      <w:rPr>
                        <w:color w:val="FF0000"/>
                        <w:spacing w:val="-6"/>
                        <w:w w:val="105"/>
                      </w:rPr>
                      <w:t>o</w:t>
                    </w:r>
                    <w:r>
                      <w:rPr>
                        <w:color w:val="FF0000"/>
                        <w:spacing w:val="-14"/>
                        <w:w w:val="105"/>
                      </w:rPr>
                      <w:t>v</w:t>
                    </w:r>
                    <w:r>
                      <w:rPr>
                        <w:color w:val="FF0000"/>
                        <w:w w:val="105"/>
                      </w:rPr>
                      <w:t>a</w:t>
                    </w:r>
                    <w:r>
                      <w:rPr>
                        <w:color w:val="FF0000"/>
                        <w:spacing w:val="1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1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Zaheer</w:t>
                    </w:r>
                    <w:r>
                      <w:rPr>
                        <w:color w:val="FF0000"/>
                        <w:spacing w:val="16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(1999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hyperlink w:history="true" w:anchor="_bookmark38">
                    <w:r>
                      <w:rPr>
                        <w:color w:val="FF0000"/>
                        <w:w w:val="105"/>
                      </w:rPr>
                      <w:t>Me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y</w:t>
                    </w:r>
                    <w:r>
                      <w:rPr>
                        <w:color w:val="FF0000"/>
                        <w:w w:val="105"/>
                      </w:rPr>
                      <w:t>er</w:t>
                    </w:r>
                    <w:r>
                      <w:rPr>
                        <w:color w:val="FF0000"/>
                        <w:spacing w:val="1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et</w:t>
                    </w:r>
                    <w:r>
                      <w:rPr>
                        <w:color w:val="FF0000"/>
                        <w:spacing w:val="1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al.</w:t>
                    </w:r>
                    <w:r>
                      <w:rPr>
                        <w:color w:val="FF0000"/>
                        <w:spacing w:val="1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(2009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hyperlink w:history="true" w:anchor="_bookmark55">
                    <w:r>
                      <w:rPr>
                        <w:color w:val="FF0000"/>
                        <w:spacing w:val="-19"/>
                        <w:w w:val="105"/>
                      </w:rPr>
                      <w:t>W</w:t>
                    </w:r>
                    <w:r>
                      <w:rPr>
                        <w:color w:val="FF0000"/>
                        <w:w w:val="105"/>
                      </w:rPr>
                      <w:t>ang</w:t>
                    </w:r>
                    <w:r>
                      <w:rPr>
                        <w:color w:val="FF0000"/>
                        <w:spacing w:val="1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et</w:t>
                    </w:r>
                    <w:r>
                      <w:rPr>
                        <w:color w:val="FF0000"/>
                        <w:spacing w:val="1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al.</w:t>
                    </w:r>
                    <w:r>
                      <w:rPr>
                        <w:color w:val="FF0000"/>
                        <w:spacing w:val="1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(2012</w:t>
                    </w:r>
                  </w:hyperlink>
                  <w:r>
                    <w:rPr>
                      <w:color w:val="000000"/>
                      <w:w w:val="105"/>
                    </w:rPr>
                    <w:t>).</w:t>
                  </w:r>
                  <w:r>
                    <w:rPr>
                      <w:color w:val="00000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03.311523pt;width:22.12772pt;height:16.3462pt;mso-position-horizontal-relative:page;mso-position-vertical-relative:page;z-index:-1863" type="#_x0000_t202" filled="f" stroked="f">
            <v:textbox inset="0,0,0,0">
              <w:txbxContent>
                <w:p>
                  <w:pPr>
                    <w:spacing w:line="294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bookmarkStart w:name="2.3 Institutions" w:id="32"/>
                  <w:bookmarkEnd w:id="32"/>
                  <w:r>
                    <w:rPr/>
                  </w:r>
                  <w:bookmarkStart w:name="_bookmark21" w:id="33"/>
                  <w:bookmarkEnd w:id="33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2.3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5.807533pt;margin-top:603.311523pt;width:81.574072pt;height:16.3462pt;mso-position-horizontal-relative:page;mso-position-vertical-relative:page;z-index:-1862" type="#_x0000_t202" filled="f" stroked="f">
            <v:textbox inset="0,0,0,0">
              <w:txbxContent>
                <w:p>
                  <w:pPr>
                    <w:spacing w:line="294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Instituti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"/>
                      <w:w w:val="115"/>
                      <w:sz w:val="28"/>
                      <w:szCs w:val="28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sz w:val="28"/>
                      <w:szCs w:val="28"/>
                    </w:rPr>
                    <w:t>ns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36.958069pt;width:455.538217pt;height:73.8811pt;mso-position-horizontal-relative:page;mso-position-vertical-relative:page;z-index:-186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20"/>
                    <w:jc w:val="both"/>
                  </w:pPr>
                  <w:r>
                    <w:rPr>
                      <w:spacing w:val="-18"/>
                      <w:w w:val="110"/>
                    </w:rPr>
                    <w:t>F</w:t>
                  </w:r>
                  <w:r>
                    <w:rPr>
                      <w:w w:val="110"/>
                    </w:rPr>
                    <w:t>oll</w:t>
                  </w:r>
                  <w:r>
                    <w:rPr>
                      <w:spacing w:val="-7"/>
                      <w:w w:val="110"/>
                    </w:rPr>
                    <w:t>o</w:t>
                  </w:r>
                  <w:r>
                    <w:rPr>
                      <w:w w:val="110"/>
                    </w:rPr>
                    <w:t>wing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hyperlink w:history="true" w:anchor="_bookmark42">
                    <w:r>
                      <w:rPr>
                        <w:color w:val="FF0000"/>
                        <w:w w:val="110"/>
                      </w:rPr>
                      <w:t>North</w:t>
                    </w:r>
                    <w:r>
                      <w:rPr>
                        <w:color w:val="FF0000"/>
                        <w:spacing w:val="-12"/>
                        <w:w w:val="110"/>
                      </w:rPr>
                      <w:t> </w:t>
                    </w:r>
                    <w:r>
                      <w:rPr>
                        <w:color w:val="FF0000"/>
                        <w:w w:val="110"/>
                      </w:rPr>
                      <w:t>(1990)</w:t>
                    </w:r>
                  </w:hyperlink>
                  <w:r>
                    <w:rPr>
                      <w:color w:val="000000"/>
                      <w:w w:val="110"/>
                    </w:rPr>
                    <w:t>,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spacing w:val="-7"/>
                      <w:w w:val="110"/>
                    </w:rPr>
                    <w:t>w</w:t>
                  </w:r>
                  <w:r>
                    <w:rPr>
                      <w:color w:val="000000"/>
                      <w:w w:val="110"/>
                    </w:rPr>
                    <w:t>e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spacing w:val="-1"/>
                      <w:w w:val="110"/>
                    </w:rPr>
                    <w:t>u</w:t>
                  </w:r>
                  <w:r>
                    <w:rPr>
                      <w:color w:val="000000"/>
                      <w:w w:val="110"/>
                    </w:rPr>
                    <w:t>nderstand</w:t>
                  </w:r>
                  <w:r>
                    <w:rPr>
                      <w:color w:val="000000"/>
                      <w:spacing w:val="-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instit</w:t>
                  </w:r>
                  <w:r>
                    <w:rPr>
                      <w:color w:val="000000"/>
                      <w:w w:val="110"/>
                    </w:rPr>
                    <w:t>utions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as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“</w:t>
                  </w:r>
                  <w:r>
                    <w:rPr>
                      <w:color w:val="000000"/>
                      <w:spacing w:val="-8"/>
                      <w:w w:val="110"/>
                    </w:rPr>
                    <w:t>h</w:t>
                  </w:r>
                  <w:r>
                    <w:rPr>
                      <w:color w:val="000000"/>
                      <w:w w:val="110"/>
                    </w:rPr>
                    <w:t>u</w:t>
                  </w:r>
                  <w:r>
                    <w:rPr>
                      <w:color w:val="000000"/>
                      <w:spacing w:val="-2"/>
                      <w:w w:val="110"/>
                    </w:rPr>
                    <w:t>m</w:t>
                  </w:r>
                  <w:r>
                    <w:rPr>
                      <w:color w:val="000000"/>
                      <w:w w:val="110"/>
                    </w:rPr>
                    <w:t>anly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devised</w:t>
                  </w:r>
                  <w:r>
                    <w:rPr>
                      <w:color w:val="000000"/>
                      <w:spacing w:val="-11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constrai</w:t>
                  </w:r>
                  <w:r>
                    <w:rPr>
                      <w:color w:val="000000"/>
                      <w:spacing w:val="-7"/>
                      <w:w w:val="110"/>
                    </w:rPr>
                    <w:t>n</w:t>
                  </w:r>
                  <w:r>
                    <w:rPr>
                      <w:color w:val="000000"/>
                      <w:w w:val="110"/>
                    </w:rPr>
                    <w:t>ts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that</w:t>
                  </w:r>
                  <w:r>
                    <w:rPr>
                      <w:color w:val="000000"/>
                      <w:spacing w:val="-1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struc-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400" w:lineRule="atLeast" w:before="6"/>
                    <w:ind w:right="20"/>
                    <w:jc w:val="both"/>
                  </w:pPr>
                  <w:r>
                    <w:rPr>
                      <w:w w:val="105"/>
                    </w:rPr>
                    <w:t>ture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h</w:t>
                  </w:r>
                  <w:r>
                    <w:rPr>
                      <w:w w:val="105"/>
                    </w:rPr>
                    <w:t>uman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teraction“.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w w:val="105"/>
                    </w:rPr>
                    <w:t>l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factors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function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formal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informal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“rules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w w:val="112"/>
                    </w:rPr>
                    <w:t> </w:t>
                  </w:r>
                  <w:r>
                    <w:rPr>
                      <w:w w:val="105"/>
                    </w:rPr>
                    <w:t>game“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cially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constrain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tracting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practic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6"/>
                      <w:w w:val="105"/>
                    </w:rPr>
                    <w:t>t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een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Bo</w:t>
                  </w: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w w:val="105"/>
                    </w:rPr>
                    <w:t>rds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Direct</w:t>
                  </w:r>
                  <w:r>
                    <w:rPr>
                      <w:w w:val="105"/>
                    </w:rPr>
                    <w:t>ors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(BoD)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05"/>
                    </w:rPr>
                    <w:t>executi</w:t>
                  </w:r>
                  <w:r>
                    <w:rPr>
                      <w:spacing w:val="-5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es</w:t>
                  </w:r>
                  <w:r>
                    <w:rPr>
                      <w:spacing w:val="39"/>
                      <w:w w:val="105"/>
                    </w:rPr>
                    <w:t> </w:t>
                  </w:r>
                  <w:hyperlink w:history="true" w:anchor="_bookmark42">
                    <w:r>
                      <w:rPr>
                        <w:color w:val="FF0000"/>
                        <w:w w:val="105"/>
                      </w:rPr>
                      <w:t>North</w:t>
                    </w:r>
                    <w:r>
                      <w:rPr>
                        <w:color w:val="FF0000"/>
                        <w:spacing w:val="39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(1990)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These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formal</w:t>
                  </w:r>
                  <w:r>
                    <w:rPr>
                      <w:color w:val="000000"/>
                      <w:spacing w:val="3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en</w:t>
                  </w:r>
                  <w:r>
                    <w:rPr>
                      <w:color w:val="000000"/>
                      <w:spacing w:val="3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informal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constrai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ts</w:t>
                  </w:r>
                  <w:r>
                    <w:rPr>
                      <w:color w:val="000000"/>
                      <w:spacing w:val="3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</w:t>
                  </w:r>
                  <w:r>
                    <w:rPr>
                      <w:color w:val="000000"/>
                      <w:spacing w:val="6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w w:val="105"/>
                    </w:rPr>
                    <w:t>rate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i</w:t>
                  </w:r>
                  <w:r>
                    <w:rPr>
                      <w:color w:val="000000"/>
                      <w:w w:val="105"/>
                    </w:rPr>
                    <w:t>n</w:t>
                  </w:r>
                  <w:r>
                    <w:rPr>
                      <w:color w:val="000000"/>
                      <w:spacing w:val="3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stru</w:t>
                  </w:r>
                  <w:r>
                    <w:rPr>
                      <w:color w:val="000000"/>
                      <w:w w:val="105"/>
                    </w:rPr>
                    <w:t>ctures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for</w:t>
                  </w:r>
                  <w:r>
                    <w:rPr>
                      <w:color w:val="000000"/>
                      <w:spacing w:val="39"/>
                      <w:w w:val="105"/>
                    </w:rPr>
                    <w:t> </w:t>
                  </w:r>
                  <w:r>
                    <w:rPr>
                      <w:color w:val="000000"/>
                      <w:spacing w:val="4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oth</w:t>
                  </w:r>
                  <w:r>
                    <w:rPr>
                      <w:color w:val="00000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62012pt;margin-top:765.970093pt;width:12.843646pt;height:12.9091pt;mso-position-horizontal-relative:page;mso-position-vertical-relative:page;z-index:-186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10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859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1858" type="#_x0000_t75" stroked="false">
            <v:imagedata r:id="rId23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857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group style="position:absolute;margin-left:151.320999pt;margin-top:370.52002pt;width:292.634pt;height:105.798pt;mso-position-horizontal-relative:page;mso-position-vertical-relative:page;z-index:-1856" coordorigin="3026,7410" coordsize="5853,2116">
            <v:group style="position:absolute;left:5251;top:7414;width:2;height:271" coordorigin="5251,7414" coordsize="2,271">
              <v:shape style="position:absolute;left:5251;top:7414;width:2;height:271" coordorigin="5251,7414" coordsize="0,271" path="m5251,7685l5251,7414e" filled="f" stroked="t" strokeweight=".398pt" strokecolor="#000000">
                <v:path arrowok="t"/>
              </v:shape>
            </v:group>
            <v:group style="position:absolute;left:6611;top:7414;width:2;height:271" coordorigin="6611,7414" coordsize="2,271">
              <v:shape style="position:absolute;left:6611;top:7414;width:2;height:271" coordorigin="6611,7414" coordsize="0,271" path="m6611,7685l6611,7414e" filled="f" stroked="t" strokeweight=".398pt" strokecolor="#000000">
                <v:path arrowok="t"/>
              </v:shape>
            </v:group>
            <v:group style="position:absolute;left:3035;top:7728;width:5835;height:2" coordorigin="3035,7728" coordsize="5835,2">
              <v:shape style="position:absolute;left:3035;top:7728;width:5835;height:2" coordorigin="3035,7728" coordsize="5835,0" path="m3035,7728l8870,7728e" filled="f" stroked="t" strokeweight=".542pt" strokecolor="#000000">
                <v:path arrowok="t"/>
              </v:shape>
            </v:group>
            <v:group style="position:absolute;left:3035;top:7779;width:5835;height:2" coordorigin="3035,7779" coordsize="5835,2">
              <v:shape style="position:absolute;left:3035;top:7779;width:5835;height:2" coordorigin="3035,7779" coordsize="5835,0" path="m3035,7779l8870,7779e" filled="f" stroked="t" strokeweight=".542pt" strokecolor="#000000">
                <v:path arrowok="t"/>
              </v:shape>
            </v:group>
            <v:group style="position:absolute;left:5251;top:7846;width:2;height:1626" coordorigin="5251,7846" coordsize="2,1626">
              <v:shape style="position:absolute;left:5251;top:7846;width:2;height:1626" coordorigin="5251,7846" coordsize="0,1626" path="m5251,7846l5251,9471e" filled="f" stroked="t" strokeweight=".398047pt" strokecolor="#000000">
                <v:path arrowok="t"/>
              </v:shape>
            </v:group>
            <v:group style="position:absolute;left:6611;top:7846;width:2;height:1626" coordorigin="6611,7846" coordsize="2,1626">
              <v:shape style="position:absolute;left:6611;top:7846;width:2;height:1626" coordorigin="6611,7846" coordsize="0,1626" path="m6611,7846l6611,9471e" filled="f" stroked="t" strokeweight=".398029pt" strokecolor="#000000">
                <v:path arrowok="t"/>
              </v:shape>
            </v:group>
            <v:group style="position:absolute;left:3035;top:9518;width:5835;height:2" coordorigin="3035,9518" coordsize="5835,2">
              <v:shape style="position:absolute;left:3035;top:9518;width:5835;height:2" coordorigin="3035,9518" coordsize="5835,0" path="m3035,9518l8870,9518e" filled="f" stroked="t" strokeweight=".86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254.919006pt;margin-top:101.313103pt;width:85.436779pt;height:11.9626pt;mso-position-horizontal-relative:page;mso-position-vertical-relative:page;z-index:-1855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bookmarkStart w:name="_bookmark22" w:id="34"/>
                  <w:bookmarkEnd w:id="34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0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Lite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w w:val="100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tu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3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9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5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0"/>
                      <w:sz w:val="20"/>
                      <w:szCs w:val="20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44.167084pt;width:455.537129pt;height:216.545052pt;mso-position-horizontal-relative:page;mso-position-vertical-relative:page;z-index:-185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20"/>
                    <w:jc w:val="both"/>
                  </w:pPr>
                  <w:r>
                    <w:rPr>
                      <w:w w:val="110"/>
                    </w:rPr>
                    <w:t>s</w:t>
                  </w:r>
                  <w:r>
                    <w:rPr>
                      <w:spacing w:val="6"/>
                      <w:w w:val="110"/>
                    </w:rPr>
                    <w:t>o</w:t>
                  </w:r>
                  <w:r>
                    <w:rPr>
                      <w:w w:val="110"/>
                    </w:rPr>
                    <w:t>ci</w:t>
                  </w:r>
                  <w:r>
                    <w:rPr>
                      <w:w w:val="110"/>
                    </w:rPr>
                    <w:t>al</w:t>
                  </w:r>
                  <w:r>
                    <w:rPr>
                      <w:spacing w:val="-2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2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economic</w:t>
                  </w:r>
                  <w:r>
                    <w:rPr>
                      <w:spacing w:val="-2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ex</w:t>
                  </w:r>
                  <w:r>
                    <w:rPr>
                      <w:spacing w:val="-7"/>
                      <w:w w:val="110"/>
                    </w:rPr>
                    <w:t>c</w:t>
                  </w:r>
                  <w:r>
                    <w:rPr>
                      <w:w w:val="110"/>
                    </w:rPr>
                    <w:t>hanges.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Institutions</w:t>
                  </w:r>
                  <w:r>
                    <w:rPr>
                      <w:spacing w:val="-2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are</w:t>
                  </w:r>
                  <w:r>
                    <w:rPr>
                      <w:spacing w:val="-22"/>
                      <w:w w:val="110"/>
                    </w:rPr>
                    <w:t> </w:t>
                  </w:r>
                  <w:r>
                    <w:rPr>
                      <w:spacing w:val="5"/>
                      <w:w w:val="110"/>
                    </w:rPr>
                    <w:t>p</w:t>
                  </w:r>
                  <w:r>
                    <w:rPr>
                      <w:w w:val="110"/>
                    </w:rPr>
                    <w:t>er</w:t>
                  </w:r>
                  <w:r>
                    <w:rPr>
                      <w:spacing w:val="-13"/>
                      <w:w w:val="110"/>
                    </w:rPr>
                    <w:t>v</w:t>
                  </w:r>
                  <w:r>
                    <w:rPr>
                      <w:w w:val="110"/>
                    </w:rPr>
                    <w:t>asi</w:t>
                  </w:r>
                  <w:r>
                    <w:rPr>
                      <w:spacing w:val="-7"/>
                      <w:w w:val="110"/>
                    </w:rPr>
                    <w:t>v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-2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2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that</w:t>
                  </w:r>
                  <w:r>
                    <w:rPr>
                      <w:spacing w:val="-21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t</w:t>
                  </w:r>
                  <w:r>
                    <w:rPr>
                      <w:w w:val="110"/>
                    </w:rPr>
                    <w:t>hey</w:t>
                  </w:r>
                  <w:r>
                    <w:rPr>
                      <w:spacing w:val="-2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are</w:t>
                  </w:r>
                  <w:r>
                    <w:rPr>
                      <w:spacing w:val="-2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capable</w:t>
                  </w:r>
                  <w:r>
                    <w:rPr>
                      <w:spacing w:val="-2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2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shaping</w:t>
                  </w:r>
                  <w:r>
                    <w:rPr>
                      <w:spacing w:val="-2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spacing w:line="385" w:lineRule="auto"/>
                    <w:ind w:right="20"/>
                    <w:jc w:val="both"/>
                  </w:pP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105"/>
                    </w:rPr>
                    <w:t>viours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m</w:t>
                  </w:r>
                  <w:r>
                    <w:rPr>
                      <w:w w:val="105"/>
                    </w:rPr>
                    <w:t>u</w:t>
                  </w:r>
                  <w:r>
                    <w:rPr>
                      <w:spacing w:val="-1"/>
                      <w:w w:val="105"/>
                    </w:rPr>
                    <w:t>l</w:t>
                  </w:r>
                  <w:r>
                    <w:rPr>
                      <w:w w:val="105"/>
                    </w:rPr>
                    <w:t>tiple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act</w:t>
                  </w:r>
                  <w:r>
                    <w:rPr>
                      <w:w w:val="105"/>
                    </w:rPr>
                    <w:t>ors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(i.e.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indiv</w:t>
                  </w:r>
                  <w:r>
                    <w:rPr>
                      <w:w w:val="105"/>
                    </w:rPr>
                    <w:t>iduals,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firms,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dustries,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Non-G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ernme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tal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Organ-</w:t>
                  </w:r>
                  <w:r>
                    <w:rPr>
                      <w:w w:val="106"/>
                    </w:rPr>
                    <w:t> </w:t>
                  </w:r>
                  <w:r>
                    <w:rPr>
                      <w:w w:val="105"/>
                    </w:rPr>
                    <w:t>isations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(NGOs)).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More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broadly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eaking,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</w:t>
                  </w:r>
                  <w:r>
                    <w:rPr>
                      <w:w w:val="105"/>
                    </w:rPr>
                    <w:t>ns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ser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reduce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uncertai</w:t>
                  </w:r>
                  <w:r>
                    <w:rPr>
                      <w:spacing w:val="-5"/>
                      <w:w w:val="105"/>
                    </w:rPr>
                    <w:t>n</w:t>
                  </w:r>
                  <w:r>
                    <w:rPr>
                      <w:spacing w:val="-5"/>
                      <w:w w:val="105"/>
                    </w:rPr>
                    <w:t>t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differe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w w:val="138"/>
                    </w:rPr>
                    <w:t> </w:t>
                  </w:r>
                  <w:r>
                    <w:rPr>
                      <w:w w:val="105"/>
                    </w:rPr>
                    <w:t>actors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b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conditioning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ruling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norms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firm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105"/>
                    </w:rPr>
                    <w:t>viours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defining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oundar</w:t>
                  </w:r>
                  <w:r>
                    <w:rPr>
                      <w:w w:val="105"/>
                    </w:rPr>
                    <w:t>ies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o</w:t>
                  </w:r>
                  <w:r>
                    <w:rPr>
                      <w:w w:val="105"/>
                    </w:rPr>
                    <w:t>f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what</w:t>
                  </w:r>
                  <w:r>
                    <w:rPr>
                      <w:w w:val="109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</w:t>
                  </w:r>
                  <w:r>
                    <w:rPr>
                      <w:w w:val="105"/>
                    </w:rPr>
                    <w:t>onsidered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legiti</w:t>
                  </w:r>
                  <w:r>
                    <w:rPr>
                      <w:w w:val="105"/>
                    </w:rPr>
                    <w:t>mate</w:t>
                  </w:r>
                  <w:r>
                    <w:rPr>
                      <w:spacing w:val="16"/>
                      <w:w w:val="105"/>
                    </w:rPr>
                    <w:t> </w:t>
                  </w:r>
                  <w:hyperlink w:history="true" w:anchor="_bookmark49"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eng</w:t>
                    </w:r>
                    <w:r>
                      <w:rPr>
                        <w:color w:val="FF0000"/>
                        <w:spacing w:val="1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16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Khoury</w:t>
                    </w:r>
                    <w:r>
                      <w:rPr>
                        <w:color w:val="FF0000"/>
                        <w:spacing w:val="17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(2008)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385" w:lineRule="auto" w:before="5"/>
                    <w:ind w:right="20"/>
                    <w:jc w:val="both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formal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informal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i</w:t>
                  </w:r>
                  <w:r>
                    <w:rPr>
                      <w:w w:val="105"/>
                    </w:rPr>
                    <w:t>nstitutions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can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summarised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table</w:t>
                  </w:r>
                  <w:r>
                    <w:rPr>
                      <w:spacing w:val="19"/>
                      <w:w w:val="105"/>
                    </w:rPr>
                    <w:t> </w:t>
                  </w:r>
                  <w:hyperlink w:history="true" w:anchor="_bookmark23">
                    <w:r>
                      <w:rPr>
                        <w:color w:val="0000FF"/>
                        <w:w w:val="105"/>
                      </w:rPr>
                      <w:t>2.1</w:t>
                    </w:r>
                    <w:r>
                      <w:rPr>
                        <w:color w:val="0000FF"/>
                        <w:spacing w:val="19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Firms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do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not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only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w w:val="98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ok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at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their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resources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capabili</w:t>
                  </w:r>
                  <w:r>
                    <w:rPr>
                      <w:color w:val="000000"/>
                      <w:w w:val="105"/>
                    </w:rPr>
                    <w:t>ties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hyperlink w:history="true" w:anchor="_bookmark25">
                    <w:r>
                      <w:rPr>
                        <w:color w:val="FF0000"/>
                        <w:w w:val="105"/>
                      </w:rPr>
                      <w:t>Barney</w:t>
                    </w:r>
                    <w:r>
                      <w:rPr>
                        <w:color w:val="FF0000"/>
                        <w:spacing w:val="27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(1991)</w:t>
                    </w:r>
                  </w:hyperlink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but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spacing w:val="-7"/>
                      <w:w w:val="105"/>
                    </w:rPr>
                    <w:t>v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ok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at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“the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rules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w w:val="112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game”</w:t>
                  </w:r>
                  <w:r>
                    <w:rPr>
                      <w:color w:val="000000"/>
                      <w:spacing w:val="48"/>
                      <w:w w:val="105"/>
                    </w:rPr>
                    <w:t> </w:t>
                  </w:r>
                  <w:hyperlink w:history="true" w:anchor="_bookmark54">
                    <w:r>
                      <w:rPr>
                        <w:color w:val="FF0000"/>
                        <w:w w:val="105"/>
                      </w:rPr>
                      <w:t>Scott</w:t>
                    </w:r>
                    <w:r>
                      <w:rPr>
                        <w:color w:val="FF0000"/>
                        <w:spacing w:val="31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</w:t>
                    </w:r>
                    <w:r>
                      <w:rPr>
                        <w:color w:val="FF0000"/>
                        <w:w w:val="105"/>
                      </w:rPr>
                      <w:t>995)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These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so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call</w:t>
                  </w:r>
                  <w:r>
                    <w:rPr>
                      <w:color w:val="000000"/>
                      <w:w w:val="105"/>
                    </w:rPr>
                    <w:t>ed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rules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include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vironme</w:t>
                  </w:r>
                  <w:r>
                    <w:rPr>
                      <w:color w:val="000000"/>
                      <w:spacing w:val="-5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hat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firm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MNE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has</w:t>
                  </w:r>
                  <w:r>
                    <w:rPr>
                      <w:color w:val="000000"/>
                      <w:spacing w:val="3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w w:val="112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adhere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to.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</w:t>
                  </w:r>
                  <w:r>
                    <w:rPr>
                      <w:color w:val="000000"/>
                      <w:w w:val="105"/>
                    </w:rPr>
                    <w:t>tutions</w:t>
                  </w:r>
                  <w:r>
                    <w:rPr>
                      <w:color w:val="000000"/>
                      <w:spacing w:val="4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are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formal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informal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rules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4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game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hyperlink w:history="true" w:anchor="_bookmark42">
                    <w:r>
                      <w:rPr>
                        <w:color w:val="FF0000"/>
                        <w:w w:val="105"/>
                      </w:rPr>
                      <w:t>North</w:t>
                    </w:r>
                    <w:r>
                      <w:rPr>
                        <w:color w:val="FF0000"/>
                        <w:spacing w:val="47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(1990)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1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These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institutions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are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influ</w:t>
                  </w:r>
                  <w:r>
                    <w:rPr>
                      <w:color w:val="000000"/>
                      <w:w w:val="105"/>
                    </w:rPr>
                    <w:t>encing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decision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m</w:t>
                  </w:r>
                  <w:r>
                    <w:rPr>
                      <w:color w:val="000000"/>
                      <w:w w:val="105"/>
                    </w:rPr>
                    <w:t>aking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pr</w:t>
                  </w:r>
                  <w:r>
                    <w:rPr>
                      <w:color w:val="000000"/>
                      <w:spacing w:val="5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cess</w:t>
                  </w:r>
                  <w:r>
                    <w:rPr>
                      <w:color w:val="000000"/>
                      <w:spacing w:val="1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IB.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spacing w:before="36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bookmarkStart w:name="Bibliography" w:id="35"/>
                  <w:bookmarkEnd w:id="35"/>
                  <w:r>
                    <w:rPr/>
                  </w:r>
                  <w:bookmarkStart w:name="_bookmark23" w:id="36"/>
                  <w:bookmarkEnd w:id="36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8"/>
                      <w:w w:val="110"/>
                      <w:sz w:val="20"/>
                      <w:szCs w:val="20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0"/>
                      <w:szCs w:val="20"/>
                    </w:rPr>
                    <w:t>able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3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0"/>
                      <w:sz w:val="20"/>
                      <w:szCs w:val="20"/>
                    </w:rPr>
                    <w:t>2.1: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3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Dimensions</w:t>
                  </w:r>
                  <w:r>
                    <w:rPr>
                      <w:rFonts w:ascii="Times New Roman" w:hAnsi="Times New Roman" w:cs="Times New Roman" w:eastAsia="Times New Roman"/>
                      <w:spacing w:val="-4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spacing w:val="-4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Institutions.</w:t>
                  </w:r>
                  <w:r>
                    <w:rPr>
                      <w:rFonts w:ascii="Times New Roman" w:hAnsi="Times New Roman" w:cs="Times New Roman" w:eastAsia="Times New Roman"/>
                      <w:spacing w:val="13"/>
                      <w:w w:val="11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20"/>
                      <w:szCs w:val="20"/>
                    </w:rPr>
                    <w:t>Source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w w:val="110"/>
                      <w:sz w:val="20"/>
                      <w:szCs w:val="20"/>
                    </w:rPr>
                    <w:t> </w:t>
                  </w:r>
                  <w:hyperlink w:history="true" w:anchor="_bookmark48"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-6"/>
                        <w:w w:val="110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10"/>
                        <w:sz w:val="20"/>
                        <w:szCs w:val="20"/>
                      </w:rPr>
                      <w:t>eng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spacing w:val="-5"/>
                        <w:w w:val="11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FF0000"/>
                        <w:w w:val="110"/>
                        <w:sz w:val="20"/>
                        <w:szCs w:val="20"/>
                      </w:rPr>
                      <w:t>(2008)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w w:val="100"/>
                        <w:sz w:val="20"/>
                        <w:szCs w:val="2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58.903pt;margin-top:371.061096pt;width:96.302628pt;height:12.9091pt;mso-position-horizontal-relative:page;mso-position-vertical-relative:page;z-index:-185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Degree</w:t>
                  </w:r>
                  <w:r>
                    <w:rPr>
                      <w:spacing w:val="52"/>
                      <w:w w:val="100"/>
                    </w:rPr>
                    <w:t> </w:t>
                  </w:r>
                  <w:r>
                    <w:rPr>
                      <w:w w:val="100"/>
                    </w:rPr>
                    <w:t>of</w:t>
                  </w:r>
                  <w:r>
                    <w:rPr>
                      <w:spacing w:val="50"/>
                      <w:w w:val="100"/>
                    </w:rPr>
                    <w:t> </w:t>
                  </w:r>
                  <w:r>
                    <w:rPr>
                      <w:spacing w:val="-16"/>
                      <w:w w:val="100"/>
                    </w:rPr>
                    <w:t>F</w:t>
                  </w:r>
                  <w:r>
                    <w:rPr>
                      <w:w w:val="100"/>
                    </w:rPr>
                    <w:t>ormali</w:t>
                  </w:r>
                  <w:r>
                    <w:rPr>
                      <w:spacing w:val="-6"/>
                      <w:w w:val="100"/>
                    </w:rPr>
                    <w:t>t</w:t>
                  </w:r>
                  <w:r>
                    <w:rPr>
                      <w:w w:val="100"/>
                    </w:rPr>
                    <w:t>y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739990pt;margin-top:371.061096pt;width:47.665495pt;height:12.9091pt;mso-position-horizontal-relative:page;mso-position-vertical-relative:page;z-index:-185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Examples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401001pt;margin-top:371.061096pt;width:87.45753pt;height:12.9091pt;mso-position-horizontal-relative:page;mso-position-vertical-relative:page;z-index:-185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Sup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Pillars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272995pt;margin-top:392.618103pt;width:93.533899pt;height:12.9091pt;mso-position-horizontal-relative:page;mso-position-vertical-relative:page;z-index:-185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spacing w:val="-18"/>
                      <w:w w:val="110"/>
                    </w:rPr>
                    <w:t>F</w:t>
                  </w:r>
                  <w:r>
                    <w:rPr>
                      <w:w w:val="110"/>
                    </w:rPr>
                    <w:t>ormal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Insti</w:t>
                  </w:r>
                  <w:r>
                    <w:rPr>
                      <w:w w:val="110"/>
                    </w:rPr>
                    <w:t>tutions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739990pt;margin-top:392.618103pt;width:57.603685pt;height:80.6551pt;mso-position-horizontal-relative:page;mso-position-vertical-relative:page;z-index:-184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L</w:t>
                  </w:r>
                  <w:r>
                    <w:rPr>
                      <w:spacing w:val="-7"/>
                      <w:w w:val="100"/>
                    </w:rPr>
                    <w:t>a</w:t>
                  </w:r>
                  <w:r>
                    <w:rPr>
                      <w:w w:val="100"/>
                    </w:rPr>
                    <w:t>ws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257" w:lineRule="auto" w:before="18"/>
                    <w:ind w:right="0"/>
                    <w:jc w:val="left"/>
                  </w:pPr>
                  <w:r>
                    <w:rPr>
                      <w:w w:val="105"/>
                    </w:rPr>
                    <w:t>Regulations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w w:val="105"/>
                    </w:rPr>
                    <w:t>Rules</w:t>
                  </w:r>
                  <w:r>
                    <w:rPr>
                      <w:w w:val="104"/>
                    </w:rPr>
                    <w:t> </w:t>
                  </w:r>
                  <w:r>
                    <w:rPr>
                      <w:w w:val="105"/>
                    </w:rPr>
                    <w:t>Norms</w:t>
                  </w:r>
                  <w:r>
                    <w:rPr>
                      <w:w w:val="103"/>
                    </w:rPr>
                    <w:t> </w:t>
                  </w:r>
                  <w:r>
                    <w:rPr>
                      <w:w w:val="105"/>
                    </w:rPr>
                    <w:t>Cultures</w:t>
                  </w:r>
                  <w:r>
                    <w:rPr>
                      <w:w w:val="108"/>
                    </w:rPr>
                    <w:t> </w:t>
                  </w:r>
                  <w:r>
                    <w:rPr>
                      <w:w w:val="105"/>
                    </w:rPr>
                    <w:t>Ethics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747009pt;margin-top:392.618103pt;width:102.77827pt;height:12.9091pt;mso-position-horizontal-relative:page;mso-position-vertical-relative:page;z-index:-184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Regelatory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(c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erci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e)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6.731995pt;margin-top:433.265076pt;width:100.588814pt;height:12.9091pt;mso-position-horizontal-relative:page;mso-position-vertical-relative:page;z-index:-184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Informal</w:t>
                  </w:r>
                  <w:r>
                    <w:rPr>
                      <w:spacing w:val="5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Institutions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289001pt;margin-top:433.265076pt;width:51.700771pt;height:26.4581pt;mso-position-horizontal-relative:page;mso-position-vertical-relative:page;z-index:-184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Normati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before="18"/>
                    <w:ind w:left="65" w:right="0"/>
                    <w:jc w:val="left"/>
                  </w:pPr>
                  <w:r>
                    <w:rPr>
                      <w:w w:val="105"/>
                    </w:rPr>
                    <w:t>Cogniti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95.834076pt;width:288.168616pt;height:94.2041pt;mso-position-horizontal-relative:page;mso-position-vertical-relative:page;z-index:-184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10"/>
                    </w:rPr>
                    <w:t>The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actions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institutions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can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spacing w:val="5"/>
                      <w:w w:val="110"/>
                    </w:rPr>
                    <w:t>b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divided</w:t>
                  </w:r>
                  <w:r>
                    <w:rPr>
                      <w:w w:val="110"/>
                    </w:rPr>
                    <w:t> </w:t>
                  </w:r>
                  <w:r>
                    <w:rPr>
                      <w:w w:val="110"/>
                    </w:rPr>
                    <w:t>i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three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pillars.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right="0"/>
                    <w:jc w:val="left"/>
                  </w:pPr>
                  <w:r>
                    <w:rPr>
                      <w:w w:val="110"/>
                    </w:rPr>
                    <w:t>through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369" w:val="left" w:leader="none"/>
                    </w:tabs>
                    <w:ind w:left="369" w:right="0" w:hanging="350"/>
                    <w:jc w:val="left"/>
                  </w:pPr>
                  <w:r>
                    <w:rPr>
                      <w:w w:val="105"/>
                    </w:rPr>
                    <w:t>ex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edience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(regulati</w:t>
                  </w:r>
                  <w:r>
                    <w:rPr>
                      <w:spacing w:val="-5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erci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pillar),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369" w:val="left" w:leader="none"/>
                    </w:tabs>
                    <w:ind w:left="369" w:right="0" w:hanging="350"/>
                    <w:jc w:val="left"/>
                  </w:pPr>
                  <w:r>
                    <w:rPr>
                      <w:w w:val="105"/>
                    </w:rPr>
                    <w:t>s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cial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obligation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(n</w:t>
                  </w:r>
                  <w:r>
                    <w:rPr>
                      <w:w w:val="105"/>
                    </w:rPr>
                    <w:t>ormati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pillar),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3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369" w:val="left" w:leader="none"/>
                    </w:tabs>
                    <w:ind w:left="369" w:right="0" w:hanging="350"/>
                    <w:jc w:val="left"/>
                  </w:pPr>
                  <w:r>
                    <w:rPr>
                      <w:w w:val="105"/>
                    </w:rPr>
                    <w:t>on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ta</w:t>
                  </w:r>
                  <w:r>
                    <w:rPr>
                      <w:spacing w:val="-6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en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gra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ted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basis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(cognit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pillar)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786987pt;margin-top:495.834076pt;width:163.589961pt;height:12.9091pt;mso-position-horizontal-relative:page;mso-position-vertical-relative:page;z-index:-184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5"/>
                    </w:rPr>
                    <w:t>Compliance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fro</w:t>
                  </w:r>
                  <w:r>
                    <w:rPr>
                      <w:w w:val="105"/>
                    </w:rPr>
                    <w:t>m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firms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ccurs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17.7771pt;width:455.530581pt;height:94.2041pt;mso-position-horizontal-relative:page;mso-position-vertical-relative:page;z-index:-184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left="358" w:right="0"/>
                    <w:jc w:val="left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cogniti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pillar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tioned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mimetic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isomorphism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where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w w:val="105"/>
                    </w:rPr>
                    <w:t>ganisations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spacing w:line="385" w:lineRule="auto"/>
                    <w:ind w:right="20"/>
                    <w:jc w:val="both"/>
                  </w:pPr>
                  <w:r>
                    <w:rPr>
                      <w:w w:val="105"/>
                    </w:rPr>
                    <w:t>uncertai</w:t>
                  </w:r>
                  <w:r>
                    <w:rPr>
                      <w:spacing w:val="-5"/>
                      <w:w w:val="105"/>
                    </w:rPr>
                    <w:t>n</w:t>
                  </w:r>
                  <w:r>
                    <w:rPr>
                      <w:spacing w:val="-5"/>
                      <w:w w:val="105"/>
                    </w:rPr>
                    <w:t>t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b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adopting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patter</w:t>
                  </w:r>
                  <w:r>
                    <w:rPr>
                      <w:w w:val="105"/>
                    </w:rPr>
                    <w:t>ns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other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organisations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deemed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‘successful’</w:t>
                  </w:r>
                  <w:r>
                    <w:rPr>
                      <w:spacing w:val="28"/>
                      <w:w w:val="105"/>
                    </w:rPr>
                    <w:t> </w:t>
                  </w:r>
                  <w:hyperlink w:history="true" w:anchor="_bookmark27">
                    <w:r>
                      <w:rPr>
                        <w:color w:val="FF0000"/>
                        <w:w w:val="105"/>
                      </w:rPr>
                      <w:t>DiMaggio</w:t>
                    </w:r>
                  </w:hyperlink>
                  <w:r>
                    <w:rPr>
                      <w:color w:val="FF0000"/>
                      <w:w w:val="101"/>
                    </w:rPr>
                    <w:t> </w:t>
                  </w:r>
                  <w:hyperlink w:history="true" w:anchor="_bookmark27"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8"/>
                        <w:w w:val="105"/>
                      </w:rPr>
                      <w:t> 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spacing w:val="-8"/>
                        <w:w w:val="105"/>
                      </w:rPr>
                      <w:t>o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w</w:t>
                    </w:r>
                    <w:r>
                      <w:rPr>
                        <w:color w:val="FF0000"/>
                        <w:w w:val="105"/>
                      </w:rPr>
                      <w:t>ell</w:t>
                    </w:r>
                    <w:r>
                      <w:rPr>
                        <w:color w:val="FF0000"/>
                        <w:spacing w:val="8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(1983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hyperlink w:history="true" w:anchor="_bookmark34">
                    <w:r>
                      <w:rPr>
                        <w:color w:val="FF0000"/>
                        <w:spacing w:val="-6"/>
                        <w:w w:val="105"/>
                      </w:rPr>
                      <w:t>K</w:t>
                    </w:r>
                    <w:r>
                      <w:rPr>
                        <w:color w:val="FF0000"/>
                        <w:w w:val="105"/>
                      </w:rPr>
                      <w:t>ost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o</w:t>
                    </w:r>
                    <w:r>
                      <w:rPr>
                        <w:color w:val="FF0000"/>
                        <w:spacing w:val="-13"/>
                        <w:w w:val="105"/>
                      </w:rPr>
                      <w:t>v</w:t>
                    </w:r>
                    <w:r>
                      <w:rPr>
                        <w:color w:val="FF0000"/>
                        <w:w w:val="105"/>
                      </w:rPr>
                      <w:t>a</w:t>
                    </w:r>
                    <w:r>
                      <w:rPr>
                        <w:color w:val="FF0000"/>
                        <w:spacing w:val="8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8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Zaheer</w:t>
                    </w:r>
                    <w:r>
                      <w:rPr>
                        <w:color w:val="FF0000"/>
                        <w:spacing w:val="10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(1999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hyperlink w:history="true" w:anchor="_bookmark49">
                    <w:r>
                      <w:rPr>
                        <w:color w:val="FF0000"/>
                        <w:spacing w:val="-6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eng</w:t>
                    </w:r>
                    <w:r>
                      <w:rPr>
                        <w:color w:val="FF0000"/>
                        <w:spacing w:val="9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8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Khoury</w:t>
                    </w:r>
                    <w:r>
                      <w:rPr>
                        <w:color w:val="FF0000"/>
                        <w:spacing w:val="9"/>
                        <w:w w:val="105"/>
                      </w:rPr>
                      <w:t> </w:t>
                    </w:r>
                    <w:r>
                      <w:rPr>
                        <w:color w:val="FF0000"/>
                        <w:spacing w:val="-1"/>
                        <w:w w:val="105"/>
                      </w:rPr>
                      <w:t>(</w:t>
                    </w:r>
                    <w:r>
                      <w:rPr>
                        <w:color w:val="FF0000"/>
                        <w:w w:val="105"/>
                      </w:rPr>
                      <w:t>2008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hyperlink w:history="true" w:anchor="_bookmark54">
                    <w:r>
                      <w:rPr>
                        <w:color w:val="FF0000"/>
                        <w:w w:val="105"/>
                      </w:rPr>
                      <w:t>Scott</w:t>
                    </w:r>
                    <w:r>
                      <w:rPr>
                        <w:color w:val="FF0000"/>
                        <w:spacing w:val="9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(1995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spacing w:val="10"/>
                      <w:w w:val="105"/>
                    </w:rPr>
                    <w:t> </w:t>
                  </w:r>
                  <w:hyperlink w:history="true" w:anchor="_bookmark57">
                    <w:r>
                      <w:rPr>
                        <w:color w:val="FF0000"/>
                        <w:spacing w:val="-19"/>
                        <w:w w:val="105"/>
                      </w:rPr>
                      <w:t>W</w:t>
                    </w:r>
                    <w:r>
                      <w:rPr>
                        <w:color w:val="FF0000"/>
                        <w:w w:val="105"/>
                      </w:rPr>
                      <w:t>estney</w:t>
                    </w:r>
                  </w:hyperlink>
                  <w:r>
                    <w:rPr>
                      <w:color w:val="FF0000"/>
                      <w:w w:val="106"/>
                    </w:rPr>
                    <w:t> </w:t>
                  </w:r>
                  <w:hyperlink w:history="true" w:anchor="_bookmark57">
                    <w:r>
                      <w:rPr>
                        <w:color w:val="FF0000"/>
                        <w:w w:val="105"/>
                      </w:rPr>
                      <w:t>(2005</w:t>
                    </w:r>
                  </w:hyperlink>
                  <w:r>
                    <w:rPr>
                      <w:color w:val="000000"/>
                      <w:w w:val="105"/>
                    </w:rPr>
                    <w:t>)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before="5"/>
                    <w:ind w:right="20"/>
                    <w:jc w:val="both"/>
                  </w:pPr>
                  <w:r>
                    <w:rPr>
                      <w:w w:val="105"/>
                    </w:rPr>
                    <w:t>MNEs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conform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these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pillars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isomorphisms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ecause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these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</w:t>
                  </w:r>
                  <w:r>
                    <w:rPr>
                      <w:spacing w:val="-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vide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legitimacy</w:t>
                  </w:r>
                  <w:r>
                    <w:rPr>
                      <w:spacing w:val="32"/>
                      <w:w w:val="105"/>
                    </w:rPr>
                    <w:t> </w:t>
                  </w:r>
                  <w:hyperlink w:history="true" w:anchor="_bookmark52">
                    <w:r>
                      <w:rPr>
                        <w:color w:val="FF0000"/>
                        <w:spacing w:val="-6"/>
                        <w:w w:val="105"/>
                      </w:rPr>
                      <w:t>P</w:t>
                    </w:r>
                    <w:r>
                      <w:rPr>
                        <w:color w:val="FF0000"/>
                        <w:spacing w:val="-8"/>
                        <w:w w:val="105"/>
                      </w:rPr>
                      <w:t>o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w</w:t>
                    </w:r>
                    <w:r>
                      <w:rPr>
                        <w:color w:val="FF0000"/>
                        <w:w w:val="105"/>
                      </w:rPr>
                      <w:t>ell</w:t>
                    </w:r>
                    <w:r>
                      <w:rPr>
                        <w:color w:val="FF0000"/>
                        <w:spacing w:val="33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000000"/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512.562012pt;margin-top:765.970093pt;width:12.843646pt;height:12.9091pt;mso-position-horizontal-relative:page;mso-position-vertical-relative:page;z-index:-184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hyperlink w:history="true" w:anchor="_bookmark52">
                    <w:r>
                      <w:rPr>
                        <w:w w:val="100"/>
                      </w:rPr>
                      <w:t>11</w:t>
                    </w:r>
                    <w:r>
                      <w:rPr>
                        <w:w w:val="10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841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755005pt;margin-top:464.884003pt;width:291.766pt;height:12pt;mso-position-horizontal-relative:page;mso-position-vertical-relative:page;z-index:-1840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1839" type="#_x0000_t75" stroked="false">
            <v:imagedata r:id="rId24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838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shape style="position:absolute;margin-left:254.919006pt;margin-top:101.313103pt;width:85.436779pt;height:11.9626pt;mso-position-horizontal-relative:page;mso-position-vertical-relative:page;z-index:-1837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bookmarkStart w:name="_bookmark24" w:id="37"/>
                  <w:bookmarkEnd w:id="37"/>
                  <w:r>
                    <w:rPr/>
                  </w:r>
                  <w:hyperlink w:history="true" w:anchor="_bookmark52"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w w:val="100"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spacing w:val="-20"/>
                        <w:w w:val="10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w w:val="100"/>
                        <w:sz w:val="20"/>
                        <w:szCs w:val="20"/>
                      </w:rPr>
                      <w:t>Lite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spacing w:val="-2"/>
                        <w:w w:val="100"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spacing w:val="-1"/>
                        <w:w w:val="100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w w:val="100"/>
                        <w:sz w:val="20"/>
                        <w:szCs w:val="20"/>
                      </w:rPr>
                      <w:t>tu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spacing w:val="-3"/>
                        <w:w w:val="100"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w w:val="100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spacing w:val="-19"/>
                        <w:w w:val="10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spacing w:val="-5"/>
                        <w:w w:val="100"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w w:val="100"/>
                        <w:sz w:val="20"/>
                        <w:szCs w:val="20"/>
                      </w:rPr>
                      <w:t>eview</w:t>
                    </w:r>
                    <w:r>
                      <w:rPr>
                        <w:rFonts w:ascii="Times New Roman" w:hAnsi="Times New Roman" w:cs="Times New Roman" w:eastAsia="Times New Roman"/>
                        <w:w w:val="100"/>
                        <w:sz w:val="20"/>
                        <w:szCs w:val="20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44.167084pt;width:455.532763pt;height:73.8801pt;mso-position-horizontal-relative:page;mso-position-vertical-relative:page;z-index:-183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20"/>
                    <w:jc w:val="both"/>
                  </w:pPr>
                  <w:hyperlink w:history="true" w:anchor="_bookmark52">
                    <w:r>
                      <w:rPr>
                        <w:color w:val="FF0000"/>
                        <w:w w:val="105"/>
                      </w:rPr>
                      <w:t>DiMaggio</w:t>
                    </w:r>
                    <w:r>
                      <w:rPr>
                        <w:color w:val="FF0000"/>
                        <w:spacing w:val="1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(1991)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4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terms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pillar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isomorph</w:t>
                  </w:r>
                  <w:r>
                    <w:rPr>
                      <w:color w:val="000000"/>
                      <w:w w:val="105"/>
                    </w:rPr>
                    <w:t>ismare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used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ter</w:t>
                  </w:r>
                  <w:r>
                    <w:rPr>
                      <w:color w:val="000000"/>
                      <w:spacing w:val="-6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hangeable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16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strategic</w:t>
                  </w:r>
                  <w:r>
                    <w:rPr>
                      <w:color w:val="000000"/>
                      <w:spacing w:val="1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litera-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400" w:lineRule="atLeast" w:before="6"/>
                    <w:ind w:right="20"/>
                    <w:jc w:val="both"/>
                  </w:pPr>
                  <w:r>
                    <w:rPr>
                      <w:w w:val="105"/>
                    </w:rPr>
                    <w:t>ture.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spacing w:val="-17"/>
                      <w:w w:val="105"/>
                    </w:rPr>
                    <w:t>F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</w:t>
                  </w:r>
                  <w:r>
                    <w:rPr>
                      <w:spacing w:val="-6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clari</w:t>
                  </w:r>
                  <w:r>
                    <w:rPr>
                      <w:spacing w:val="-5"/>
                      <w:w w:val="105"/>
                    </w:rPr>
                    <w:t>t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w w:val="105"/>
                    </w:rPr>
                    <w:t>ere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term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isomorphi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-7"/>
                      <w:w w:val="105"/>
                    </w:rPr>
                    <w:t>m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used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  <w:r>
                    <w:rPr>
                      <w:w w:val="105"/>
                    </w:rPr>
                    <w:t>fi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ed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as: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“corres</w:t>
                  </w:r>
                  <w:r>
                    <w:rPr>
                      <w:spacing w:val="7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ond-</w:t>
                  </w:r>
                  <w:r>
                    <w:rPr>
                      <w:w w:val="104"/>
                    </w:rPr>
                    <w:t> </w:t>
                  </w:r>
                  <w:r>
                    <w:rPr>
                      <w:w w:val="105"/>
                    </w:rPr>
                    <w:t>ing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similar</w:t>
                  </w:r>
                  <w:r>
                    <w:rPr>
                      <w:spacing w:val="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form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relatio</w:t>
                  </w:r>
                  <w:r>
                    <w:rPr>
                      <w:w w:val="105"/>
                    </w:rPr>
                    <w:t>ns”.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Here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term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used</w:t>
                  </w:r>
                  <w:r>
                    <w:rPr>
                      <w:spacing w:val="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state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firms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adop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similar</w:t>
                  </w:r>
                  <w:r>
                    <w:rPr>
                      <w:w w:val="104"/>
                    </w:rPr>
                    <w:t> </w:t>
                  </w:r>
                  <w:r>
                    <w:rPr>
                      <w:w w:val="105"/>
                    </w:rPr>
                    <w:t>structures</w:t>
                  </w:r>
                  <w:r>
                    <w:rPr>
                      <w:spacing w:val="5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5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</w:t>
                  </w:r>
                  <w:r>
                    <w:rPr>
                      <w:w w:val="105"/>
                    </w:rPr>
                    <w:t>egies.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245.786087pt;width:455.53931pt;height:297.4421pt;mso-position-horizontal-relative:page;mso-position-vertical-relative:page;z-index:-183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left="358" w:right="0"/>
                    <w:jc w:val="left"/>
                  </w:pPr>
                  <w:r>
                    <w:rPr>
                      <w:w w:val="110"/>
                    </w:rPr>
                    <w:t>The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ce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tral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argume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with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regard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-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institutions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-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that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“organisations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conform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-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rules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spacing w:line="385" w:lineRule="auto"/>
                    <w:ind w:right="20"/>
                    <w:jc w:val="both"/>
                  </w:pPr>
                  <w:r>
                    <w:rPr>
                      <w:w w:val="105"/>
                    </w:rPr>
                    <w:t>and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eliefs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systems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vironme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spacing w:val="5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eca</w:t>
                  </w:r>
                  <w:r>
                    <w:rPr>
                      <w:w w:val="105"/>
                    </w:rPr>
                    <w:t>use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this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isomorphism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(regulat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19"/>
                      <w:w w:val="105"/>
                    </w:rPr>
                    <w:t>y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cogniti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nor-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w w:val="105"/>
                    </w:rPr>
                    <w:t>mati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e)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ear</w:t>
                  </w:r>
                  <w:r>
                    <w:rPr>
                      <w:w w:val="105"/>
                    </w:rPr>
                    <w:t>ns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them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legitimac</w:t>
                  </w:r>
                  <w:r>
                    <w:rPr>
                      <w:spacing w:val="-18"/>
                      <w:w w:val="105"/>
                    </w:rPr>
                    <w:t>y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Not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only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more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holars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come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realise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institutions</w:t>
                  </w:r>
                  <w:r>
                    <w:rPr>
                      <w:w w:val="109"/>
                    </w:rPr>
                    <w:t> </w:t>
                  </w:r>
                  <w:r>
                    <w:rPr>
                      <w:w w:val="105"/>
                    </w:rPr>
                    <w:t>matter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and,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strategy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resear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canno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just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c</w:t>
                  </w:r>
                  <w:r>
                    <w:rPr>
                      <w:w w:val="105"/>
                    </w:rPr>
                    <w:t>us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industry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cond</w:t>
                  </w:r>
                  <w:r>
                    <w:rPr>
                      <w:w w:val="105"/>
                    </w:rPr>
                    <w:t>itions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firm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</w:t>
                  </w:r>
                  <w:r>
                    <w:rPr>
                      <w:w w:val="105"/>
                    </w:rPr>
                    <w:t>ces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w w:val="105"/>
                    </w:rPr>
                    <w:t>alone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hyperlink w:history="true" w:anchor="_bookmark52"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spacing w:val="-8"/>
                        <w:w w:val="105"/>
                      </w:rPr>
                      <w:t>o</w:t>
                    </w:r>
                    <w:r>
                      <w:rPr>
                        <w:color w:val="FF0000"/>
                        <w:spacing w:val="-7"/>
                        <w:w w:val="105"/>
                      </w:rPr>
                      <w:t>w</w:t>
                    </w:r>
                    <w:r>
                      <w:rPr>
                        <w:color w:val="FF0000"/>
                        <w:w w:val="105"/>
                      </w:rPr>
                      <w:t>ell</w:t>
                    </w:r>
                    <w:r>
                      <w:rPr>
                        <w:color w:val="FF0000"/>
                        <w:spacing w:val="2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and</w:t>
                    </w:r>
                    <w:r>
                      <w:rPr>
                        <w:color w:val="FF0000"/>
                        <w:spacing w:val="2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DiMaggio</w:t>
                    </w:r>
                    <w:r>
                      <w:rPr>
                        <w:color w:val="FF0000"/>
                        <w:spacing w:val="25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(1991</w:t>
                    </w:r>
                  </w:hyperlink>
                  <w:r>
                    <w:rPr>
                      <w:color w:val="000000"/>
                      <w:w w:val="105"/>
                    </w:rPr>
                    <w:t>);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hyperlink w:history="true" w:anchor="_bookmark54">
                    <w:r>
                      <w:rPr>
                        <w:color w:val="FF0000"/>
                        <w:w w:val="105"/>
                      </w:rPr>
                      <w:t>Scott</w:t>
                    </w:r>
                    <w:r>
                      <w:rPr>
                        <w:color w:val="FF0000"/>
                        <w:spacing w:val="2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(1995</w:t>
                    </w:r>
                  </w:hyperlink>
                  <w:r>
                    <w:rPr>
                      <w:color w:val="000000"/>
                      <w:w w:val="105"/>
                    </w:rPr>
                    <w:t>).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spacing w:val="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N</w:t>
                  </w:r>
                  <w:r>
                    <w:rPr>
                      <w:color w:val="000000"/>
                      <w:spacing w:val="-7"/>
                      <w:w w:val="105"/>
                    </w:rPr>
                    <w:t>o</w:t>
                  </w:r>
                  <w:r>
                    <w:rPr>
                      <w:color w:val="000000"/>
                      <w:spacing w:val="-7"/>
                      <w:w w:val="105"/>
                    </w:rPr>
                    <w:t>w</w:t>
                  </w:r>
                  <w:r>
                    <w:rPr>
                      <w:color w:val="000000"/>
                      <w:w w:val="105"/>
                    </w:rPr>
                    <w:t>ad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ys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instituti</w:t>
                  </w:r>
                  <w:r>
                    <w:rPr>
                      <w:color w:val="000000"/>
                      <w:w w:val="105"/>
                    </w:rPr>
                    <w:t>onal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theory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p</w:t>
                  </w:r>
                  <w:r>
                    <w:rPr>
                      <w:color w:val="000000"/>
                      <w:spacing w:val="5"/>
                      <w:w w:val="105"/>
                    </w:rPr>
                    <w:t>p</w:t>
                  </w:r>
                  <w:r>
                    <w:rPr>
                      <w:color w:val="000000"/>
                      <w:w w:val="105"/>
                    </w:rPr>
                    <w:t>ears</w:t>
                  </w:r>
                  <w:r>
                    <w:rPr>
                      <w:color w:val="000000"/>
                      <w:spacing w:val="2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w w:val="98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highly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insig</w:t>
                  </w:r>
                  <w:r>
                    <w:rPr>
                      <w:color w:val="000000"/>
                      <w:spacing w:val="-7"/>
                      <w:w w:val="105"/>
                    </w:rPr>
                    <w:t>h</w:t>
                  </w:r>
                  <w:r>
                    <w:rPr>
                      <w:color w:val="000000"/>
                      <w:w w:val="105"/>
                    </w:rPr>
                    <w:t>tful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approa</w:t>
                  </w:r>
                  <w:r>
                    <w:rPr>
                      <w:color w:val="000000"/>
                      <w:spacing w:val="-6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when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probing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organisational</w:t>
                  </w:r>
                  <w:r>
                    <w:rPr>
                      <w:color w:val="000000"/>
                      <w:spacing w:val="1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strategies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Asia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hyperlink w:history="true" w:anchor="_bookmark32">
                    <w:r>
                      <w:rPr>
                        <w:color w:val="FF0000"/>
                        <w:w w:val="105"/>
                      </w:rPr>
                      <w:t>Hoskisson</w:t>
                    </w:r>
                    <w:r>
                      <w:rPr>
                        <w:color w:val="FF0000"/>
                        <w:spacing w:val="1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et</w:t>
                    </w:r>
                    <w:r>
                      <w:rPr>
                        <w:color w:val="FF0000"/>
                        <w:spacing w:val="12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al.</w:t>
                    </w:r>
                  </w:hyperlink>
                  <w:r>
                    <w:rPr>
                      <w:color w:val="FF0000"/>
                      <w:w w:val="107"/>
                    </w:rPr>
                    <w:t> </w:t>
                  </w:r>
                  <w:hyperlink w:history="true" w:anchor="_bookmark32">
                    <w:r>
                      <w:rPr>
                        <w:color w:val="FF0000"/>
                        <w:w w:val="105"/>
                      </w:rPr>
                      <w:t>(2000)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line="385" w:lineRule="auto" w:before="5"/>
                    <w:ind w:right="20" w:firstLine="338"/>
                    <w:jc w:val="both"/>
                  </w:pPr>
                  <w:hyperlink w:history="true" w:anchor="_bookmark57">
                    <w:r>
                      <w:rPr>
                        <w:color w:val="FF0000"/>
                        <w:spacing w:val="-19"/>
                        <w:w w:val="105"/>
                      </w:rPr>
                      <w:t>W</w:t>
                    </w:r>
                    <w:r>
                      <w:rPr>
                        <w:color w:val="FF0000"/>
                        <w:w w:val="105"/>
                      </w:rPr>
                      <w:t>estney</w:t>
                    </w:r>
                    <w:r>
                      <w:rPr>
                        <w:color w:val="FF0000"/>
                        <w:spacing w:val="42"/>
                        <w:w w:val="105"/>
                      </w:rPr>
                      <w:t> </w:t>
                    </w:r>
                    <w:r>
                      <w:rPr>
                        <w:color w:val="FF0000"/>
                        <w:spacing w:val="-1"/>
                        <w:w w:val="105"/>
                      </w:rPr>
                      <w:t>(</w:t>
                    </w:r>
                    <w:r>
                      <w:rPr>
                        <w:color w:val="FF0000"/>
                        <w:w w:val="105"/>
                      </w:rPr>
                      <w:t>2005)</w:t>
                    </w:r>
                    <w:r>
                      <w:rPr>
                        <w:color w:val="FF0000"/>
                        <w:spacing w:val="41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4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Organisational</w:t>
                  </w:r>
                  <w:r>
                    <w:rPr>
                      <w:color w:val="000000"/>
                      <w:spacing w:val="4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field</w:t>
                  </w:r>
                  <w:r>
                    <w:rPr>
                      <w:color w:val="000000"/>
                      <w:spacing w:val="4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42"/>
                      <w:w w:val="105"/>
                    </w:rPr>
                    <w:t> </w:t>
                  </w:r>
                  <w:r>
                    <w:rPr>
                      <w:color w:val="000000"/>
                      <w:spacing w:val="4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4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cotermin</w:t>
                  </w:r>
                  <w:r>
                    <w:rPr>
                      <w:color w:val="000000"/>
                      <w:w w:val="105"/>
                    </w:rPr>
                    <w:t>ous</w:t>
                  </w:r>
                  <w:r>
                    <w:rPr>
                      <w:color w:val="000000"/>
                      <w:spacing w:val="4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with</w:t>
                  </w:r>
                  <w:r>
                    <w:rPr>
                      <w:color w:val="000000"/>
                      <w:spacing w:val="4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industr</w:t>
                  </w:r>
                  <w:r>
                    <w:rPr>
                      <w:color w:val="000000"/>
                      <w:spacing w:val="-18"/>
                      <w:w w:val="105"/>
                    </w:rPr>
                    <w:t>y</w:t>
                  </w:r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4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on</w:t>
                  </w:r>
                  <w:r>
                    <w:rPr>
                      <w:color w:val="000000"/>
                      <w:spacing w:val="4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4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other</w:t>
                  </w:r>
                  <w:r>
                    <w:rPr>
                      <w:color w:val="000000"/>
                      <w:w w:val="109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hand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it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</w:t>
                  </w:r>
                  <w:r>
                    <w:rPr>
                      <w:color w:val="000000"/>
                      <w:spacing w:val="-6"/>
                      <w:w w:val="105"/>
                    </w:rPr>
                    <w:t>a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applied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more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circumscri</w:t>
                  </w:r>
                  <w:r>
                    <w:rPr>
                      <w:color w:val="000000"/>
                      <w:spacing w:val="7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ed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field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su</w:t>
                  </w:r>
                  <w:r>
                    <w:rPr>
                      <w:color w:val="000000"/>
                      <w:spacing w:val="-7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as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regional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economies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or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range</w:t>
                  </w:r>
                  <w:r>
                    <w:rPr>
                      <w:color w:val="000000"/>
                      <w:spacing w:val="2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w w:val="9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organisations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su</w:t>
                  </w:r>
                  <w:r>
                    <w:rPr>
                      <w:color w:val="000000"/>
                      <w:spacing w:val="-7"/>
                      <w:w w:val="105"/>
                    </w:rPr>
                    <w:t>c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as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3"/>
                      <w:w w:val="105"/>
                    </w:rPr>
                    <w:t> </w:t>
                  </w:r>
                  <w:r>
                    <w:rPr>
                      <w:color w:val="000000"/>
                      <w:spacing w:val="-17"/>
                      <w:w w:val="105"/>
                    </w:rPr>
                    <w:t>F</w:t>
                  </w:r>
                  <w:r>
                    <w:rPr>
                      <w:color w:val="000000"/>
                      <w:w w:val="105"/>
                    </w:rPr>
                    <w:t>ortune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500.</w:t>
                  </w:r>
                </w:p>
                <w:p>
                  <w:pPr>
                    <w:pStyle w:val="BodyText"/>
                    <w:spacing w:line="385" w:lineRule="auto" w:before="5"/>
                    <w:ind w:right="20" w:firstLine="338"/>
                    <w:jc w:val="both"/>
                  </w:pPr>
                  <w:r>
                    <w:rPr>
                      <w:w w:val="105"/>
                    </w:rPr>
                    <w:t>When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mar</w:t>
                  </w:r>
                  <w:r>
                    <w:rPr>
                      <w:spacing w:val="-6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ets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spacing w:val="-2"/>
                      <w:w w:val="105"/>
                    </w:rPr>
                    <w:t>o</w:t>
                  </w:r>
                  <w:r>
                    <w:rPr>
                      <w:w w:val="105"/>
                    </w:rPr>
                    <w:t>rk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sm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othly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elo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ed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w w:val="105"/>
                    </w:rPr>
                    <w:t>conomies,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“the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mar</w:t>
                  </w:r>
                  <w:r>
                    <w:rPr>
                      <w:spacing w:val="-6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et-sup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orting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institutions</w:t>
                  </w:r>
                  <w:r>
                    <w:rPr>
                      <w:w w:val="109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w w:val="105"/>
                    </w:rPr>
                    <w:t>lmost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visibl“.</w:t>
                  </w:r>
                  <w:r>
                    <w:rPr>
                      <w:spacing w:val="34"/>
                      <w:w w:val="105"/>
                    </w:rPr>
                    <w:t> </w:t>
                  </w:r>
                  <w:hyperlink w:history="true" w:anchor="_bookmark37">
                    <w:r>
                      <w:rPr>
                        <w:color w:val="FF0000"/>
                        <w:w w:val="105"/>
                      </w:rPr>
                      <w:t>McMi</w:t>
                    </w:r>
                    <w:r>
                      <w:rPr>
                        <w:color w:val="FF0000"/>
                        <w:w w:val="105"/>
                      </w:rPr>
                      <w:t>llan</w:t>
                    </w:r>
                    <w:r>
                      <w:rPr>
                        <w:color w:val="FF0000"/>
                        <w:spacing w:val="34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(2008)</w:t>
                    </w:r>
                    <w:r>
                      <w:rPr>
                        <w:color w:val="FF0000"/>
                        <w:spacing w:val="34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effect</w:t>
                  </w:r>
                  <w:r>
                    <w:rPr>
                      <w:color w:val="000000"/>
                      <w:spacing w:val="3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instituti</w:t>
                  </w:r>
                  <w:r>
                    <w:rPr>
                      <w:color w:val="000000"/>
                      <w:w w:val="105"/>
                    </w:rPr>
                    <w:t>ons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on</w:t>
                  </w:r>
                  <w:r>
                    <w:rPr>
                      <w:color w:val="000000"/>
                      <w:spacing w:val="3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</w:t>
                  </w:r>
                  <w:r>
                    <w:rPr>
                      <w:color w:val="000000"/>
                      <w:w w:val="105"/>
                    </w:rPr>
                    <w:t>rategy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can</w:t>
                  </w:r>
                  <w:r>
                    <w:rPr>
                      <w:color w:val="000000"/>
                      <w:spacing w:val="33"/>
                      <w:w w:val="105"/>
                    </w:rPr>
                    <w:t> 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34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s</w:t>
                  </w:r>
                  <w:r>
                    <w:rPr>
                      <w:color w:val="000000"/>
                      <w:w w:val="105"/>
                    </w:rPr>
                    <w:t>een</w:t>
                  </w:r>
                  <w:r>
                    <w:rPr>
                      <w:color w:val="000000"/>
                      <w:spacing w:val="33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most</w:t>
                  </w:r>
                  <w:r>
                    <w:rPr>
                      <w:color w:val="000000"/>
                      <w:w w:val="107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</w:t>
                  </w:r>
                  <w:r>
                    <w:rPr>
                      <w:color w:val="000000"/>
                      <w:spacing w:val="-7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viously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asian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economies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hyperlink w:history="true" w:anchor="_bookmark46">
                    <w:r>
                      <w:rPr>
                        <w:color w:val="FF0000"/>
                        <w:spacing w:val="-7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eng</w:t>
                    </w:r>
                    <w:r>
                      <w:rPr>
                        <w:color w:val="FF0000"/>
                        <w:spacing w:val="27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(2002)</w:t>
                    </w:r>
                  </w:hyperlink>
                  <w:r>
                    <w:rPr>
                      <w:color w:val="000000"/>
                      <w:w w:val="105"/>
                    </w:rPr>
                    <w:t>.</w:t>
                  </w:r>
                  <w:r>
                    <w:rPr>
                      <w:color w:val="000000"/>
                      <w:spacing w:val="2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Where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RB</w:t>
                  </w:r>
                  <w:r>
                    <w:rPr>
                      <w:color w:val="000000"/>
                      <w:w w:val="105"/>
                    </w:rPr>
                    <w:t>V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</w:t>
                  </w:r>
                  <w:r>
                    <w:rPr>
                      <w:color w:val="000000"/>
                      <w:spacing w:val="6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o</w:t>
                  </w:r>
                  <w:r>
                    <w:rPr>
                      <w:color w:val="000000"/>
                      <w:spacing w:val="-7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ed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solel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at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firm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set</w:t>
                  </w:r>
                  <w:r>
                    <w:rPr>
                      <w:color w:val="000000"/>
                      <w:w w:val="109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vironme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</w:t>
                  </w:r>
                  <w:r>
                    <w:rPr>
                      <w:color w:val="000000"/>
                      <w:spacing w:val="2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IBV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also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ta</w:t>
                  </w:r>
                  <w:r>
                    <w:rPr>
                      <w:color w:val="000000"/>
                      <w:spacing w:val="-6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es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t</w:t>
                  </w:r>
                  <w:r>
                    <w:rPr>
                      <w:color w:val="000000"/>
                      <w:w w:val="105"/>
                    </w:rPr>
                    <w:t>he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surroundings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spacing w:val="-6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accou</w:t>
                  </w:r>
                  <w:r>
                    <w:rPr>
                      <w:color w:val="000000"/>
                      <w:spacing w:val="-7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t.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spacing w:val="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w w:val="105"/>
                    </w:rPr>
                    <w:t>se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surroundings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are</w:t>
                  </w:r>
                  <w:r>
                    <w:rPr>
                      <w:color w:val="000000"/>
                      <w:spacing w:val="28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2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institu-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pStyle w:val="BodyText"/>
                    <w:spacing w:before="5"/>
                    <w:ind w:right="2914"/>
                    <w:jc w:val="both"/>
                  </w:pPr>
                  <w:r>
                    <w:rPr>
                      <w:w w:val="105"/>
                    </w:rPr>
                    <w:t>tions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spacing w:val="-8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ern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vironm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MNE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105"/>
                    </w:rPr>
                    <w:t>ying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game.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70.967102pt;width:455.499569pt;height:33.2331pt;mso-position-horizontal-relative:page;mso-position-vertical-relative:page;z-index:-183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left="358" w:right="0"/>
                    <w:jc w:val="left"/>
                  </w:pPr>
                  <w:r>
                    <w:rPr>
                      <w:spacing w:val="-8"/>
                      <w:w w:val="105"/>
                    </w:rPr>
                    <w:t>A</w:t>
                  </w:r>
                  <w:r>
                    <w:rPr>
                      <w:w w:val="105"/>
                    </w:rPr>
                    <w:t>ccording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7"/>
                      <w:w w:val="105"/>
                    </w:rPr>
                    <w:t> </w:t>
                  </w:r>
                  <w:hyperlink w:history="true" w:anchor="_bookmark47">
                    <w:r>
                      <w:rPr>
                        <w:color w:val="FF0000"/>
                        <w:spacing w:val="-6"/>
                        <w:w w:val="105"/>
                      </w:rPr>
                      <w:t>P</w:t>
                    </w:r>
                    <w:r>
                      <w:rPr>
                        <w:color w:val="FF0000"/>
                        <w:w w:val="105"/>
                      </w:rPr>
                      <w:t>eng</w:t>
                    </w:r>
                    <w:r>
                      <w:rPr>
                        <w:color w:val="FF0000"/>
                        <w:spacing w:val="7"/>
                        <w:w w:val="105"/>
                      </w:rPr>
                      <w:t> </w:t>
                    </w:r>
                    <w:r>
                      <w:rPr>
                        <w:color w:val="FF0000"/>
                        <w:w w:val="105"/>
                      </w:rPr>
                      <w:t>(2003</w:t>
                    </w:r>
                    <w:r>
                      <w:rPr>
                        <w:color w:val="FF0000"/>
                        <w:w w:val="105"/>
                      </w:rPr>
                      <w:t>)</w:t>
                    </w:r>
                    <w:r>
                      <w:rPr>
                        <w:color w:val="FF0000"/>
                        <w:spacing w:val="7"/>
                        <w:w w:val="105"/>
                      </w:rPr>
                      <w:t> </w:t>
                    </w:r>
                  </w:hyperlink>
                  <w:r>
                    <w:rPr>
                      <w:color w:val="000000"/>
                      <w:w w:val="105"/>
                    </w:rPr>
                    <w:t>u</w:t>
                  </w:r>
                  <w:r>
                    <w:rPr>
                      <w:color w:val="000000"/>
                      <w:spacing w:val="-1"/>
                      <w:w w:val="105"/>
                    </w:rPr>
                    <w:t>n</w:t>
                  </w:r>
                  <w:r>
                    <w:rPr>
                      <w:color w:val="000000"/>
                      <w:w w:val="105"/>
                    </w:rPr>
                    <w:t>fortunatel</w:t>
                  </w:r>
                  <w:r>
                    <w:rPr>
                      <w:color w:val="000000"/>
                      <w:spacing w:val="-17"/>
                      <w:w w:val="105"/>
                    </w:rPr>
                    <w:t>y</w:t>
                  </w:r>
                  <w:r>
                    <w:rPr>
                      <w:color w:val="000000"/>
                      <w:w w:val="105"/>
                    </w:rPr>
                    <w:t>,</w:t>
                  </w:r>
                  <w:r>
                    <w:rPr>
                      <w:color w:val="000000"/>
                      <w:spacing w:val="9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lit</w:t>
                  </w:r>
                  <w:r>
                    <w:rPr>
                      <w:color w:val="000000"/>
                      <w:w w:val="105"/>
                    </w:rPr>
                    <w:t>tle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is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spacing w:val="-1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n</w:t>
                  </w:r>
                  <w:r>
                    <w:rPr>
                      <w:color w:val="000000"/>
                      <w:spacing w:val="-7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wn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</w:t>
                  </w:r>
                  <w:r>
                    <w:rPr>
                      <w:color w:val="000000"/>
                      <w:spacing w:val="5"/>
                      <w:w w:val="105"/>
                    </w:rPr>
                    <w:t>b</w:t>
                  </w:r>
                  <w:r>
                    <w:rPr>
                      <w:color w:val="000000"/>
                      <w:w w:val="105"/>
                    </w:rPr>
                    <w:t>out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</w:t>
                  </w:r>
                  <w:r>
                    <w:rPr>
                      <w:color w:val="000000"/>
                      <w:spacing w:val="-7"/>
                      <w:w w:val="105"/>
                    </w:rPr>
                    <w:t>o</w:t>
                  </w:r>
                  <w:r>
                    <w:rPr>
                      <w:color w:val="000000"/>
                      <w:w w:val="105"/>
                    </w:rPr>
                    <w:t>w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organisati</w:t>
                  </w:r>
                  <w:r>
                    <w:rPr>
                      <w:color w:val="000000"/>
                      <w:w w:val="105"/>
                    </w:rPr>
                    <w:t>ons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ma</w:t>
                  </w:r>
                  <w:r>
                    <w:rPr>
                      <w:color w:val="000000"/>
                      <w:spacing w:val="-6"/>
                      <w:w w:val="105"/>
                    </w:rPr>
                    <w:t>k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7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strate-</w:t>
                  </w:r>
                  <w:r>
                    <w:rPr>
                      <w:color w:val="000000"/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right="0"/>
                    <w:jc w:val="left"/>
                  </w:pPr>
                  <w:r>
                    <w:rPr>
                      <w:w w:val="105"/>
                    </w:rPr>
                    <w:t>gic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hoices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when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</w:t>
                  </w:r>
                  <w:r>
                    <w:rPr>
                      <w:w w:val="105"/>
                    </w:rPr>
                    <w:t>fro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ting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large-scale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institutional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transitions.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62012pt;margin-top:765.970093pt;width:12.843646pt;height:12.9091pt;mso-position-horizontal-relative:page;mso-position-vertical-relative:page;z-index:-183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12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832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0.865997pt;margin-top:114.204018pt;width:453.543pt;height:.1pt;mso-position-horizontal-relative:page;mso-position-vertical-relative:page;z-index:-1831" coordorigin="1417,2284" coordsize="9071,2">
            <v:shape style="position:absolute;left:1417;top:2284;width:9071;height:2" coordorigin="1417,2284" coordsize="9071,0" path="m1417,2284l10488,2284e" filled="f" stroked="t" strokeweight=".398pt" strokecolor="#7F7F7F">
              <v:path arrowok="t"/>
            </v:shape>
            <w10:wrap type="none"/>
          </v:group>
        </w:pict>
      </w:r>
      <w:r>
        <w:rPr/>
        <w:pict>
          <v:group style="position:absolute;margin-left:70.865997pt;margin-top:761.364014pt;width:453.543pt;height:.1pt;mso-position-horizontal-relative:page;mso-position-vertical-relative:page;z-index:-1830" coordorigin="1417,15227" coordsize="9071,2">
            <v:shape style="position:absolute;left:1417;top:15227;width:9071;height:2" coordorigin="1417,15227" coordsize="9071,0" path="m1417,15227l10488,15227e" filled="f" stroked="t" strokeweight=".398pt" strokecolor="#7F7F7F">
              <v:path arrowok="t"/>
            </v:shape>
            <w10:wrap type="none"/>
          </v:group>
        </w:pict>
      </w:r>
      <w:r>
        <w:rPr/>
        <w:pict>
          <v:shape style="position:absolute;margin-left:69.865997pt;margin-top:228.494827pt;width:147.60439pt;height:26.7871pt;mso-position-horizontal-relative:page;mso-position-vertical-relative:page;z-index:-1829" type="#_x0000_t202" filled="f" stroked="f">
            <v:textbox inset="0,0,0,0">
              <w:txbxContent>
                <w:p>
                  <w:pPr>
                    <w:spacing w:line="49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49"/>
                      <w:szCs w:val="49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Bibliograp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1"/>
                      <w:w w:val="105"/>
                      <w:sz w:val="49"/>
                      <w:szCs w:val="49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49"/>
                      <w:szCs w:val="49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49"/>
                      <w:szCs w:val="4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06.923096pt;width:455.519899pt;height:33.244103pt;mso-position-horizontal-relative:page;mso-position-vertical-relative:page;z-index:-182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bookmarkStart w:name="_bookmark25" w:id="38"/>
                  <w:bookmarkEnd w:id="38"/>
                  <w:r>
                    <w:rPr/>
                  </w:r>
                  <w:r>
                    <w:rPr>
                      <w:w w:val="105"/>
                    </w:rPr>
                    <w:t>Barne</w:t>
                  </w:r>
                  <w:r>
                    <w:rPr>
                      <w:spacing w:val="-18"/>
                      <w:w w:val="105"/>
                    </w:rPr>
                    <w:t>y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J.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(1991).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Firm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Resources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Sustained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A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-12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tage”.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Journal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7"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7"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"/>
                      <w:w w:val="105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nage-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ment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1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2"/>
                      <w:szCs w:val="22"/>
                    </w:rPr>
                    <w:t>17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(1),</w:t>
                  </w:r>
                  <w:r>
                    <w:rPr>
                      <w:rFonts w:ascii="Times New Roman" w:hAnsi="Times New Roman" w:cs="Times New Roman" w:eastAsia="Times New Roman"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99–120.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49.919098pt;width:455.538218pt;height:33.244103pt;mso-position-horizontal-relative:page;mso-position-vertical-relative:page;z-index:-182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26" w:id="39"/>
                  <w:bookmarkEnd w:id="39"/>
                  <w:r>
                    <w:rPr/>
                  </w:r>
                  <w:r>
                    <w:rPr>
                      <w:w w:val="105"/>
                    </w:rPr>
                    <w:t>Barne</w:t>
                  </w:r>
                  <w:r>
                    <w:rPr>
                      <w:spacing w:val="-18"/>
                      <w:w w:val="105"/>
                    </w:rPr>
                    <w:t>y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J.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(2001).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Resource</w:t>
                  </w:r>
                  <w:r>
                    <w:rPr>
                      <w:spacing w:val="1"/>
                      <w:w w:val="105"/>
                    </w:rPr>
                    <w:t>-</w:t>
                  </w:r>
                  <w:r>
                    <w:rPr>
                      <w:w w:val="105"/>
                    </w:rPr>
                    <w:t>B</w:t>
                  </w: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w w:val="105"/>
                    </w:rPr>
                    <w:t>sed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"View"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Useful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ers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ecti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Strategic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Manageme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Resear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h?</w:t>
                  </w:r>
                  <w:r>
                    <w:rPr>
                      <w:rFonts w:ascii="Times New Roman" w:hAnsi="Times New Roman" w:cs="Times New Roman" w:eastAsia="Times New Roman"/>
                      <w:spacing w:val="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20"/>
                      <w:w w:val="105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es”.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ademy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management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2"/>
                      <w:szCs w:val="22"/>
                    </w:rPr>
                    <w:t>26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(1),</w:t>
                  </w:r>
                  <w:r>
                    <w:rPr>
                      <w:rFonts w:ascii="Times New Roman" w:hAnsi="Times New Roman" w:cs="Times New Roman" w:eastAsia="Times New Roman"/>
                      <w:spacing w:val="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41–56.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96.20108pt;width:455.524694pt;height:33.244103pt;mso-position-horizontal-relative:page;mso-position-vertical-relative:page;z-index:-182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27" w:id="40"/>
                  <w:bookmarkEnd w:id="40"/>
                  <w:r>
                    <w:rPr/>
                  </w:r>
                  <w:r>
                    <w:rPr>
                      <w:w w:val="110"/>
                    </w:rPr>
                    <w:t>DiMaggio,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spacing w:val="-18"/>
                      <w:w w:val="110"/>
                    </w:rPr>
                    <w:t>P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J.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P</w:t>
                  </w:r>
                  <w:r>
                    <w:rPr>
                      <w:spacing w:val="-8"/>
                      <w:w w:val="110"/>
                    </w:rPr>
                    <w:t>o</w:t>
                  </w:r>
                  <w:r>
                    <w:rPr>
                      <w:spacing w:val="-7"/>
                      <w:w w:val="110"/>
                    </w:rPr>
                    <w:t>w</w:t>
                  </w:r>
                  <w:r>
                    <w:rPr>
                      <w:w w:val="110"/>
                    </w:rPr>
                    <w:t>ell,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W.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W.</w:t>
                  </w:r>
                  <w:r>
                    <w:rPr>
                      <w:spacing w:val="-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(1983).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spacing w:val="26"/>
                      <w:w w:val="110"/>
                    </w:rPr>
                    <w:t>“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iron</w:t>
                  </w:r>
                  <w:r>
                    <w:rPr>
                      <w:spacing w:val="-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cage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revisited: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Institutional</w:t>
                  </w:r>
                  <w:r>
                    <w:rPr>
                      <w:spacing w:val="-1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isomorphism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collecti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22"/>
                      <w:szCs w:val="22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rationali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22"/>
                      <w:szCs w:val="2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organizational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fields”.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6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meri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ciol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gi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147–160.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42.4841pt;width:455.514217pt;height:53.5571pt;mso-position-horizontal-relative:page;mso-position-vertical-relative:page;z-index:-1825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28" w:id="41"/>
                  <w:bookmarkEnd w:id="41"/>
                  <w:r>
                    <w:rPr/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-111"/>
                      <w:w w:val="105"/>
                    </w:rPr>
                    <w:t>u</w:t>
                  </w:r>
                  <w:r>
                    <w:rPr>
                      <w:spacing w:val="4"/>
                      <w:w w:val="105"/>
                    </w:rPr>
                    <w:t>˜</w:t>
                  </w:r>
                  <w:r>
                    <w:rPr>
                      <w:w w:val="105"/>
                    </w:rPr>
                    <w:t>ng,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N.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V.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(N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w w:val="105"/>
                    </w:rPr>
                    <w:t>v.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2012).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</w:t>
                  </w:r>
                  <w:r>
                    <w:rPr>
                      <w:w w:val="105"/>
                    </w:rPr>
                    <w:t>ion-Based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View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etiti</w:t>
                  </w:r>
                  <w:r>
                    <w:rPr>
                      <w:spacing w:val="-5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5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A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-12"/>
                      <w:w w:val="105"/>
                    </w:rPr>
                    <w:t>v</w:t>
                  </w: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tage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Firms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400" w:lineRule="atLeast" w:before="6"/>
                    <w:ind w:left="358" w:right="20"/>
                    <w:jc w:val="left"/>
                  </w:pPr>
                  <w:r>
                    <w:rPr>
                      <w:w w:val="105"/>
                    </w:rPr>
                    <w:t>in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Emerging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spacing w:val="-17"/>
                      <w:w w:val="105"/>
                    </w:rPr>
                    <w:t>T</w:t>
                  </w:r>
                  <w:r>
                    <w:rPr>
                      <w:w w:val="105"/>
                    </w:rPr>
                    <w:t>ransition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Economies: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Case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Vietnamese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</w:t>
                  </w:r>
                  <w:r>
                    <w:rPr>
                      <w:spacing w:val="5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orters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”.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PhD</w:t>
                  </w:r>
                  <w:r>
                    <w:rPr>
                      <w:spacing w:val="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thesis.</w:t>
                  </w:r>
                  <w:r>
                    <w:rPr>
                      <w:w w:val="106"/>
                    </w:rPr>
                    <w:t> </w:t>
                  </w:r>
                  <w:r>
                    <w:rPr>
                      <w:w w:val="105"/>
                    </w:rPr>
                    <w:t>Uni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ersité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Cat</w:t>
                  </w:r>
                  <w:r>
                    <w:rPr>
                      <w:w w:val="105"/>
                    </w:rPr>
                    <w:t>holique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Lou</w:t>
                  </w:r>
                  <w:r>
                    <w:rPr>
                      <w:spacing w:val="-13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ain.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09.090088pt;width:375.668525pt;height:12.920103pt;mso-position-horizontal-relative:page;mso-position-vertical-relative:page;z-index:-1824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bookmarkStart w:name="_bookmark29" w:id="42"/>
                  <w:bookmarkEnd w:id="42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spacing w:val="-17"/>
                      <w:w w:val="105"/>
                      <w:sz w:val="22"/>
                      <w:szCs w:val="22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ernández-Armesto,</w:t>
                  </w:r>
                  <w:r>
                    <w:rPr>
                      <w:rFonts w:ascii="Times New Roman" w:hAnsi="Times New Roman" w:cs="Times New Roman" w:eastAsia="Times New Roman"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F.</w:t>
                  </w:r>
                  <w:r>
                    <w:rPr>
                      <w:rFonts w:ascii="Times New Roman" w:hAnsi="Times New Roman" w:cs="Times New Roman" w:eastAsia="Times New Roman"/>
                      <w:spacing w:val="1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(2003).</w:t>
                  </w:r>
                  <w:r>
                    <w:rPr>
                      <w:rFonts w:ascii="Times New Roman" w:hAnsi="Times New Roman" w:cs="Times New Roman" w:eastAsia="Times New Roman"/>
                      <w:spacing w:val="1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Id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as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That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Chang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6"/>
                      <w:w w:val="105"/>
                      <w:sz w:val="22"/>
                      <w:szCs w:val="22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orld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1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DK</w:t>
                  </w:r>
                  <w:r>
                    <w:rPr>
                      <w:rFonts w:ascii="Times New Roman" w:hAnsi="Times New Roman" w:cs="Times New Roman" w:eastAsia="Times New Roman"/>
                      <w:spacing w:val="1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Publishing.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35.049072pt;width:455.540129pt;height:33.244103pt;mso-position-horizontal-relative:page;mso-position-vertical-relative:page;z-index:-182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bookmarkStart w:name="_bookmark30" w:id="43"/>
                  <w:bookmarkEnd w:id="43"/>
                  <w:r>
                    <w:rPr/>
                  </w:r>
                  <w:r>
                    <w:rPr>
                      <w:w w:val="105"/>
                    </w:rPr>
                    <w:t>He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ks</w:t>
                  </w:r>
                  <w:r>
                    <w:rPr>
                      <w:spacing w:val="-7"/>
                      <w:w w:val="105"/>
                    </w:rPr>
                    <w:t>c</w:t>
                  </w:r>
                  <w:r>
                    <w:rPr>
                      <w:w w:val="105"/>
                    </w:rPr>
                    <w:t>her,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E.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F.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(Jan.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</w:t>
                  </w:r>
                  <w:r>
                    <w:rPr>
                      <w:spacing w:val="-2"/>
                      <w:w w:val="105"/>
                    </w:rPr>
                    <w:t>1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</w:t>
                  </w:r>
                  <w:r>
                    <w:rPr>
                      <w:spacing w:val="-2"/>
                      <w:w w:val="105"/>
                    </w:rPr>
                    <w:t>9</w:t>
                  </w:r>
                  <w:r>
                    <w:rPr>
                      <w:w w:val="105"/>
                    </w:rPr>
                    <w:t>36).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Revisions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Economic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History: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V.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Merca</w:t>
                  </w:r>
                  <w:r>
                    <w:rPr>
                      <w:spacing w:val="-7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tilism”.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3"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o-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nomic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History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0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2"/>
                      <w:szCs w:val="22"/>
                    </w:rPr>
                    <w:t>7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1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(1),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44–54.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80.857727pt;width:455.443233pt;height:34.246893pt;mso-position-horizontal-relative:page;mso-position-vertical-relative:page;z-index:-1822" type="#_x0000_t202" filled="f" stroked="f">
            <v:textbox inset="0,0,0,0">
              <w:txbxContent>
                <w:p>
                  <w:pPr>
                    <w:pStyle w:val="BodyText"/>
                    <w:spacing w:line="246" w:lineRule="exact"/>
                    <w:ind w:right="0"/>
                    <w:jc w:val="left"/>
                    <w:rPr>
                      <w:rFonts w:ascii="Courier" w:hAnsi="Courier" w:cs="Courier" w:eastAsia="Courier"/>
                    </w:rPr>
                  </w:pPr>
                  <w:bookmarkStart w:name="_bookmark31" w:id="44"/>
                  <w:bookmarkEnd w:id="44"/>
                  <w:r>
                    <w:rPr/>
                  </w:r>
                  <w:r>
                    <w:rPr>
                      <w:w w:val="95"/>
                    </w:rPr>
                    <w:t>Henahan,</w:t>
                  </w:r>
                  <w:r>
                    <w:rPr>
                      <w:spacing w:val="-29"/>
                      <w:w w:val="95"/>
                    </w:rPr>
                    <w:t> </w:t>
                  </w:r>
                  <w:r>
                    <w:rPr>
                      <w:w w:val="95"/>
                    </w:rPr>
                    <w:t>S.</w:t>
                  </w:r>
                  <w:r>
                    <w:rPr>
                      <w:spacing w:val="-29"/>
                      <w:w w:val="95"/>
                    </w:rPr>
                    <w:t> </w:t>
                  </w:r>
                  <w:r>
                    <w:rPr>
                      <w:w w:val="95"/>
                    </w:rPr>
                    <w:t>(2002</w:t>
                  </w:r>
                  <w:r>
                    <w:rPr>
                      <w:w w:val="95"/>
                    </w:rPr>
                    <w:t>).</w:t>
                  </w:r>
                  <w:r>
                    <w:rPr>
                      <w:spacing w:val="-28"/>
                      <w:w w:val="9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5"/>
                      <w:w w:val="95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95"/>
                    </w:rPr>
                    <w:t>rt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27"/>
                      <w:w w:val="9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95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0"/>
                      <w:w w:val="95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95"/>
                    </w:rPr>
                    <w:t>ehistory</w:t>
                  </w:r>
                  <w:r>
                    <w:rPr>
                      <w:w w:val="95"/>
                    </w:rPr>
                    <w:t>.</w:t>
                  </w:r>
                  <w:r>
                    <w:rPr>
                      <w:spacing w:val="-29"/>
                      <w:w w:val="9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5"/>
                    </w:rPr>
                    <w:t>url</w:t>
                  </w:r>
                  <w:r>
                    <w:rPr>
                      <w:w w:val="115"/>
                    </w:rPr>
                    <w:t>:</w:t>
                  </w:r>
                  <w:r>
                    <w:rPr>
                      <w:spacing w:val="-39"/>
                      <w:w w:val="115"/>
                    </w:rPr>
                    <w:t> </w:t>
                  </w:r>
                  <w:hyperlink r:id="rId25">
                    <w:r>
                      <w:rPr>
                        <w:rFonts w:ascii="Courier" w:hAnsi="Courier" w:cs="Courier" w:eastAsia="Courier"/>
                        <w:color w:val="0000FF"/>
                        <w:w w:val="95"/>
                      </w:rPr>
                      <w:t>http://www.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2"/>
                        <w:w w:val="95"/>
                      </w:rPr>
                      <w:t>a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95"/>
                      </w:rPr>
                      <w:t>ccessexcellence.org/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3"/>
                        <w:w w:val="95"/>
                      </w:rPr>
                      <w:t>W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95"/>
                      </w:rPr>
                      <w:t>N/SU/caveart.</w:t>
                    </w:r>
                    <w:r>
                      <w:rPr>
                        <w:rFonts w:ascii="Courier" w:hAnsi="Courier" w:cs="Courier" w:eastAsia="Courier"/>
                        <w:color w:val="000000"/>
                        <w:w w:val="100"/>
                      </w:rPr>
                    </w:r>
                  </w:hyperlink>
                </w:p>
                <w:p>
                  <w:pPr>
                    <w:spacing w:line="140" w:lineRule="exact" w:before="7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  <w:p>
                  <w:pPr>
                    <w:pStyle w:val="BodyText"/>
                    <w:ind w:left="358" w:right="0"/>
                    <w:jc w:val="left"/>
                  </w:pPr>
                  <w:hyperlink r:id="rId25">
                    <w:r>
                      <w:rPr>
                        <w:rFonts w:ascii="Courier" w:hAnsi="Courier" w:cs="Courier" w:eastAsia="Courier"/>
                        <w:color w:val="0000FF"/>
                        <w:w w:val="90"/>
                      </w:rPr>
                      <w:t>php</w:t>
                    </w:r>
                  </w:hyperlink>
                  <w:r>
                    <w:rPr>
                      <w:color w:val="000000"/>
                      <w:w w:val="90"/>
                    </w:rPr>
                    <w:t>.</w:t>
                  </w:r>
                  <w:r>
                    <w:rPr>
                      <w:color w:val="00000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27.614075pt;width:455.49458pt;height:33.244103pt;mso-position-horizontal-relative:page;mso-position-vertical-relative:page;z-index:-182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32" w:id="45"/>
                  <w:bookmarkEnd w:id="45"/>
                  <w:r>
                    <w:rPr/>
                  </w:r>
                  <w:r>
                    <w:rPr>
                      <w:w w:val="105"/>
                    </w:rPr>
                    <w:t>Hoskisson,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R.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E.,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Eden,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L.,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Lau,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C.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M.,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spacing w:val="-19"/>
                      <w:w w:val="105"/>
                    </w:rPr>
                    <w:t>W</w:t>
                  </w:r>
                  <w:r>
                    <w:rPr>
                      <w:w w:val="105"/>
                    </w:rPr>
                    <w:t>rig</w:t>
                  </w:r>
                  <w:r>
                    <w:rPr>
                      <w:spacing w:val="-6"/>
                      <w:w w:val="105"/>
                    </w:rPr>
                    <w:t>h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M.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(Jan.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2000).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Strategy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emerging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economies”.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ademy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managem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ent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journal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249–267.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73.897095pt;width:455.510948pt;height:33.243103pt;mso-position-horizontal-relative:page;mso-position-vertical-relative:page;z-index:-182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33" w:id="46"/>
                  <w:bookmarkEnd w:id="46"/>
                  <w:r>
                    <w:rPr/>
                  </w:r>
                  <w:r>
                    <w:rPr>
                      <w:w w:val="105"/>
                    </w:rPr>
                    <w:t>Khanna,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T.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P</w:t>
                  </w:r>
                  <w:r>
                    <w:rPr>
                      <w:w w:val="105"/>
                    </w:rPr>
                    <w:t>alepu,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K.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(1997).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W</w:t>
                  </w:r>
                  <w:r>
                    <w:rPr>
                      <w:spacing w:val="-6"/>
                      <w:w w:val="105"/>
                    </w:rPr>
                    <w:t>h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w w:val="105"/>
                    </w:rPr>
                    <w:t>cused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strategies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b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wrong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emerging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mar</w:t>
                  </w:r>
                  <w:r>
                    <w:rPr>
                      <w:spacing w:val="-6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ets”.</w:t>
                  </w:r>
                </w:p>
                <w:p>
                  <w:pPr>
                    <w:spacing w:line="150" w:lineRule="exact" w:before="3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Harva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business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2"/>
                      <w:szCs w:val="22"/>
                    </w:rPr>
                    <w:t>75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2"/>
                      <w:szCs w:val="22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4),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41–48.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62012pt;margin-top:765.970093pt;width:12.843646pt;height:12.9091pt;mso-position-horizontal-relative:page;mso-position-vertical-relative:page;z-index:-181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13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04018pt;width:453.543pt;height:12pt;mso-position-horizontal-relative:page;mso-position-vertical-relative:page;z-index:-1818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750.364014pt;width:453.543pt;height:12pt;mso-position-horizontal-relative:page;mso-position-vertical-relative:page;z-index:-1817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1816" type="#_x0000_t75" stroked="false">
            <v:imagedata r:id="rId26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815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shape style="position:absolute;margin-left:269.852997pt;margin-top:101.315208pt;width:55.568903pt;height:11.9626pt;mso-position-horizontal-relative:page;mso-position-vertical-relative:page;z-index:-1814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2"/>
                      <w:w w:val="100"/>
                      <w:sz w:val="20"/>
                      <w:szCs w:val="20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  <w:t>ibliograp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20"/>
                      <w:szCs w:val="20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44.167084pt;width:455.534583pt;height:53.5571pt;mso-position-horizontal-relative:page;mso-position-vertical-relative:page;z-index:-181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34" w:id="47"/>
                  <w:bookmarkEnd w:id="47"/>
                  <w:r>
                    <w:rPr/>
                  </w:r>
                  <w:r>
                    <w:rPr>
                      <w:spacing w:val="-6"/>
                      <w:w w:val="105"/>
                    </w:rPr>
                    <w:t>K</w:t>
                  </w:r>
                  <w:r>
                    <w:rPr>
                      <w:w w:val="105"/>
                    </w:rPr>
                    <w:t>ost</w:t>
                  </w:r>
                  <w:r>
                    <w:rPr>
                      <w:spacing w:val="-6"/>
                      <w:w w:val="105"/>
                    </w:rPr>
                    <w:t>o</w:t>
                  </w:r>
                  <w:r>
                    <w:rPr>
                      <w:spacing w:val="-14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a,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T.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Zaheer,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S.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(Jan.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1999).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Organi</w:t>
                  </w:r>
                  <w:r>
                    <w:rPr>
                      <w:w w:val="105"/>
                    </w:rPr>
                    <w:t>zational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legitimacy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under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conditions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com-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400" w:lineRule="atLeast" w:before="6"/>
                    <w:ind w:left="358" w:right="0" w:hanging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plexi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22"/>
                      <w:szCs w:val="2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y:</w:t>
                  </w:r>
                  <w:r>
                    <w:rPr>
                      <w:rFonts w:ascii="Times New Roman" w:hAnsi="Times New Roman" w:cs="Times New Roman" w:eastAsia="Times New Roman"/>
                      <w:spacing w:val="2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case</w:t>
                  </w:r>
                  <w:r>
                    <w:rPr>
                      <w:rFonts w:ascii="Times New Roman" w:hAnsi="Times New Roman" w:cs="Times New Roman" w:eastAsia="Times New Roman"/>
                      <w:spacing w:val="2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spacing w:val="2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ultinational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te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rprise”.</w:t>
                  </w:r>
                  <w:r>
                    <w:rPr>
                      <w:rFonts w:ascii="Times New Roman" w:hAnsi="Times New Roman" w:cs="Times New Roman" w:eastAsia="Times New Roman"/>
                      <w:spacing w:val="2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ademy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management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2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2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22"/>
                      <w:szCs w:val="22"/>
                    </w:rPr>
                    <w:t>6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4–</w:t>
                  </w:r>
                  <w:r>
                    <w:rPr>
                      <w:rFonts w:ascii="Times New Roman" w:hAnsi="Times New Roman" w:cs="Times New Roman" w:eastAsia="Times New Roman"/>
                      <w:w w:val="98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81.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210.773087pt;width:455.540399pt;height:33.244103pt;mso-position-horizontal-relative:page;mso-position-vertical-relative:page;z-index:-181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left="0" w:right="0"/>
                    <w:jc w:val="center"/>
                  </w:pPr>
                  <w:bookmarkStart w:name="_bookmark35" w:id="48"/>
                  <w:bookmarkEnd w:id="48"/>
                  <w:r>
                    <w:rPr/>
                  </w:r>
                  <w:r>
                    <w:rPr>
                      <w:w w:val="105"/>
                    </w:rPr>
                    <w:t>Kraaije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brink,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J.,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ender,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J.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C.,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Gr</w:t>
                  </w:r>
                  <w:r>
                    <w:rPr>
                      <w:spacing w:val="5"/>
                      <w:w w:val="105"/>
                    </w:rPr>
                    <w:t>o</w:t>
                  </w:r>
                  <w:r>
                    <w:rPr>
                      <w:w w:val="105"/>
                    </w:rPr>
                    <w:t>en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A.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J.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(Dec.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2009).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Resource-Based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View:</w:t>
                  </w:r>
                  <w:r>
                    <w:rPr>
                      <w:spacing w:val="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0" w:right="71" w:firstLine="0"/>
                    <w:jc w:val="center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Review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Assessme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Its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Critiques”.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Journal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management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2"/>
                      <w:szCs w:val="22"/>
                    </w:rPr>
                    <w:t>36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2"/>
                      <w:szCs w:val="22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1),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349–372.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256.581757pt;width:455.533481pt;height:54.030447pt;mso-position-horizontal-relative:page;mso-position-vertical-relative:page;z-index:-1811" type="#_x0000_t202" filled="f" stroked="f">
            <v:textbox inset="0,0,0,0">
              <w:txbxContent>
                <w:p>
                  <w:pPr>
                    <w:spacing w:line="246" w:lineRule="exact"/>
                    <w:ind w:left="20" w:right="0" w:firstLine="0"/>
                    <w:jc w:val="left"/>
                    <w:rPr>
                      <w:rFonts w:ascii="Courier" w:hAnsi="Courier" w:cs="Courier" w:eastAsia="Courier"/>
                      <w:sz w:val="22"/>
                      <w:szCs w:val="22"/>
                    </w:rPr>
                  </w:pPr>
                  <w:bookmarkStart w:name="_bookmark36" w:id="49"/>
                  <w:bookmarkEnd w:id="49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ell,</w:t>
                  </w:r>
                  <w:r>
                    <w:rPr>
                      <w:rFonts w:ascii="Times New Roman" w:hAnsi="Times New Roman" w:cs="Times New Roman" w:eastAsia="Times New Roman"/>
                      <w:spacing w:val="3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H.</w:t>
                  </w:r>
                  <w:r>
                    <w:rPr>
                      <w:rFonts w:ascii="Times New Roman" w:hAnsi="Times New Roman" w:cs="Times New Roman" w:eastAsia="Times New Roman"/>
                      <w:spacing w:val="3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spacing w:val="-17"/>
                      <w:w w:val="105"/>
                      <w:sz w:val="22"/>
                      <w:szCs w:val="22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eb.</w:t>
                  </w:r>
                  <w:r>
                    <w:rPr>
                      <w:rFonts w:ascii="Times New Roman" w:hAnsi="Times New Roman" w:cs="Times New Roman" w:eastAsia="Times New Roman"/>
                      <w:spacing w:val="3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20,</w:t>
                  </w:r>
                  <w:r>
                    <w:rPr>
                      <w:rFonts w:ascii="Times New Roman" w:hAnsi="Times New Roman" w:cs="Times New Roman" w:eastAsia="Times New Roman"/>
                      <w:spacing w:val="3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2003).</w:t>
                  </w:r>
                  <w:r>
                    <w:rPr>
                      <w:rFonts w:ascii="Times New Roman" w:hAnsi="Times New Roman" w:cs="Times New Roman" w:eastAsia="Times New Roman"/>
                      <w:spacing w:val="3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When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Did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"M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dern"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Behavior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Eme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Human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?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25"/>
                      <w:sz w:val="22"/>
                      <w:szCs w:val="22"/>
                    </w:rPr>
                    <w:t>url</w:t>
                  </w:r>
                  <w:r>
                    <w:rPr>
                      <w:rFonts w:ascii="Times New Roman" w:hAnsi="Times New Roman" w:cs="Times New Roman" w:eastAsia="Times New Roman"/>
                      <w:w w:val="12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24"/>
                      <w:w w:val="125"/>
                      <w:sz w:val="22"/>
                      <w:szCs w:val="22"/>
                    </w:rPr>
                    <w:t> </w:t>
                  </w:r>
                  <w:hyperlink r:id="rId27">
                    <w:r>
                      <w:rPr>
                        <w:rFonts w:ascii="Courier" w:hAnsi="Courier" w:cs="Courier" w:eastAsia="Courier"/>
                        <w:color w:val="0000FF"/>
                        <w:w w:val="105"/>
                        <w:sz w:val="22"/>
                        <w:szCs w:val="22"/>
                      </w:rPr>
                      <w:t>http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-112"/>
                        <w:w w:val="105"/>
                        <w:sz w:val="22"/>
                        <w:szCs w:val="22"/>
                      </w:rPr>
                      <w:t> 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105"/>
                        <w:sz w:val="22"/>
                        <w:szCs w:val="22"/>
                      </w:rPr>
                      <w:t>:</w:t>
                    </w:r>
                    <w:r>
                      <w:rPr>
                        <w:rFonts w:ascii="Courier" w:hAnsi="Courier" w:cs="Courier" w:eastAsia="Courier"/>
                        <w:color w:val="000000"/>
                        <w:w w:val="100"/>
                        <w:sz w:val="22"/>
                        <w:szCs w:val="22"/>
                      </w:rPr>
                    </w:r>
                  </w:hyperlink>
                </w:p>
                <w:p>
                  <w:pPr>
                    <w:spacing w:line="180" w:lineRule="exact" w:before="6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pStyle w:val="BodyText"/>
                    <w:ind w:left="358" w:right="0"/>
                    <w:jc w:val="left"/>
                    <w:rPr>
                      <w:rFonts w:ascii="Courier" w:hAnsi="Courier" w:cs="Courier" w:eastAsia="Courier"/>
                    </w:rPr>
                  </w:pPr>
                  <w:hyperlink r:id="rId27"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/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-88"/>
                        <w:w w:val="85"/>
                      </w:rPr>
                      <w:t> 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/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-87"/>
                        <w:w w:val="85"/>
                      </w:rPr>
                      <w:t> 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news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-87"/>
                        <w:w w:val="85"/>
                      </w:rPr>
                      <w:t> 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.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-87"/>
                        <w:w w:val="85"/>
                      </w:rPr>
                      <w:t> 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natio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1"/>
                        <w:w w:val="85"/>
                      </w:rPr>
                      <w:t>n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algeographic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-86"/>
                        <w:w w:val="85"/>
                      </w:rPr>
                      <w:t> 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.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-88"/>
                        <w:w w:val="85"/>
                      </w:rPr>
                      <w:t> 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com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-87"/>
                        <w:w w:val="85"/>
                      </w:rPr>
                      <w:t> 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/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-87"/>
                        <w:w w:val="85"/>
                      </w:rPr>
                      <w:t> 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news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-87"/>
                        <w:w w:val="85"/>
                      </w:rPr>
                      <w:t> 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/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-87"/>
                        <w:w w:val="85"/>
                      </w:rPr>
                      <w:t> 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2003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-88"/>
                        <w:w w:val="85"/>
                      </w:rPr>
                      <w:t> 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/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-87"/>
                        <w:w w:val="85"/>
                      </w:rPr>
                      <w:t> 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02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-87"/>
                        <w:w w:val="85"/>
                      </w:rPr>
                      <w:t> 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/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-87"/>
                        <w:w w:val="85"/>
                      </w:rPr>
                      <w:t> 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0220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-87"/>
                        <w:w w:val="85"/>
                      </w:rPr>
                      <w:t> 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_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-88"/>
                        <w:w w:val="85"/>
                      </w:rPr>
                      <w:t> 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030220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-86"/>
                        <w:w w:val="85"/>
                      </w:rPr>
                      <w:t> 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_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-87"/>
                        <w:w w:val="85"/>
                      </w:rPr>
                      <w:t> 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humanorigins2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-86"/>
                        <w:w w:val="85"/>
                      </w:rPr>
                      <w:t> 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.</w:t>
                    </w:r>
                    <w:r>
                      <w:rPr>
                        <w:rFonts w:ascii="Courier" w:hAnsi="Courier" w:cs="Courier" w:eastAsia="Courier"/>
                        <w:color w:val="0000FF"/>
                        <w:spacing w:val="-87"/>
                        <w:w w:val="85"/>
                      </w:rPr>
                      <w:t> </w:t>
                    </w:r>
                    <w:r>
                      <w:rPr>
                        <w:rFonts w:ascii="Courier" w:hAnsi="Courier" w:cs="Courier" w:eastAsia="Courier"/>
                        <w:color w:val="0000FF"/>
                        <w:w w:val="85"/>
                      </w:rPr>
                      <w:t>html</w:t>
                    </w:r>
                    <w:r>
                      <w:rPr>
                        <w:rFonts w:ascii="Courier" w:hAnsi="Courier" w:cs="Courier" w:eastAsia="Courier"/>
                        <w:color w:val="000000"/>
                        <w:w w:val="100"/>
                      </w:rPr>
                    </w:r>
                  </w:hyperlink>
                </w:p>
                <w:p>
                  <w:pPr>
                    <w:spacing w:line="140" w:lineRule="exact" w:before="7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  <w:p>
                  <w:pPr>
                    <w:pStyle w:val="BodyText"/>
                    <w:ind w:left="358" w:right="0"/>
                    <w:jc w:val="left"/>
                  </w:pPr>
                  <w:r>
                    <w:rPr>
                      <w:w w:val="105"/>
                    </w:rPr>
                    <w:t>(visited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06/06/</w:t>
                  </w:r>
                  <w:r>
                    <w:rPr>
                      <w:w w:val="105"/>
                    </w:rPr>
                    <w:t>2013).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23.662079pt;width:394.410165pt;height:12.9091pt;mso-position-horizontal-relative:page;mso-position-vertical-relative:page;z-index:-1810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37" w:id="50"/>
                  <w:bookmarkEnd w:id="50"/>
                  <w:r>
                    <w:rPr/>
                  </w:r>
                  <w:r>
                    <w:rPr>
                      <w:w w:val="105"/>
                    </w:rPr>
                    <w:t>McMillan,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J.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(2008).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Mar</w:t>
                  </w:r>
                  <w:r>
                    <w:rPr>
                      <w:spacing w:val="-6"/>
                      <w:w w:val="105"/>
                    </w:rPr>
                    <w:t>k</w:t>
                  </w:r>
                  <w:r>
                    <w:rPr>
                      <w:w w:val="105"/>
                    </w:rPr>
                    <w:t>et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</w:t>
                  </w:r>
                  <w:r>
                    <w:rPr>
                      <w:w w:val="105"/>
                    </w:rPr>
                    <w:t>tutions”.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Ed.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b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S.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N.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Durlauf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L.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E.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Blume.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49.621094pt;width:455.53969pt;height:53.5561pt;mso-position-horizontal-relative:page;mso-position-vertical-relative:page;z-index:-180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38" w:id="51"/>
                  <w:bookmarkEnd w:id="51"/>
                  <w:r>
                    <w:rPr/>
                  </w:r>
                  <w:r>
                    <w:rPr>
                      <w:w w:val="105"/>
                    </w:rPr>
                    <w:t>Me</w:t>
                  </w:r>
                  <w:r>
                    <w:rPr>
                      <w:spacing w:val="-7"/>
                      <w:w w:val="105"/>
                    </w:rPr>
                    <w:t>y</w:t>
                  </w:r>
                  <w:r>
                    <w:rPr>
                      <w:w w:val="105"/>
                    </w:rPr>
                    <w:t>er,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K.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E.,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Estrin,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S.,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Bhaumik,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S.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K.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eng,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M.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W.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(Jan.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2009).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Institution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resources,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400" w:lineRule="atLeast" w:before="6"/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try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strategies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emerging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economies”.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St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gic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Management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ourna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2"/>
                      <w:szCs w:val="22"/>
                    </w:rPr>
                    <w:t>30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(1),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61–</w:t>
                  </w:r>
                  <w:r>
                    <w:rPr>
                      <w:rFonts w:ascii="Times New Roman" w:hAnsi="Times New Roman" w:cs="Times New Roman" w:eastAsia="Times New Roman"/>
                      <w:w w:val="98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80.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16.227081pt;width:455.537943pt;height:33.2331pt;mso-position-horizontal-relative:page;mso-position-vertical-relative:page;z-index:-1808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39" w:id="52"/>
                  <w:bookmarkEnd w:id="52"/>
                  <w:r>
                    <w:rPr/>
                  </w:r>
                  <w:r>
                    <w:rPr>
                      <w:w w:val="105"/>
                    </w:rPr>
                    <w:t>Miller,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B.,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spacing w:val="-19"/>
                      <w:w w:val="105"/>
                    </w:rPr>
                    <w:t>W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spacing w:val="6"/>
                      <w:w w:val="105"/>
                    </w:rPr>
                    <w:t>o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B.,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Balansk</w:t>
                  </w:r>
                  <w:r>
                    <w:rPr>
                      <w:spacing w:val="-18"/>
                      <w:w w:val="105"/>
                    </w:rPr>
                    <w:t>y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A.,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Mercader,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J.,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anger,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M.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(2006).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6"/>
                      <w:w w:val="105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nth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3"/>
                      <w:w w:val="105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ol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gy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Ed.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b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left="358" w:right="0"/>
                    <w:jc w:val="left"/>
                  </w:pPr>
                  <w:r>
                    <w:rPr>
                      <w:w w:val="105"/>
                    </w:rPr>
                    <w:t>A.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</w:t>
                  </w: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w w:val="105"/>
                    </w:rPr>
                    <w:t>con.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62.510101pt;width:356.333666pt;height:12.920103pt;mso-position-horizontal-relative:page;mso-position-vertical-relative:page;z-index:-1807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bookmarkStart w:name="_bookmark40" w:id="53"/>
                  <w:bookmarkEnd w:id="53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Mises,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L.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(2009).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Th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ory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Money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3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dit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Lud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wig</w:t>
                  </w:r>
                  <w:r>
                    <w:rPr>
                      <w:rFonts w:ascii="Times New Roman" w:hAnsi="Times New Roman" w:cs="Times New Roman" w:eastAsia="Times New Roman"/>
                      <w:spacing w:val="1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20"/>
                      <w:w w:val="105"/>
                      <w:sz w:val="22"/>
                      <w:szCs w:val="22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on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Mises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Institut.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88.468079pt;width:455.531673pt;height:53.568103pt;mso-position-horizontal-relative:page;mso-position-vertical-relative:page;z-index:-180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41" w:id="54"/>
                  <w:bookmarkEnd w:id="54"/>
                  <w:r>
                    <w:rPr/>
                  </w:r>
                  <w:r>
                    <w:rPr>
                      <w:w w:val="105"/>
                    </w:rPr>
                    <w:t>Nar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y</w:t>
                  </w:r>
                  <w:r>
                    <w:rPr>
                      <w:w w:val="105"/>
                    </w:rPr>
                    <w:t>anan,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V.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K.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spacing w:val="-17"/>
                      <w:w w:val="105"/>
                    </w:rPr>
                    <w:t>F</w:t>
                  </w:r>
                  <w:r>
                    <w:rPr>
                      <w:w w:val="105"/>
                    </w:rPr>
                    <w:t>ahe</w:t>
                  </w:r>
                  <w:r>
                    <w:rPr>
                      <w:spacing w:val="-18"/>
                      <w:w w:val="105"/>
                    </w:rPr>
                    <w:t>y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L.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(2005).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rel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13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ance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stitutional</w:t>
                  </w:r>
                  <w:r>
                    <w:rPr>
                      <w:spacing w:val="4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underpinnings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400" w:lineRule="atLeast" w:before="6"/>
                    <w:ind w:left="358" w:right="20" w:hanging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orter’s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fi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forces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frame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ork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to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emergi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ng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economies: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An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epistemol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ogical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analysis”.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Journal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Management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Studies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1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2"/>
                      <w:szCs w:val="22"/>
                    </w:rPr>
                    <w:t>42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2"/>
                      <w:szCs w:val="22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1),</w:t>
                  </w:r>
                  <w:r>
                    <w:rPr>
                      <w:rFonts w:ascii="Times New Roman" w:hAnsi="Times New Roman" w:cs="Times New Roman" w:eastAsia="Times New Roman"/>
                      <w:spacing w:val="1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207–223.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55.075073pt;width:455.521756pt;height:33.2331pt;mso-position-horizontal-relative:page;mso-position-vertical-relative:page;z-index:-1805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bookmarkStart w:name="_bookmark42" w:id="55"/>
                  <w:bookmarkEnd w:id="55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North,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D.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C.</w:t>
                  </w:r>
                  <w:r>
                    <w:rPr>
                      <w:rFonts w:ascii="Times New Roman" w:hAnsi="Times New Roman" w:cs="Times New Roman" w:eastAsia="Times New Roman"/>
                      <w:spacing w:val="2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(Oct.</w:t>
                  </w:r>
                  <w:r>
                    <w:rPr>
                      <w:rFonts w:ascii="Times New Roman" w:hAnsi="Times New Roman" w:cs="Times New Roman" w:eastAsia="Times New Roman"/>
                      <w:spacing w:val="2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1990).</w:t>
                  </w:r>
                  <w:r>
                    <w:rPr>
                      <w:rFonts w:ascii="Times New Roman" w:hAnsi="Times New Roman" w:cs="Times New Roman" w:eastAsia="Times New Roman"/>
                      <w:spacing w:val="2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Institutions,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Institutional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Change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onomic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Performan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Cam-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left="358" w:right="0"/>
                    <w:jc w:val="left"/>
                  </w:pPr>
                  <w:r>
                    <w:rPr>
                      <w:w w:val="105"/>
                    </w:rPr>
                    <w:t>bridge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</w:t>
                  </w:r>
                  <w:r>
                    <w:rPr>
                      <w:w w:val="105"/>
                    </w:rPr>
                    <w:t>si</w:t>
                  </w:r>
                  <w:r>
                    <w:rPr>
                      <w:spacing w:val="-6"/>
                      <w:w w:val="105"/>
                    </w:rPr>
                    <w:t>t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Press.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01.357117pt;width:455.482583pt;height:33.244103pt;mso-position-horizontal-relative:page;mso-position-vertical-relative:page;z-index:-180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43" w:id="56"/>
                  <w:bookmarkEnd w:id="56"/>
                  <w:r>
                    <w:rPr/>
                  </w:r>
                  <w:r>
                    <w:rPr>
                      <w:w w:val="105"/>
                    </w:rPr>
                    <w:t>Oli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er,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C.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(</w:t>
                  </w:r>
                  <w:r>
                    <w:rPr>
                      <w:w w:val="105"/>
                    </w:rPr>
                    <w:t>1997).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Sustainable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etiti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</w:t>
                  </w:r>
                  <w:r>
                    <w:rPr>
                      <w:spacing w:val="-12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6"/>
                      <w:w w:val="105"/>
                    </w:rPr>
                    <w:t>n</w:t>
                  </w:r>
                  <w:r>
                    <w:rPr>
                      <w:w w:val="105"/>
                    </w:rPr>
                    <w:t>tage:</w:t>
                  </w:r>
                  <w:r>
                    <w:rPr>
                      <w:spacing w:val="4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</w:t>
                  </w:r>
                  <w:r>
                    <w:rPr>
                      <w:spacing w:val="-7"/>
                      <w:w w:val="105"/>
                    </w:rPr>
                    <w:t>m</w:t>
                  </w:r>
                  <w:r>
                    <w:rPr>
                      <w:w w:val="105"/>
                    </w:rPr>
                    <w:t>bining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institutional</w:t>
                  </w:r>
                  <w:r>
                    <w:rPr>
                      <w:spacing w:val="4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resource-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based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views”.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St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gic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agement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Journal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2"/>
                      <w:szCs w:val="22"/>
                    </w:rPr>
                    <w:t>18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2"/>
                      <w:szCs w:val="22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9),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697–713.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47.640076pt;width:455.513437pt;height:33.244103pt;mso-position-horizontal-relative:page;mso-position-vertical-relative:page;z-index:-180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bookmarkStart w:name="_bookmark44" w:id="57"/>
                  <w:bookmarkEnd w:id="57"/>
                  <w:r>
                    <w:rPr/>
                  </w:r>
                  <w:r>
                    <w:rPr>
                      <w:w w:val="105"/>
                    </w:rPr>
                    <w:t>O’Sulli</w:t>
                  </w:r>
                  <w:r>
                    <w:rPr>
                      <w:spacing w:val="-13"/>
                      <w:w w:val="105"/>
                    </w:rPr>
                    <w:t>v</w:t>
                  </w:r>
                  <w:r>
                    <w:rPr>
                      <w:w w:val="105"/>
                    </w:rPr>
                    <w:t>an,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A.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Sheffrin,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S.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M.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(2003).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Economics: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Principles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A</w:t>
                  </w:r>
                  <w:r>
                    <w:rPr>
                      <w:w w:val="105"/>
                    </w:rPr>
                    <w:t>ction”.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onomics: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3"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Prin-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ciples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ction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443.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62012pt;margin-top:765.970093pt;width:12.843646pt;height:12.9091pt;mso-position-horizontal-relative:page;mso-position-vertical-relative:page;z-index:-180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14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801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6" w:h="16840"/>
          <w:pgMar w:top="156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0.698738pt;margin-top:100.318253pt;width:86.521929pt;height:9.788725pt;mso-position-horizontal-relative:page;mso-position-vertical-relative:page;z-index:-1800" type="#_x0000_t75" stroked="false">
            <v:imagedata r:id="rId28" o:title=""/>
          </v:shape>
        </w:pict>
      </w:r>
      <w:r>
        <w:rPr/>
        <w:pict>
          <v:group style="position:absolute;margin-left:70.865997pt;margin-top:114.254013pt;width:453.543pt;height:.1pt;mso-position-horizontal-relative:page;mso-position-vertical-relative:page;z-index:-1799" coordorigin="1417,2285" coordsize="9071,2">
            <v:shape style="position:absolute;left:1417;top:2285;width:9071;height:2" coordorigin="1417,2285" coordsize="9071,0" path="m1417,2285l10488,2285e" filled="f" stroked="t" strokeweight=".498pt" strokecolor="#7F7F7F">
              <v:path arrowok="t"/>
            </v:shape>
            <w10:wrap type="none"/>
          </v:group>
        </w:pict>
      </w:r>
      <w:r>
        <w:rPr/>
        <w:pict>
          <v:shape style="position:absolute;margin-left:269.852997pt;margin-top:101.315208pt;width:55.568903pt;height:11.9626pt;mso-position-horizontal-relative:page;mso-position-vertical-relative:page;z-index:-1798" type="#_x0000_t202" filled="f" stroked="f">
            <v:textbox inset="0,0,0,0">
              <w:txbxContent>
                <w:p>
                  <w:pPr>
                    <w:spacing w:line="216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2"/>
                      <w:w w:val="100"/>
                      <w:sz w:val="20"/>
                      <w:szCs w:val="20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  <w:t>ibliograp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20"/>
                      <w:szCs w:val="20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44.167084pt;width:455.540855pt;height:33.2331pt;mso-position-horizontal-relative:page;mso-position-vertical-relative:page;z-index:-1797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bookmarkStart w:name="_bookmark45" w:id="58"/>
                  <w:bookmarkEnd w:id="58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eng,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M.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W.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(2000).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Business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St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gies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5"/>
                      <w:w w:val="105"/>
                      <w:sz w:val="22"/>
                      <w:szCs w:val="2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ansition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onomies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GE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2"/>
                      <w:szCs w:val="22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blications,</w:t>
                  </w:r>
                  <w:r>
                    <w:rPr>
                      <w:rFonts w:ascii="Times New Roman" w:hAnsi="Times New Roman" w:cs="Times New Roman" w:eastAsia="Times New Roman"/>
                      <w:spacing w:val="1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Incor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o-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left="358" w:right="0"/>
                    <w:jc w:val="left"/>
                  </w:pPr>
                  <w:bookmarkStart w:name="_bookmark46" w:id="59"/>
                  <w:bookmarkEnd w:id="59"/>
                  <w:r>
                    <w:rPr/>
                  </w:r>
                  <w:r>
                    <w:rPr>
                      <w:w w:val="110"/>
                    </w:rPr>
                    <w:t>rated.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187.162094pt;width:455.524686pt;height:33.244103pt;mso-position-horizontal-relative:page;mso-position-vertical-relative:page;z-index:-1796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spacing w:val="-7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eng,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M.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W.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(Jan.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2002).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spacing w:val="-17"/>
                      <w:w w:val="105"/>
                    </w:rPr>
                    <w:t>T</w:t>
                  </w:r>
                  <w:r>
                    <w:rPr>
                      <w:spacing w:val="-7"/>
                      <w:w w:val="105"/>
                    </w:rPr>
                    <w:t>o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ards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instituti</w:t>
                  </w:r>
                  <w:r>
                    <w:rPr>
                      <w:w w:val="105"/>
                    </w:rPr>
                    <w:t>on-based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view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business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</w:t>
                  </w:r>
                  <w:r>
                    <w:rPr>
                      <w:w w:val="105"/>
                    </w:rPr>
                    <w:t>rategy”.</w:t>
                  </w:r>
                  <w:r>
                    <w:rPr>
                      <w:spacing w:val="11"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Asia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5"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Pacific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Journal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Management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2"/>
                      <w:szCs w:val="22"/>
                    </w:rPr>
                    <w:t>19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(2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-3),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251–267.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230.158096pt;width:455.501104pt;height:33.244103pt;mso-position-horizontal-relative:page;mso-position-vertical-relative:page;z-index:-1795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bookmarkStart w:name="_bookmark47" w:id="60"/>
                  <w:bookmarkEnd w:id="60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eng,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M.</w:t>
                  </w:r>
                  <w:r>
                    <w:rPr>
                      <w:rFonts w:ascii="Times New Roman" w:hAnsi="Times New Roman" w:cs="Times New Roman" w:eastAsia="Times New Roman"/>
                      <w:spacing w:val="2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W.</w:t>
                  </w:r>
                  <w:r>
                    <w:rPr>
                      <w:rFonts w:ascii="Times New Roman" w:hAnsi="Times New Roman" w:cs="Times New Roman" w:eastAsia="Times New Roman"/>
                      <w:spacing w:val="2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(20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03).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w w:val="105"/>
                      <w:sz w:val="22"/>
                      <w:szCs w:val="22"/>
                    </w:rPr>
                    <w:t>“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Institu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tional</w:t>
                  </w:r>
                  <w:r>
                    <w:rPr>
                      <w:rFonts w:ascii="Times New Roman" w:hAnsi="Times New Roman" w:cs="Times New Roman" w:eastAsia="Times New Roman"/>
                      <w:spacing w:val="2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tra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nsitions</w:t>
                  </w:r>
                  <w:r>
                    <w:rPr>
                      <w:rFonts w:ascii="Times New Roman" w:hAnsi="Times New Roman" w:cs="Times New Roman" w:eastAsia="Times New Roman"/>
                      <w:spacing w:val="2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strategic</w:t>
                  </w:r>
                  <w:r>
                    <w:rPr>
                      <w:rFonts w:ascii="Times New Roman" w:hAnsi="Times New Roman" w:cs="Times New Roman" w:eastAsia="Times New Roman"/>
                      <w:spacing w:val="2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hoices”.</w:t>
                  </w:r>
                  <w:r>
                    <w:rPr>
                      <w:rFonts w:ascii="Times New Roman" w:hAnsi="Times New Roman" w:cs="Times New Roman" w:eastAsia="Times New Roman"/>
                      <w:spacing w:val="2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ademy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management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0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0"/>
                      <w:sz w:val="22"/>
                      <w:szCs w:val="22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32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33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  <w:t>275–296.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273.153076pt;width:268.565084pt;height:12.920103pt;mso-position-horizontal-relative:page;mso-position-vertical-relative:page;z-index:-1794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bookmarkStart w:name="_bookmark48" w:id="61"/>
                  <w:bookmarkEnd w:id="61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eng,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M.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W.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(2008).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Glo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St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gy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Cengage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Learning.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299.112091pt;width:455.509856pt;height:33.244103pt;mso-position-horizontal-relative:page;mso-position-vertical-relative:page;z-index:-1793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49" w:id="62"/>
                  <w:bookmarkEnd w:id="62"/>
                  <w:r>
                    <w:rPr/>
                  </w:r>
                  <w:r>
                    <w:rPr>
                      <w:spacing w:val="-7"/>
                      <w:w w:val="110"/>
                    </w:rPr>
                    <w:t>P</w:t>
                  </w:r>
                  <w:r>
                    <w:rPr>
                      <w:w w:val="110"/>
                    </w:rPr>
                    <w:t>eng,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M.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W.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Khour</w:t>
                  </w:r>
                  <w:r>
                    <w:rPr>
                      <w:spacing w:val="-19"/>
                      <w:w w:val="110"/>
                    </w:rPr>
                    <w:t>y</w:t>
                  </w:r>
                  <w:r>
                    <w:rPr>
                      <w:w w:val="110"/>
                    </w:rPr>
                    <w:t>,</w:t>
                  </w:r>
                  <w:r>
                    <w:rPr>
                      <w:spacing w:val="-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T.</w:t>
                  </w:r>
                  <w:r>
                    <w:rPr>
                      <w:spacing w:val="-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A.</w:t>
                  </w:r>
                  <w:r>
                    <w:rPr>
                      <w:spacing w:val="-1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(2008).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spacing w:val="26"/>
                      <w:w w:val="110"/>
                    </w:rPr>
                    <w:t>“</w:t>
                  </w:r>
                  <w:r>
                    <w:rPr>
                      <w:w w:val="110"/>
                    </w:rPr>
                    <w:t>U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bundling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i</w:t>
                  </w:r>
                  <w:r>
                    <w:rPr>
                      <w:w w:val="110"/>
                    </w:rPr>
                    <w:t>nstitution-based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view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</w:t>
                  </w:r>
                  <w:r>
                    <w:rPr>
                      <w:spacing w:val="-7"/>
                      <w:w w:val="110"/>
                    </w:rPr>
                    <w:t>n</w:t>
                  </w:r>
                  <w:r>
                    <w:rPr>
                      <w:w w:val="110"/>
                    </w:rPr>
                    <w:t>ter</w:t>
                  </w:r>
                  <w:r>
                    <w:rPr>
                      <w:w w:val="110"/>
                    </w:rPr>
                    <w:t>national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business</w:t>
                  </w:r>
                  <w:r>
                    <w:rPr>
                      <w:rFonts w:ascii="Times New Roman" w:hAnsi="Times New Roman" w:cs="Times New Roman" w:eastAsia="Times New Roman"/>
                      <w:spacing w:val="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strategy”.</w:t>
                  </w:r>
                  <w:r>
                    <w:rPr>
                      <w:rFonts w:ascii="Times New Roman" w:hAnsi="Times New Roman" w:cs="Times New Roman" w:eastAsia="Times New Roman"/>
                      <w:spacing w:val="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Oxfo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hand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3"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ok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international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business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p.</w:t>
                  </w:r>
                  <w:r>
                    <w:rPr>
                      <w:rFonts w:ascii="Times New Roman" w:hAnsi="Times New Roman" w:cs="Times New Roman" w:eastAsia="Times New Roman"/>
                      <w:spacing w:val="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256–268.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45.395081pt;width:455.545855pt;height:33.243103pt;mso-position-horizontal-relative:page;mso-position-vertical-relative:page;z-index:-1792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50" w:id="63"/>
                  <w:bookmarkEnd w:id="63"/>
                  <w:r>
                    <w:rPr/>
                  </w:r>
                  <w:r>
                    <w:rPr>
                      <w:spacing w:val="-7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eng,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M.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W.,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w w:val="105"/>
                    </w:rPr>
                    <w:t>n,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S.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L.,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Pinkha</w:t>
                  </w:r>
                  <w:r>
                    <w:rPr>
                      <w:w w:val="105"/>
                    </w:rPr>
                    <w:t>m,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B.,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Chen,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H.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(2009).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i</w:t>
                  </w:r>
                  <w:r>
                    <w:rPr>
                      <w:w w:val="105"/>
                    </w:rPr>
                    <w:t>nstitution-based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view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150" w:lineRule="exact" w:before="3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third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22"/>
                      <w:szCs w:val="22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eg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for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strategy</w:t>
                  </w:r>
                  <w:r>
                    <w:rPr>
                      <w:rFonts w:ascii="Times New Roman" w:hAnsi="Times New Roman" w:cs="Times New Roman" w:eastAsia="Times New Roman"/>
                      <w:spacing w:val="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tri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d”.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3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ademy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Mana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gement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Pers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ctives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2"/>
                      <w:szCs w:val="22"/>
                    </w:rPr>
                    <w:t>23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(3),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63–81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391.677094pt;width:455.534285pt;height:33.244103pt;mso-position-horizontal-relative:page;mso-position-vertical-relative:page;z-index:-1791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bookmarkStart w:name="_bookmark51" w:id="64"/>
                  <w:bookmarkEnd w:id="64"/>
                  <w:r>
                    <w:rPr/>
                  </w:r>
                  <w:r>
                    <w:rPr>
                      <w:spacing w:val="-7"/>
                      <w:w w:val="105"/>
                    </w:rPr>
                    <w:t>P</w:t>
                  </w:r>
                  <w:r>
                    <w:rPr>
                      <w:w w:val="105"/>
                    </w:rPr>
                    <w:t>orter,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M.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E.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(1980).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Industry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stru</w:t>
                  </w:r>
                  <w:r>
                    <w:rPr>
                      <w:w w:val="105"/>
                    </w:rPr>
                    <w:t>cture</w:t>
                  </w:r>
                  <w:r>
                    <w:rPr>
                      <w:spacing w:val="4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eti</w:t>
                  </w:r>
                  <w:r>
                    <w:rPr>
                      <w:w w:val="105"/>
                    </w:rPr>
                    <w:t>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strategy: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Keys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profitabili</w:t>
                  </w:r>
                  <w:r>
                    <w:rPr>
                      <w:spacing w:val="-5"/>
                      <w:w w:val="105"/>
                    </w:rPr>
                    <w:t>t</w:t>
                  </w:r>
                  <w:r>
                    <w:rPr>
                      <w:w w:val="105"/>
                    </w:rPr>
                    <w:t>y”.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</w:rPr>
                    <w:t>Fi-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nancial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6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"/>
                      <w:w w:val="10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alys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ts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Journal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9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30–41.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37.960083pt;width:455.530457pt;height:33.244103pt;mso-position-horizontal-relative:page;mso-position-vertical-relative:page;z-index:-1790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bookmarkStart w:name="_bookmark52" w:id="65"/>
                  <w:bookmarkEnd w:id="65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ell,</w:t>
                  </w:r>
                  <w:r>
                    <w:rPr>
                      <w:rFonts w:ascii="Times New Roman" w:hAnsi="Times New Roman" w:cs="Times New Roman" w:eastAsia="Times New Roman"/>
                      <w:spacing w:val="4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W.</w:t>
                  </w:r>
                  <w:r>
                    <w:rPr>
                      <w:rFonts w:ascii="Times New Roman" w:hAnsi="Times New Roman" w:cs="Times New Roman" w:eastAsia="Times New Roman"/>
                      <w:spacing w:val="4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W.</w:t>
                  </w:r>
                  <w:r>
                    <w:rPr>
                      <w:rFonts w:ascii="Times New Roman" w:hAnsi="Times New Roman" w:cs="Times New Roman" w:eastAsia="Times New Roman"/>
                      <w:spacing w:val="4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4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DiMaggio,</w:t>
                  </w:r>
                  <w:r>
                    <w:rPr>
                      <w:rFonts w:ascii="Times New Roman" w:hAnsi="Times New Roman" w:cs="Times New Roman" w:eastAsia="Times New Roman"/>
                      <w:spacing w:val="4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7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4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J.</w:t>
                  </w:r>
                  <w:r>
                    <w:rPr>
                      <w:rFonts w:ascii="Times New Roman" w:hAnsi="Times New Roman" w:cs="Times New Roman" w:eastAsia="Times New Roman"/>
                      <w:spacing w:val="4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(Jan.</w:t>
                  </w:r>
                  <w:r>
                    <w:rPr>
                      <w:rFonts w:ascii="Times New Roman" w:hAnsi="Times New Roman" w:cs="Times New Roman" w:eastAsia="Times New Roman"/>
                      <w:spacing w:val="4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1991).</w:t>
                  </w:r>
                  <w:r>
                    <w:rPr>
                      <w:rFonts w:ascii="Times New Roman" w:hAnsi="Times New Roman" w:cs="Times New Roman" w:eastAsia="Times New Roman"/>
                      <w:spacing w:val="4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4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New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4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Institutionalism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4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4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ganization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al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-6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nalysis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1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ersi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22"/>
                      <w:szCs w:val="2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spacing w:val="1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Chicago</w:t>
                  </w:r>
                  <w:r>
                    <w:rPr>
                      <w:rFonts w:ascii="Times New Roman" w:hAnsi="Times New Roman" w:cs="Times New Roman" w:eastAsia="Times New Roman"/>
                      <w:spacing w:val="14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Press.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484.242096pt;width:455.526216pt;height:33.244103pt;mso-position-horizontal-relative:page;mso-position-vertical-relative:page;z-index:-1789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53" w:id="66"/>
                  <w:bookmarkEnd w:id="66"/>
                  <w:r>
                    <w:rPr/>
                  </w:r>
                  <w:r>
                    <w:rPr>
                      <w:w w:val="105"/>
                    </w:rPr>
                    <w:t>Priem,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R.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L.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Butler,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J.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E.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(2001).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resource-base</w:t>
                  </w:r>
                  <w:r>
                    <w:rPr>
                      <w:spacing w:val="1"/>
                      <w:w w:val="105"/>
                    </w:rPr>
                    <w:t>d</w:t>
                  </w:r>
                  <w:r>
                    <w:rPr>
                      <w:w w:val="105"/>
                    </w:rPr>
                    <w:t>"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view"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useful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spacing w:val="4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ers</w:t>
                  </w:r>
                  <w:r>
                    <w:rPr>
                      <w:spacing w:val="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ecti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ind w:left="358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strategic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manageme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resear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h?”</w:t>
                  </w:r>
                  <w:r>
                    <w:rPr>
                      <w:rFonts w:ascii="Times New Roman" w:hAnsi="Times New Roman" w:cs="Times New Roman" w:eastAsia="Times New Roman"/>
                      <w:spacing w:val="30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ademy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management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11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22–40.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30.525085pt;width:455.521257pt;height:33.2331pt;mso-position-horizontal-relative:page;mso-position-vertical-relative:page;z-index:-1788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bookmarkStart w:name="_bookmark54" w:id="67"/>
                  <w:bookmarkEnd w:id="67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Scott,</w:t>
                  </w:r>
                  <w:r>
                    <w:rPr>
                      <w:rFonts w:ascii="Times New Roman" w:hAnsi="Times New Roman" w:cs="Times New Roman" w:eastAsia="Times New Roman"/>
                      <w:spacing w:val="1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W.</w:t>
                  </w:r>
                  <w:r>
                    <w:rPr>
                      <w:rFonts w:ascii="Times New Roman" w:hAnsi="Times New Roman" w:cs="Times New Roman" w:eastAsia="Times New Roman"/>
                      <w:spacing w:val="1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R.</w:t>
                  </w:r>
                  <w:r>
                    <w:rPr>
                      <w:rFonts w:ascii="Times New Roman" w:hAnsi="Times New Roman" w:cs="Times New Roman" w:eastAsia="Times New Roman"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(Jan.</w:t>
                  </w:r>
                  <w:r>
                    <w:rPr>
                      <w:rFonts w:ascii="Times New Roman" w:hAnsi="Times New Roman" w:cs="Times New Roman" w:eastAsia="Times New Roman"/>
                      <w:spacing w:val="1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1995).</w:t>
                  </w:r>
                  <w:r>
                    <w:rPr>
                      <w:rFonts w:ascii="Times New Roman" w:hAnsi="Times New Roman" w:cs="Times New Roman" w:eastAsia="Times New Roman"/>
                      <w:spacing w:val="1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Institutions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ganisation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"/>
                      <w:w w:val="105"/>
                      <w:sz w:val="22"/>
                      <w:szCs w:val="2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1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Second</w:t>
                  </w:r>
                  <w:r>
                    <w:rPr>
                      <w:rFonts w:ascii="Times New Roman" w:hAnsi="Times New Roman" w:cs="Times New Roman" w:eastAsia="Times New Roman"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Edition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1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Thousand</w:t>
                  </w:r>
                  <w:r>
                    <w:rPr>
                      <w:rFonts w:ascii="Times New Roman" w:hAnsi="Times New Roman" w:cs="Times New Roman" w:eastAsia="Times New Roman"/>
                      <w:spacing w:val="1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Oaks:</w:t>
                  </w:r>
                  <w:r>
                    <w:rPr>
                      <w:rFonts w:ascii="Times New Roman" w:hAnsi="Times New Roman" w:cs="Times New Roman" w:eastAsia="Times New Roman"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Sage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left="358" w:right="0"/>
                    <w:jc w:val="left"/>
                  </w:pPr>
                  <w:r>
                    <w:rPr>
                      <w:w w:val="105"/>
                    </w:rPr>
                    <w:t>Publications.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576.807068pt;width:455.529491pt;height:53.568103pt;mso-position-horizontal-relative:page;mso-position-vertical-relative:page;z-index:-1787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bookmarkStart w:name="_bookmark55" w:id="68"/>
                  <w:bookmarkEnd w:id="68"/>
                  <w:r>
                    <w:rPr/>
                  </w:r>
                  <w:r>
                    <w:rPr>
                      <w:spacing w:val="-19"/>
                      <w:w w:val="105"/>
                    </w:rPr>
                    <w:t>W</w:t>
                  </w:r>
                  <w:r>
                    <w:rPr>
                      <w:w w:val="105"/>
                    </w:rPr>
                    <w:t>ang,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C.,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Hong,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J.,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Kafouros,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M.,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Boateng,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A.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(June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2012).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spacing w:val="25"/>
                      <w:w w:val="105"/>
                    </w:rPr>
                    <w:t>“</w:t>
                  </w:r>
                  <w:r>
                    <w:rPr>
                      <w:w w:val="105"/>
                    </w:rPr>
                    <w:t>What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dri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es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</w:t>
                  </w:r>
                  <w:r>
                    <w:rPr>
                      <w:spacing w:val="-1"/>
                      <w:w w:val="105"/>
                    </w:rPr>
                    <w:t>u</w:t>
                  </w:r>
                  <w:r>
                    <w:rPr>
                      <w:spacing w:val="-5"/>
                      <w:w w:val="105"/>
                    </w:rPr>
                    <w:t>t</w:t>
                  </w:r>
                  <w:r>
                    <w:rPr>
                      <w:spacing w:val="-7"/>
                      <w:w w:val="105"/>
                    </w:rPr>
                    <w:t>w</w:t>
                  </w:r>
                  <w:r>
                    <w:rPr>
                      <w:w w:val="105"/>
                    </w:rPr>
                    <w:t>ard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FDI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w w:val="100"/>
                    </w:rPr>
                  </w:r>
                </w:p>
                <w:p>
                  <w:pPr>
                    <w:spacing w:line="400" w:lineRule="atLeast" w:before="6"/>
                    <w:ind w:left="358" w:right="21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Chinese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firms?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7"/>
                      <w:w w:val="105"/>
                      <w:sz w:val="22"/>
                      <w:szCs w:val="2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esting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xplanatory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spacing w:val="-8"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er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spacing w:val="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thr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ee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theoreti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al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frame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22"/>
                      <w:szCs w:val="22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orks”.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International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6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Business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0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eview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1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22"/>
                      <w:szCs w:val="22"/>
                    </w:rPr>
                    <w:t>21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(3),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pp.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425–438.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43.414063pt;width:455.487247pt;height:12.920103pt;mso-position-horizontal-relative:page;mso-position-vertical-relative:page;z-index:-1786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bookmarkStart w:name="_bookmark56" w:id="69"/>
                  <w:bookmarkEnd w:id="69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spacing w:val="-19"/>
                      <w:w w:val="105"/>
                      <w:sz w:val="22"/>
                      <w:szCs w:val="22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atson,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7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(2005).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Id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as: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History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Thought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Invention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om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Fi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to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5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7"/>
                      <w:w w:val="105"/>
                      <w:sz w:val="22"/>
                      <w:szCs w:val="22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eud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Har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erCollins.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997pt;margin-top:669.37207pt;width:455.537591pt;height:33.2331pt;mso-position-horizontal-relative:page;mso-position-vertical-relative:page;z-index:-1785" type="#_x0000_t202" filled="f" stroked="f">
            <v:textbox inset="0,0,0,0">
              <w:txbxContent>
                <w:p>
                  <w:pPr>
                    <w:spacing w:line="230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bookmarkStart w:name="_bookmark57" w:id="70"/>
                  <w:bookmarkEnd w:id="70"/>
                  <w:r>
                    <w:rPr/>
                  </w:r>
                  <w:r>
                    <w:rPr>
                      <w:rFonts w:ascii="Times New Roman" w:hAnsi="Times New Roman" w:cs="Times New Roman" w:eastAsia="Times New Roman"/>
                      <w:spacing w:val="-19"/>
                      <w:w w:val="105"/>
                      <w:sz w:val="22"/>
                      <w:szCs w:val="22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estne</w:t>
                  </w:r>
                  <w:r>
                    <w:rPr>
                      <w:rFonts w:ascii="Times New Roman" w:hAnsi="Times New Roman" w:cs="Times New Roman" w:eastAsia="Times New Roman"/>
                      <w:spacing w:val="-18"/>
                      <w:w w:val="105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pacing w:val="2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D.</w:t>
                  </w:r>
                  <w:r>
                    <w:rPr>
                      <w:rFonts w:ascii="Times New Roman" w:hAnsi="Times New Roman" w:cs="Times New Roman" w:eastAsia="Times New Roman"/>
                      <w:spacing w:val="2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E.</w:t>
                  </w:r>
                  <w:r>
                    <w:rPr>
                      <w:rFonts w:ascii="Times New Roman" w:hAnsi="Times New Roman" w:cs="Times New Roman" w:eastAsia="Times New Roman"/>
                      <w:spacing w:val="2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(Jan.</w:t>
                  </w:r>
                  <w:r>
                    <w:rPr>
                      <w:rFonts w:ascii="Times New Roman" w:hAnsi="Times New Roman" w:cs="Times New Roman" w:eastAsia="Times New Roman"/>
                      <w:spacing w:val="2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2005).</w:t>
                  </w:r>
                  <w:r>
                    <w:rPr>
                      <w:rFonts w:ascii="Times New Roman" w:hAnsi="Times New Roman" w:cs="Times New Roman" w:eastAsia="Times New Roman"/>
                      <w:spacing w:val="2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ganization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Th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1"/>
                      <w:w w:val="105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ory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Multinational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Cor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2"/>
                      <w:w w:val="105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atio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pacing w:val="23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Ed.</w:t>
                  </w:r>
                  <w:r>
                    <w:rPr>
                      <w:rFonts w:ascii="Times New Roman" w:hAnsi="Times New Roman" w:cs="Times New Roman" w:eastAsia="Times New Roman"/>
                      <w:spacing w:val="2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22"/>
                      <w:szCs w:val="22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spacing w:val="22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S.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2"/>
                      <w:szCs w:val="22"/>
                    </w:rPr>
                  </w:r>
                </w:p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pStyle w:val="BodyText"/>
                    <w:ind w:left="358" w:right="0"/>
                    <w:jc w:val="left"/>
                  </w:pPr>
                  <w:r>
                    <w:rPr>
                      <w:w w:val="105"/>
                    </w:rPr>
                    <w:t>Ghoshal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D.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E.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spacing w:val="-19"/>
                      <w:w w:val="105"/>
                    </w:rPr>
                    <w:t>W</w:t>
                  </w:r>
                  <w:r>
                    <w:rPr>
                      <w:w w:val="105"/>
                    </w:rPr>
                    <w:t>estney.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P</w:t>
                  </w:r>
                  <w:r>
                    <w:rPr>
                      <w:w w:val="105"/>
                    </w:rPr>
                    <w:t>algr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>v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Macmillan.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62012pt;margin-top:765.970093pt;width:12.843646pt;height:12.9091pt;mso-position-horizontal-relative:page;mso-position-vertical-relative:page;z-index:-1784" type="#_x0000_t202" filled="f" stroked="f">
            <v:textbox inset="0,0,0,0">
              <w:txbxContent>
                <w:p>
                  <w:pPr>
                    <w:pStyle w:val="BodyText"/>
                    <w:spacing w:line="230" w:lineRule="exact"/>
                    <w:ind w:right="0"/>
                    <w:jc w:val="left"/>
                  </w:pPr>
                  <w:r>
                    <w:rPr>
                      <w:w w:val="100"/>
                    </w:rPr>
                    <w:t>15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865997pt;margin-top:103.254013pt;width:453.543pt;height:12pt;mso-position-horizontal-relative:page;mso-position-vertical-relative:page;z-index:-1783" type="#_x0000_t202" filled="f" stroked="f">
            <v:textbox inset="0,0,0,0">
              <w:txbxContent>
                <w:p>
                  <w:pPr>
                    <w:spacing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sectPr>
      <w:pgSz w:w="11906" w:h="16840"/>
      <w:pgMar w:top="15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ourier">
    <w:altName w:val="Courier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(%1)"/>
      <w:lvlJc w:val="left"/>
      <w:pPr>
        <w:ind w:hanging="350"/>
        <w:jc w:val="left"/>
      </w:pPr>
      <w:rPr>
        <w:rFonts w:hint="default" w:ascii="Times New Roman" w:hAnsi="Times New Roman" w:eastAsia="Times New Roman"/>
        <w:w w:val="107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hanging="218"/>
      </w:pPr>
      <w:rPr>
        <w:rFonts w:hint="default" w:ascii="Times New Roman" w:hAnsi="Times New Roman" w:eastAsia="Times New Roman"/>
        <w:w w:val="140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218"/>
      </w:pPr>
      <w:rPr>
        <w:rFonts w:hint="default" w:ascii="Times New Roman" w:hAnsi="Times New Roman" w:eastAsia="Times New Roman"/>
        <w:w w:val="140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Times New Roman" w:hAnsi="Times New Roman" w:eastAsia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duco@wiertsema.net" TargetMode="External"/><Relationship Id="rId8" Type="http://schemas.openxmlformats.org/officeDocument/2006/relationships/hyperlink" Target="http://www.uva.nl/" TargetMode="External"/><Relationship Id="rId9" Type="http://schemas.openxmlformats.org/officeDocument/2006/relationships/hyperlink" Target="http://www.merriam-webster.com/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://fransvdst.wordpress.com/2012/10/28/het-duurzame-vleeskuiken" TargetMode="External"/><Relationship Id="rId15" Type="http://schemas.openxmlformats.org/officeDocument/2006/relationships/hyperlink" Target="http://www.trouw.nl/tr/nl/5948/Dierenwelzijn/article/detail/3267278/2012/06/07/De-voordelen-van-de-plofkip.dhtml" TargetMode="External"/><Relationship Id="rId16" Type="http://schemas.openxmlformats.org/officeDocument/2006/relationships/hyperlink" Target="http://www.trouw.nl/tr/nl/4332/Groen/article/detail/3324936/2012/10/01/Vanuit-het-milieu-gezien-is-er-niets-mis-met-plofkip-en-megastal.dhtml" TargetMode="External"/><Relationship Id="rId17" Type="http://schemas.openxmlformats.org/officeDocument/2006/relationships/image" Target="media/image7.png"/><Relationship Id="rId18" Type="http://schemas.openxmlformats.org/officeDocument/2006/relationships/hyperlink" Target="http://www.wakkerdier.nl/actueel/plofkip-campagne%20and%20translated%20freely%20by%20the%20author" TargetMode="External"/><Relationship Id="rId19" Type="http://schemas.openxmlformats.org/officeDocument/2006/relationships/image" Target="media/image8.png"/><Relationship Id="rId20" Type="http://schemas.openxmlformats.org/officeDocument/2006/relationships/hyperlink" Target="http://www.volkskrant.nl/vk/nl/2844/Archief/archief/article/detail/3067315/2011/12/07/Mobiel-bellen-blijkt-te-duur-door-kartel.dhtml" TargetMode="External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hyperlink" Target="http://www.accessexcellence.org/WN/SU/caveart.php" TargetMode="External"/><Relationship Id="rId26" Type="http://schemas.openxmlformats.org/officeDocument/2006/relationships/image" Target="media/image13.png"/><Relationship Id="rId27" Type="http://schemas.openxmlformats.org/officeDocument/2006/relationships/hyperlink" Target="http://news.nationalgeographic.com/news/2003/02/0220_030220_humanorigins2.html" TargetMode="External"/><Relationship Id="rId28" Type="http://schemas.openxmlformats.org/officeDocument/2006/relationships/image" Target="media/image14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2013-07-08T11:20:43Z</dcterms:created>
  <dcterms:modified xsi:type="dcterms:W3CDTF">2013-07-08T11:20:43Z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2013-07-08T00:00:00Z</vt:filetime>
  </property>
  <property fmtid="{D5CDD505-2E9C-101B-9397-08002B2CF9AE}" pid="3" name="LastSaved">
    <vt:filetime>2013-07-08T00:00:00Z</vt:filetime>
  </property>
</Properties>
</file>